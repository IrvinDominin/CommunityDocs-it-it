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opic"/>
        <w:tag w:val="c8dd0fe5-7381-4141-a00d-253fc1295ce4"/>
        <w:id w:val="811685325"/>
        <w:placeholder>
          <w:docPart w:val="DefaultPlaceholder_1081868574"/>
        </w:placeholder>
        <w:text/>
      </w:sdtPr>
      <w:sdtEndPr/>
      <w:sdtContent>
        <w:p w14:paraId="63DA078F" w14:textId="35E8F32C" w:rsidR="009F0DCB" w:rsidRDefault="009F0DCB" w:rsidP="007A6465">
          <w:pPr>
            <w:pStyle w:val="ppTopic"/>
          </w:pPr>
          <w:r>
            <w:t>Unit testing con SQL Server</w:t>
          </w:r>
        </w:p>
      </w:sdtContent>
    </w:sdt>
    <w:p w14:paraId="084E46B4" w14:textId="77777777" w:rsidR="007A6465" w:rsidRPr="009F4D69" w:rsidRDefault="007A6465" w:rsidP="007A6465">
      <w:pPr>
        <w:pStyle w:val="Heading4"/>
        <w:rPr>
          <w:lang w:val="it-IT"/>
        </w:rPr>
      </w:pPr>
      <w:bookmarkStart w:id="0" w:name="_Toc416440619"/>
      <w:proofErr w:type="gramStart"/>
      <w:r>
        <w:rPr>
          <w:lang w:val="it-IT"/>
        </w:rPr>
        <w:t>di</w:t>
      </w:r>
      <w:proofErr w:type="gramEnd"/>
      <w:r>
        <w:rPr>
          <w:lang w:val="it-IT"/>
        </w:rPr>
        <w:t xml:space="preserve"> </w:t>
      </w:r>
      <w:hyperlink r:id="rId7" w:history="1">
        <w:r w:rsidRPr="006B4379">
          <w:rPr>
            <w:rStyle w:val="Hyperlink"/>
            <w:lang w:val="it-IT"/>
          </w:rPr>
          <w:t>Alessandro Alpi</w:t>
        </w:r>
      </w:hyperlink>
      <w:r>
        <w:rPr>
          <w:lang w:val="it-IT"/>
        </w:rPr>
        <w:t xml:space="preserve"> – Microsoft MVP</w:t>
      </w:r>
    </w:p>
    <w:p w14:paraId="3DFB2C8D" w14:textId="77777777" w:rsidR="007A6465" w:rsidRDefault="007A6465" w:rsidP="007A6465">
      <w:pPr>
        <w:pStyle w:val="ppBodyText"/>
        <w:rPr>
          <w:rStyle w:val="Hyperlink"/>
          <w:lang w:val="it-IT"/>
        </w:rPr>
      </w:pPr>
      <w:proofErr w:type="gramStart"/>
      <w:r w:rsidRPr="009F4D69">
        <w:rPr>
          <w:lang w:val="it-IT"/>
        </w:rPr>
        <w:t>blog</w:t>
      </w:r>
      <w:proofErr w:type="gramEnd"/>
      <w:r>
        <w:rPr>
          <w:lang w:val="it-IT"/>
        </w:rPr>
        <w:t xml:space="preserve"> italiano -</w:t>
      </w:r>
      <w:r w:rsidRPr="009F4D69">
        <w:rPr>
          <w:lang w:val="it-IT"/>
        </w:rPr>
        <w:t xml:space="preserve"> </w:t>
      </w:r>
      <w:hyperlink r:id="rId8" w:tgtFrame="_blank" w:history="1">
        <w:r w:rsidRPr="009F4D69">
          <w:rPr>
            <w:rStyle w:val="Hyperlink"/>
            <w:lang w:val="it-IT"/>
          </w:rPr>
          <w:t>http://blogs.dotnethell.it/suxstellino</w:t>
        </w:r>
      </w:hyperlink>
    </w:p>
    <w:p w14:paraId="67E8E9CC" w14:textId="77777777" w:rsidR="007A6465" w:rsidRDefault="007A6465" w:rsidP="007A6465">
      <w:pPr>
        <w:pStyle w:val="ppBodyText"/>
        <w:rPr>
          <w:rFonts w:eastAsiaTheme="minorHAnsi"/>
          <w:lang w:val="it-IT" w:bidi="ar-SA"/>
        </w:rPr>
      </w:pPr>
      <w:proofErr w:type="gramStart"/>
      <w:r>
        <w:rPr>
          <w:rFonts w:eastAsiaTheme="minorHAnsi"/>
          <w:lang w:val="it-IT" w:bidi="ar-SA"/>
        </w:rPr>
        <w:t>blog</w:t>
      </w:r>
      <w:proofErr w:type="gramEnd"/>
      <w:r>
        <w:rPr>
          <w:rFonts w:eastAsiaTheme="minorHAnsi"/>
          <w:lang w:val="it-IT" w:bidi="ar-SA"/>
        </w:rPr>
        <w:t xml:space="preserve"> inglese - </w:t>
      </w:r>
      <w:hyperlink r:id="rId9" w:history="1">
        <w:r w:rsidRPr="00F55131">
          <w:rPr>
            <w:rStyle w:val="Hyperlink"/>
            <w:rFonts w:eastAsiaTheme="minorHAnsi"/>
            <w:lang w:val="it-IT" w:bidi="ar-SA"/>
          </w:rPr>
          <w:t>http://suxstellino.wordpress.com</w:t>
        </w:r>
      </w:hyperlink>
      <w:r>
        <w:rPr>
          <w:rFonts w:eastAsiaTheme="minorHAnsi"/>
          <w:lang w:val="it-IT" w:bidi="ar-SA"/>
        </w:rPr>
        <w:t xml:space="preserve"> </w:t>
      </w:r>
    </w:p>
    <w:p w14:paraId="6D5E295F" w14:textId="77777777" w:rsidR="007A6465" w:rsidRPr="00452483" w:rsidRDefault="007A6465" w:rsidP="007A6465">
      <w:pPr>
        <w:pStyle w:val="ppBodyText"/>
        <w:rPr>
          <w:lang w:val="it-IT"/>
        </w:rPr>
      </w:pPr>
      <w:proofErr w:type="gramStart"/>
      <w:r w:rsidRPr="00452483">
        <w:rPr>
          <w:lang w:val="it-IT"/>
        </w:rPr>
        <w:t>sito</w:t>
      </w:r>
      <w:proofErr w:type="gramEnd"/>
      <w:r w:rsidRPr="00452483">
        <w:rPr>
          <w:lang w:val="it-IT"/>
        </w:rPr>
        <w:t xml:space="preserve"> web - </w:t>
      </w:r>
      <w:hyperlink r:id="rId10" w:tgtFrame="_blank" w:history="1">
        <w:r w:rsidRPr="00452483">
          <w:rPr>
            <w:rStyle w:val="Hyperlink"/>
            <w:lang w:val="it-IT"/>
          </w:rPr>
          <w:t>http://www.alessandroalpi.net</w:t>
        </w:r>
      </w:hyperlink>
    </w:p>
    <w:p w14:paraId="506621CA" w14:textId="77777777" w:rsidR="007A6465" w:rsidRPr="00610DE7" w:rsidRDefault="007A6465" w:rsidP="007A6465">
      <w:pPr>
        <w:pStyle w:val="ppFigure"/>
      </w:pPr>
      <w:r w:rsidRPr="00610DE7">
        <w:rPr>
          <w:noProof/>
          <w:lang w:bidi="ar-SA"/>
        </w:rPr>
        <w:drawing>
          <wp:inline distT="0" distB="0" distL="0" distR="0" wp14:anchorId="792B1B05" wp14:editId="05B88A74">
            <wp:extent cx="542925" cy="857250"/>
            <wp:effectExtent l="0" t="0" r="9525" b="0"/>
            <wp:docPr id="2" name="Picture 2" descr="Dn269828.7B654F178A3842F7F616A829DC6DF588(it-it,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654F178A3842F7F616A829DC6DF588" descr="Dn269828.7B654F178A3842F7F616A829DC6DF588(it-it,MSDN.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857250"/>
                    </a:xfrm>
                    <a:prstGeom prst="rect">
                      <a:avLst/>
                    </a:prstGeom>
                    <a:noFill/>
                    <a:ln>
                      <a:noFill/>
                    </a:ln>
                  </pic:spPr>
                </pic:pic>
              </a:graphicData>
            </a:graphic>
          </wp:inline>
        </w:drawing>
      </w:r>
    </w:p>
    <w:p w14:paraId="13A42C88" w14:textId="77777777" w:rsidR="007A6465" w:rsidRDefault="007A6465" w:rsidP="007A6465">
      <w:pPr>
        <w:pStyle w:val="Heading2"/>
        <w:rPr>
          <w:lang w:val="it-IT"/>
        </w:rPr>
      </w:pPr>
    </w:p>
    <w:p w14:paraId="7B247781" w14:textId="7F79ECBC" w:rsidR="009F0DCB" w:rsidRPr="007A6465" w:rsidRDefault="009F0DCB" w:rsidP="007A6465">
      <w:pPr>
        <w:pStyle w:val="Heading2"/>
        <w:rPr>
          <w:lang w:val="it-IT"/>
        </w:rPr>
      </w:pPr>
      <w:r w:rsidRPr="007A6465">
        <w:rPr>
          <w:lang w:val="it-IT"/>
        </w:rPr>
        <w:t>Introduzione</w:t>
      </w:r>
      <w:bookmarkEnd w:id="0"/>
    </w:p>
    <w:p w14:paraId="41098161" w14:textId="44E61494" w:rsidR="009F0DCB" w:rsidRPr="007A6465" w:rsidRDefault="009F0DCB" w:rsidP="007A6465">
      <w:pPr>
        <w:pStyle w:val="ppBodyText"/>
        <w:rPr>
          <w:rFonts w:ascii="Segoe UI" w:hAnsi="Segoe UI" w:cs="Segoe UI"/>
          <w:lang w:val="it-IT"/>
        </w:rPr>
      </w:pPr>
      <w:r w:rsidRPr="007A6465">
        <w:rPr>
          <w:rFonts w:ascii="Segoe UI" w:hAnsi="Segoe UI" w:cs="Segoe UI"/>
          <w:lang w:val="it-IT"/>
        </w:rPr>
        <w:t xml:space="preserve">In </w:t>
      </w:r>
      <w:hyperlink r:id="rId12" w:history="1">
        <w:r w:rsidRPr="007A6465">
          <w:rPr>
            <w:rStyle w:val="Hyperlink"/>
            <w:rFonts w:ascii="Segoe UI" w:hAnsi="Segoe UI" w:cs="Segoe UI"/>
            <w:lang w:val="it-IT"/>
          </w:rPr>
          <w:t>un precedente articolo</w:t>
        </w:r>
      </w:hyperlink>
      <w:r w:rsidRPr="007A6465">
        <w:rPr>
          <w:rFonts w:ascii="Segoe UI" w:hAnsi="Segoe UI" w:cs="Segoe UI"/>
          <w:lang w:val="it-IT"/>
        </w:rPr>
        <w:t xml:space="preserve"> abbiamo già parlato di </w:t>
      </w:r>
      <w:proofErr w:type="spellStart"/>
      <w:r w:rsidRPr="007A6465">
        <w:rPr>
          <w:rFonts w:ascii="Segoe UI" w:hAnsi="Segoe UI" w:cs="Segoe UI"/>
          <w:lang w:val="it-IT"/>
        </w:rPr>
        <w:t>Continuous</w:t>
      </w:r>
      <w:proofErr w:type="spellEnd"/>
      <w:r w:rsidRPr="007A6465">
        <w:rPr>
          <w:rFonts w:ascii="Segoe UI" w:hAnsi="Segoe UI" w:cs="Segoe UI"/>
          <w:lang w:val="it-IT"/>
        </w:rPr>
        <w:t xml:space="preserve"> Integration e di </w:t>
      </w:r>
      <w:hyperlink r:id="rId13" w:history="1">
        <w:r w:rsidRPr="007A6465">
          <w:rPr>
            <w:rStyle w:val="Hyperlink"/>
            <w:rFonts w:ascii="Segoe UI" w:hAnsi="Segoe UI" w:cs="Segoe UI"/>
            <w:lang w:val="it-IT"/>
          </w:rPr>
          <w:t>DLM</w:t>
        </w:r>
      </w:hyperlink>
      <w:r w:rsidRPr="007A6465">
        <w:rPr>
          <w:rFonts w:ascii="Segoe UI" w:hAnsi="Segoe UI" w:cs="Segoe UI"/>
          <w:lang w:val="it-IT"/>
        </w:rPr>
        <w:t xml:space="preserve">. Abbiamo poi parlato più nel dettaglio del primo </w:t>
      </w:r>
      <w:proofErr w:type="spellStart"/>
      <w:r w:rsidRPr="007A6465">
        <w:rPr>
          <w:rFonts w:ascii="Segoe UI" w:hAnsi="Segoe UI" w:cs="Segoe UI"/>
          <w:lang w:val="it-IT"/>
        </w:rPr>
        <w:t>step</w:t>
      </w:r>
      <w:proofErr w:type="spellEnd"/>
      <w:r w:rsidRPr="007A6465">
        <w:rPr>
          <w:rFonts w:ascii="Segoe UI" w:hAnsi="Segoe UI" w:cs="Segoe UI"/>
          <w:lang w:val="it-IT"/>
        </w:rPr>
        <w:t xml:space="preserve"> di CI, ovvero di </w:t>
      </w:r>
      <w:hyperlink r:id="rId14" w:history="1">
        <w:r w:rsidRPr="007A6465">
          <w:rPr>
            <w:rStyle w:val="Hyperlink"/>
            <w:rFonts w:ascii="Segoe UI" w:hAnsi="Segoe UI" w:cs="Segoe UI"/>
            <w:lang w:val="it-IT"/>
          </w:rPr>
          <w:t>come mettere il database sotto source control</w:t>
        </w:r>
      </w:hyperlink>
      <w:r w:rsidRPr="007A6465">
        <w:rPr>
          <w:rFonts w:ascii="Segoe UI" w:hAnsi="Segoe UI" w:cs="Segoe UI"/>
          <w:lang w:val="it-IT"/>
        </w:rPr>
        <w:t xml:space="preserve">. Con quanto segue andremo ad approfondire il concetto di </w:t>
      </w:r>
      <w:proofErr w:type="spellStart"/>
      <w:r w:rsidRPr="007A6465">
        <w:rPr>
          <w:rFonts w:ascii="Segoe UI" w:hAnsi="Segoe UI" w:cs="Segoe UI"/>
          <w:lang w:val="it-IT"/>
        </w:rPr>
        <w:t>unit</w:t>
      </w:r>
      <w:proofErr w:type="spellEnd"/>
      <w:r w:rsidRPr="007A6465">
        <w:rPr>
          <w:rFonts w:ascii="Segoe UI" w:hAnsi="Segoe UI" w:cs="Segoe UI"/>
          <w:lang w:val="it-IT"/>
        </w:rPr>
        <w:t xml:space="preserve"> test e, nella fattispecie, del </w:t>
      </w:r>
      <w:proofErr w:type="spellStart"/>
      <w:r w:rsidRPr="007A6465">
        <w:rPr>
          <w:rFonts w:ascii="Segoe UI" w:hAnsi="Segoe UI" w:cs="Segoe UI"/>
          <w:lang w:val="it-IT"/>
        </w:rPr>
        <w:t>testing</w:t>
      </w:r>
      <w:proofErr w:type="spellEnd"/>
      <w:r w:rsidRPr="007A6465">
        <w:rPr>
          <w:rFonts w:ascii="Segoe UI" w:hAnsi="Segoe UI" w:cs="Segoe UI"/>
          <w:lang w:val="it-IT"/>
        </w:rPr>
        <w:t xml:space="preserve"> tramite il </w:t>
      </w:r>
      <w:proofErr w:type="spellStart"/>
      <w:r w:rsidRPr="007A6465">
        <w:rPr>
          <w:rFonts w:ascii="Segoe UI" w:hAnsi="Segoe UI" w:cs="Segoe UI"/>
          <w:lang w:val="it-IT"/>
        </w:rPr>
        <w:t>framework</w:t>
      </w:r>
      <w:proofErr w:type="spellEnd"/>
      <w:r w:rsidRPr="007A6465">
        <w:rPr>
          <w:rFonts w:ascii="Segoe UI" w:hAnsi="Segoe UI" w:cs="Segoe UI"/>
          <w:lang w:val="it-IT"/>
        </w:rPr>
        <w:t xml:space="preserve"> free </w:t>
      </w:r>
      <w:proofErr w:type="spellStart"/>
      <w:r w:rsidRPr="007A6465">
        <w:rPr>
          <w:rFonts w:ascii="Segoe UI" w:hAnsi="Segoe UI" w:cs="Segoe UI"/>
          <w:lang w:val="it-IT"/>
        </w:rPr>
        <w:t>tSQLt</w:t>
      </w:r>
      <w:proofErr w:type="spellEnd"/>
      <w:r w:rsidRPr="007A6465">
        <w:rPr>
          <w:rFonts w:ascii="Segoe UI" w:hAnsi="Segoe UI" w:cs="Segoe UI"/>
          <w:lang w:val="it-IT"/>
        </w:rPr>
        <w:t>, utilizzando t-</w:t>
      </w:r>
      <w:proofErr w:type="spellStart"/>
      <w:r w:rsidRPr="007A6465">
        <w:rPr>
          <w:rFonts w:ascii="Segoe UI" w:hAnsi="Segoe UI" w:cs="Segoe UI"/>
          <w:lang w:val="it-IT"/>
        </w:rPr>
        <w:t>sql</w:t>
      </w:r>
      <w:proofErr w:type="spellEnd"/>
      <w:r w:rsidRPr="007A6465">
        <w:rPr>
          <w:rFonts w:ascii="Segoe UI" w:hAnsi="Segoe UI" w:cs="Segoe UI"/>
          <w:lang w:val="it-IT"/>
        </w:rPr>
        <w:t xml:space="preserve"> e SQL Server Management Studio.</w:t>
      </w:r>
    </w:p>
    <w:p w14:paraId="24B54746" w14:textId="77777777" w:rsidR="009F0DCB" w:rsidRPr="007A6465" w:rsidRDefault="009F0DCB" w:rsidP="007A6465">
      <w:pPr>
        <w:pStyle w:val="ppBodyText"/>
        <w:rPr>
          <w:lang w:val="it-IT"/>
        </w:rPr>
      </w:pPr>
    </w:p>
    <w:p w14:paraId="597C0485" w14:textId="09B35D9B" w:rsidR="009F0DCB" w:rsidRPr="007A6465" w:rsidRDefault="009F0DCB" w:rsidP="007A6465">
      <w:pPr>
        <w:pStyle w:val="Heading2"/>
        <w:rPr>
          <w:lang w:val="it-IT"/>
        </w:rPr>
      </w:pPr>
      <w:bookmarkStart w:id="1" w:name="_Toc416440620"/>
      <w:r w:rsidRPr="007A6465">
        <w:rPr>
          <w:lang w:val="it-IT"/>
        </w:rPr>
        <w:t xml:space="preserve">Cosa si intende per </w:t>
      </w:r>
      <w:proofErr w:type="spellStart"/>
      <w:r w:rsidRPr="007A6465">
        <w:rPr>
          <w:lang w:val="it-IT"/>
        </w:rPr>
        <w:t>unit</w:t>
      </w:r>
      <w:proofErr w:type="spellEnd"/>
      <w:r w:rsidRPr="007A6465">
        <w:rPr>
          <w:lang w:val="it-IT"/>
        </w:rPr>
        <w:t xml:space="preserve"> test</w:t>
      </w:r>
      <w:bookmarkEnd w:id="1"/>
    </w:p>
    <w:p w14:paraId="4DFCD411" w14:textId="7AD849C9" w:rsidR="009F0DCB" w:rsidRPr="007A6465" w:rsidRDefault="009F0DCB" w:rsidP="007A6465">
      <w:pPr>
        <w:pStyle w:val="ppBodyText"/>
        <w:rPr>
          <w:lang w:val="it-IT"/>
        </w:rPr>
      </w:pPr>
      <w:r w:rsidRPr="007A6465">
        <w:rPr>
          <w:lang w:val="it-IT"/>
        </w:rPr>
        <w:t xml:space="preserve">In ingegneria del software, per </w:t>
      </w:r>
      <w:proofErr w:type="spellStart"/>
      <w:r w:rsidRPr="007A6465">
        <w:rPr>
          <w:lang w:val="it-IT"/>
        </w:rPr>
        <w:t>unit</w:t>
      </w:r>
      <w:proofErr w:type="spellEnd"/>
      <w:r w:rsidRPr="007A6465">
        <w:rPr>
          <w:lang w:val="it-IT"/>
        </w:rPr>
        <w:t xml:space="preserve"> </w:t>
      </w:r>
      <w:proofErr w:type="spellStart"/>
      <w:r w:rsidRPr="007A6465">
        <w:rPr>
          <w:lang w:val="it-IT"/>
        </w:rPr>
        <w:t>testing</w:t>
      </w:r>
      <w:proofErr w:type="spellEnd"/>
      <w:r w:rsidRPr="007A6465">
        <w:rPr>
          <w:lang w:val="it-IT"/>
        </w:rPr>
        <w:t>, si intende l’attività di collaudo di singole unità software. Per “singole unità” si intendono porzioni di codice sorgente quali moduli, funzioni, procedure, metodi o classi (in programmazione ad oggetti). Lo scopo principale di questo approccio è di trovare bug e prevenire regressioni (</w:t>
      </w:r>
      <w:r w:rsidRPr="007A6465">
        <w:rPr>
          <w:i/>
          <w:lang w:val="it-IT"/>
        </w:rPr>
        <w:t>Fonte: Wikipedia</w:t>
      </w:r>
      <w:r w:rsidRPr="007A6465">
        <w:rPr>
          <w:lang w:val="it-IT"/>
        </w:rPr>
        <w:t>).</w:t>
      </w:r>
    </w:p>
    <w:p w14:paraId="3FAF354E" w14:textId="164C344D" w:rsidR="009F0DCB" w:rsidRPr="007A6465" w:rsidRDefault="002B3E2B" w:rsidP="007A6465">
      <w:pPr>
        <w:pStyle w:val="ppBodyText"/>
        <w:rPr>
          <w:lang w:val="it-IT"/>
        </w:rPr>
      </w:pPr>
      <w:r w:rsidRPr="007A6465">
        <w:rPr>
          <w:lang w:val="it-IT"/>
        </w:rPr>
        <w:t xml:space="preserve">Per la programmazione, un test corrisponde ad un “metodo” particolare (corredato di attributi e/o </w:t>
      </w:r>
      <w:proofErr w:type="spellStart"/>
      <w:r w:rsidRPr="007A6465">
        <w:rPr>
          <w:lang w:val="it-IT"/>
        </w:rPr>
        <w:t>naming</w:t>
      </w:r>
      <w:proofErr w:type="spellEnd"/>
      <w:r w:rsidRPr="007A6465">
        <w:rPr>
          <w:lang w:val="it-IT"/>
        </w:rPr>
        <w:t xml:space="preserve"> convention) che “esegue” metodi reali, ovvero quelli che contengono la logica di business, al fine di verificare i comportamenti che da essi ci si aspetta.</w:t>
      </w:r>
    </w:p>
    <w:p w14:paraId="5EAA5C5B" w14:textId="77777777" w:rsidR="002B3E2B" w:rsidRPr="00FF656B" w:rsidRDefault="002B3E2B" w:rsidP="007A6465">
      <w:pPr>
        <w:pStyle w:val="ppBodyText"/>
        <w:rPr>
          <w:lang w:val="it-IT"/>
        </w:rPr>
      </w:pPr>
      <w:r w:rsidRPr="00FF656B">
        <w:rPr>
          <w:lang w:val="it-IT"/>
        </w:rPr>
        <w:t xml:space="preserve">Ad esempio, supponiamo di avere un metodo di classe chiamato </w:t>
      </w:r>
      <w:proofErr w:type="spellStart"/>
      <w:proofErr w:type="gramStart"/>
      <w:r w:rsidRPr="00FF656B">
        <w:rPr>
          <w:i/>
          <w:lang w:val="it-IT"/>
        </w:rPr>
        <w:t>Power</w:t>
      </w:r>
      <w:proofErr w:type="spellEnd"/>
      <w:r w:rsidRPr="00FF656B">
        <w:rPr>
          <w:i/>
          <w:lang w:val="it-IT"/>
        </w:rPr>
        <w:t>(</w:t>
      </w:r>
      <w:proofErr w:type="gramEnd"/>
      <w:r w:rsidRPr="00FF656B">
        <w:rPr>
          <w:i/>
          <w:lang w:val="it-IT"/>
        </w:rPr>
        <w:t>x, y)</w:t>
      </w:r>
      <w:r w:rsidRPr="00FF656B">
        <w:rPr>
          <w:lang w:val="it-IT"/>
        </w:rPr>
        <w:t xml:space="preserve">, un test potrebbe essere un altro metodo chiamato </w:t>
      </w:r>
      <w:proofErr w:type="spellStart"/>
      <w:r w:rsidRPr="00FF656B">
        <w:rPr>
          <w:i/>
          <w:lang w:val="it-IT"/>
        </w:rPr>
        <w:t>Power_should_return_eight_when_x_is_two_and_y_is_three</w:t>
      </w:r>
      <w:proofErr w:type="spellEnd"/>
      <w:r w:rsidRPr="00FF656B">
        <w:rPr>
          <w:i/>
          <w:lang w:val="it-IT"/>
        </w:rPr>
        <w:t>()</w:t>
      </w:r>
      <w:r w:rsidRPr="00FF656B">
        <w:rPr>
          <w:lang w:val="it-IT"/>
        </w:rPr>
        <w:t xml:space="preserve"> il cui corpo esegua il metodo </w:t>
      </w:r>
      <w:proofErr w:type="spellStart"/>
      <w:r w:rsidRPr="00FF656B">
        <w:rPr>
          <w:i/>
          <w:lang w:val="it-IT"/>
        </w:rPr>
        <w:t>Power</w:t>
      </w:r>
      <w:proofErr w:type="spellEnd"/>
      <w:r w:rsidRPr="00FF656B">
        <w:rPr>
          <w:i/>
          <w:lang w:val="it-IT"/>
        </w:rPr>
        <w:t>(2, 3)</w:t>
      </w:r>
      <w:r w:rsidRPr="00FF656B">
        <w:rPr>
          <w:lang w:val="it-IT"/>
        </w:rPr>
        <w:t xml:space="preserve"> e che il cui risultato atteso sia il valore 8. </w:t>
      </w:r>
    </w:p>
    <w:p w14:paraId="6DE66E72" w14:textId="019D326E" w:rsidR="009F0DCB" w:rsidRPr="00FF656B" w:rsidRDefault="002B3E2B" w:rsidP="007A6465">
      <w:pPr>
        <w:pStyle w:val="ppBodyText"/>
        <w:rPr>
          <w:lang w:val="it-IT"/>
        </w:rPr>
      </w:pPr>
      <w:r w:rsidRPr="00FF656B">
        <w:rPr>
          <w:lang w:val="it-IT"/>
        </w:rPr>
        <w:t xml:space="preserve">In questo caso, il medesimo test su database SQL Server è una </w:t>
      </w:r>
      <w:proofErr w:type="spellStart"/>
      <w:r w:rsidRPr="00FF656B">
        <w:rPr>
          <w:lang w:val="it-IT"/>
        </w:rPr>
        <w:t>stored</w:t>
      </w:r>
      <w:proofErr w:type="spellEnd"/>
      <w:r w:rsidRPr="00FF656B">
        <w:rPr>
          <w:lang w:val="it-IT"/>
        </w:rPr>
        <w:t xml:space="preserve"> procedure chiamata ad esempio </w:t>
      </w:r>
      <w:proofErr w:type="spellStart"/>
      <w:r w:rsidRPr="00FF656B">
        <w:rPr>
          <w:i/>
          <w:lang w:val="it-IT"/>
        </w:rPr>
        <w:t>Power_should_return_eight_when_x_is_two_and_y_is_three</w:t>
      </w:r>
      <w:proofErr w:type="spellEnd"/>
      <w:r w:rsidRPr="00FF656B">
        <w:rPr>
          <w:lang w:val="it-IT"/>
        </w:rPr>
        <w:t xml:space="preserve"> che esegue la funzione definita dall’utente </w:t>
      </w:r>
      <w:proofErr w:type="spellStart"/>
      <w:r w:rsidRPr="00FF656B">
        <w:rPr>
          <w:i/>
          <w:lang w:val="it-IT"/>
        </w:rPr>
        <w:t>udf_</w:t>
      </w:r>
      <w:proofErr w:type="gramStart"/>
      <w:r w:rsidRPr="00FF656B">
        <w:rPr>
          <w:i/>
          <w:lang w:val="it-IT"/>
        </w:rPr>
        <w:t>Power</w:t>
      </w:r>
      <w:proofErr w:type="spellEnd"/>
      <w:r w:rsidRPr="00FF656B">
        <w:rPr>
          <w:i/>
          <w:lang w:val="it-IT"/>
        </w:rPr>
        <w:t>(</w:t>
      </w:r>
      <w:proofErr w:type="gramEnd"/>
      <w:r w:rsidRPr="00FF656B">
        <w:rPr>
          <w:i/>
          <w:lang w:val="it-IT"/>
        </w:rPr>
        <w:t>x, y)</w:t>
      </w:r>
      <w:r w:rsidRPr="00FF656B">
        <w:rPr>
          <w:lang w:val="it-IT"/>
        </w:rPr>
        <w:t xml:space="preserve"> con x uguale a 2 ed y uguale a 3.</w:t>
      </w:r>
      <w:r w:rsidR="009F0DCB" w:rsidRPr="00FF656B">
        <w:rPr>
          <w:lang w:val="it-IT"/>
        </w:rPr>
        <w:t xml:space="preserve"> </w:t>
      </w:r>
    </w:p>
    <w:p w14:paraId="3C280E8A" w14:textId="77777777" w:rsidR="009F0DCB" w:rsidRPr="00FF656B" w:rsidRDefault="009F0DCB" w:rsidP="007A6465">
      <w:pPr>
        <w:pStyle w:val="ppBodyText"/>
        <w:rPr>
          <w:lang w:val="it-IT"/>
        </w:rPr>
      </w:pPr>
    </w:p>
    <w:p w14:paraId="67C2992D" w14:textId="53438A99" w:rsidR="009F0DCB" w:rsidRPr="007A6465" w:rsidRDefault="002B3E2B" w:rsidP="007A6465">
      <w:pPr>
        <w:pStyle w:val="Heading2"/>
        <w:rPr>
          <w:lang w:val="it-IT"/>
        </w:rPr>
      </w:pPr>
      <w:bookmarkStart w:id="2" w:name="_Toc416440621"/>
      <w:r w:rsidRPr="007A6465">
        <w:rPr>
          <w:lang w:val="it-IT"/>
        </w:rPr>
        <w:lastRenderedPageBreak/>
        <w:t xml:space="preserve">Perché fare </w:t>
      </w:r>
      <w:proofErr w:type="spellStart"/>
      <w:r w:rsidRPr="007A6465">
        <w:rPr>
          <w:lang w:val="it-IT"/>
        </w:rPr>
        <w:t>uni</w:t>
      </w:r>
      <w:r w:rsidR="0042760E" w:rsidRPr="007A6465">
        <w:rPr>
          <w:lang w:val="it-IT"/>
        </w:rPr>
        <w:t>t</w:t>
      </w:r>
      <w:proofErr w:type="spellEnd"/>
      <w:r w:rsidRPr="007A6465">
        <w:rPr>
          <w:lang w:val="it-IT"/>
        </w:rPr>
        <w:t xml:space="preserve"> test</w:t>
      </w:r>
      <w:bookmarkEnd w:id="2"/>
    </w:p>
    <w:p w14:paraId="2F7B3368" w14:textId="78E0171E" w:rsidR="009F0DCB" w:rsidRPr="007A6465" w:rsidRDefault="0042760E" w:rsidP="007A6465">
      <w:pPr>
        <w:pStyle w:val="ppBodyText"/>
        <w:rPr>
          <w:lang w:val="it-IT"/>
        </w:rPr>
      </w:pPr>
      <w:r w:rsidRPr="007A6465">
        <w:rPr>
          <w:lang w:val="it-IT"/>
        </w:rPr>
        <w:t>Tanti sono i benefici ricavati dall’applicazione di test unitari. Come già indica la definizione, la pratica d</w:t>
      </w:r>
      <w:r w:rsidR="00944D12" w:rsidRPr="007A6465">
        <w:rPr>
          <w:lang w:val="it-IT"/>
        </w:rPr>
        <w:t>ello</w:t>
      </w:r>
      <w:r w:rsidRPr="007A6465">
        <w:rPr>
          <w:lang w:val="it-IT"/>
        </w:rPr>
        <w:t xml:space="preserve"> </w:t>
      </w:r>
      <w:proofErr w:type="spellStart"/>
      <w:r w:rsidRPr="007A6465">
        <w:rPr>
          <w:lang w:val="it-IT"/>
        </w:rPr>
        <w:t>unit</w:t>
      </w:r>
      <w:proofErr w:type="spellEnd"/>
      <w:r w:rsidRPr="007A6465">
        <w:rPr>
          <w:lang w:val="it-IT"/>
        </w:rPr>
        <w:t xml:space="preserve"> </w:t>
      </w:r>
      <w:proofErr w:type="spellStart"/>
      <w:r w:rsidRPr="007A6465">
        <w:rPr>
          <w:lang w:val="it-IT"/>
        </w:rPr>
        <w:t>testing</w:t>
      </w:r>
      <w:proofErr w:type="spellEnd"/>
      <w:r w:rsidRPr="007A6465">
        <w:rPr>
          <w:lang w:val="it-IT"/>
        </w:rPr>
        <w:t xml:space="preserve"> può prevenire la maggior parte delle regressioni ed aiuta lo sviluppatore a</w:t>
      </w:r>
      <w:r w:rsidR="00AB6F09" w:rsidRPr="007A6465">
        <w:rPr>
          <w:lang w:val="it-IT"/>
        </w:rPr>
        <w:t xml:space="preserve"> capire se ci saranno bug, in base a quanto </w:t>
      </w:r>
      <w:r w:rsidRPr="007A6465">
        <w:rPr>
          <w:lang w:val="it-IT"/>
        </w:rPr>
        <w:t>scritto. Di conseguenza</w:t>
      </w:r>
      <w:r w:rsidR="00AB6F09" w:rsidRPr="007A6465">
        <w:rPr>
          <w:lang w:val="it-IT"/>
        </w:rPr>
        <w:t>,</w:t>
      </w:r>
      <w:r w:rsidRPr="007A6465">
        <w:rPr>
          <w:lang w:val="it-IT"/>
        </w:rPr>
        <w:t xml:space="preserve"> la </w:t>
      </w:r>
      <w:proofErr w:type="spellStart"/>
      <w:r w:rsidRPr="007A6465">
        <w:rPr>
          <w:lang w:val="it-IT"/>
        </w:rPr>
        <w:t>fix</w:t>
      </w:r>
      <w:proofErr w:type="spellEnd"/>
      <w:r w:rsidRPr="007A6465">
        <w:rPr>
          <w:lang w:val="it-IT"/>
        </w:rPr>
        <w:t xml:space="preserve"> sarà immediata, non appena il bug è evidenziato dai test stessi.</w:t>
      </w:r>
      <w:r w:rsidR="009F0DCB" w:rsidRPr="007A6465">
        <w:rPr>
          <w:lang w:val="it-IT"/>
        </w:rPr>
        <w:t xml:space="preserve"> </w:t>
      </w:r>
    </w:p>
    <w:p w14:paraId="2F77ACCE" w14:textId="77777777" w:rsidR="004D7983" w:rsidRPr="007A6465" w:rsidRDefault="0042760E" w:rsidP="007A6465">
      <w:pPr>
        <w:pStyle w:val="ppBodyText"/>
        <w:rPr>
          <w:lang w:val="it-IT"/>
        </w:rPr>
      </w:pPr>
      <w:r w:rsidRPr="007A6465">
        <w:rPr>
          <w:lang w:val="it-IT"/>
        </w:rPr>
        <w:t xml:space="preserve">Nella mia esperienza </w:t>
      </w:r>
      <w:r w:rsidR="004D7983" w:rsidRPr="007A6465">
        <w:rPr>
          <w:lang w:val="it-IT"/>
        </w:rPr>
        <w:t xml:space="preserve">ho notato che la qualità di quanto scritto dal nostro team di sviluppo è costantemente migliorata, </w:t>
      </w:r>
      <w:r w:rsidRPr="007A6465">
        <w:rPr>
          <w:lang w:val="it-IT"/>
        </w:rPr>
        <w:t xml:space="preserve">grazie </w:t>
      </w:r>
      <w:r w:rsidR="004D7983" w:rsidRPr="007A6465">
        <w:rPr>
          <w:lang w:val="it-IT"/>
        </w:rPr>
        <w:t xml:space="preserve">anche </w:t>
      </w:r>
      <w:r w:rsidRPr="007A6465">
        <w:rPr>
          <w:lang w:val="it-IT"/>
        </w:rPr>
        <w:t xml:space="preserve">all’interoperabilità tra test e codice, i quali lavorano alla perfezione in sinergia per ottenere </w:t>
      </w:r>
      <w:r w:rsidR="004D7983" w:rsidRPr="007A6465">
        <w:rPr>
          <w:lang w:val="it-IT"/>
        </w:rPr>
        <w:t>più affidabilità e leggibilità</w:t>
      </w:r>
      <w:r w:rsidRPr="007A6465">
        <w:rPr>
          <w:lang w:val="it-IT"/>
        </w:rPr>
        <w:t>.</w:t>
      </w:r>
      <w:r w:rsidR="004D7983" w:rsidRPr="007A6465">
        <w:rPr>
          <w:lang w:val="it-IT"/>
        </w:rPr>
        <w:t xml:space="preserve"> </w:t>
      </w:r>
    </w:p>
    <w:p w14:paraId="47510BA4" w14:textId="69D4FBC2" w:rsidR="004D7983" w:rsidRPr="007A6465" w:rsidRDefault="004D7983" w:rsidP="007A6465">
      <w:pPr>
        <w:pStyle w:val="ppBodyText"/>
        <w:rPr>
          <w:lang w:val="it-IT"/>
        </w:rPr>
      </w:pPr>
      <w:r w:rsidRPr="007A6465">
        <w:rPr>
          <w:lang w:val="it-IT"/>
        </w:rPr>
        <w:t xml:space="preserve">Tutto questo va in concomitanza con la nostra migrazione da un approccio seriale ad uno agile, evolutivo. Un tempo eravamo abituati a raccogliere informazioni per lungo tempo, a fare analisi molto complesse e profonde (addirittura previsionali su funzionalità che ancora nemmeno si erano mai considerate) ancora prima di implementare ogni sviluppo. Lo scopo era quello di ottenere un design valido per molti casi ed un modello a database pronto per modifiche future, senza però conoscere in che direzione ci si sarebbe diretti. Dopo la fase di design, seguiva un lungo periodo di code and </w:t>
      </w:r>
      <w:proofErr w:type="spellStart"/>
      <w:r w:rsidRPr="007A6465">
        <w:rPr>
          <w:lang w:val="it-IT"/>
        </w:rPr>
        <w:t>fix</w:t>
      </w:r>
      <w:proofErr w:type="spellEnd"/>
      <w:r w:rsidRPr="007A6465">
        <w:rPr>
          <w:lang w:val="it-IT"/>
        </w:rPr>
        <w:t xml:space="preserve"> continui, unitamente a continui </w:t>
      </w:r>
      <w:proofErr w:type="spellStart"/>
      <w:r w:rsidRPr="007A6465">
        <w:rPr>
          <w:lang w:val="it-IT"/>
        </w:rPr>
        <w:t>deploy</w:t>
      </w:r>
      <w:proofErr w:type="spellEnd"/>
      <w:r w:rsidRPr="007A6465">
        <w:rPr>
          <w:lang w:val="it-IT"/>
        </w:rPr>
        <w:t xml:space="preserve"> derivanti dalle “riparazioni” o dai cambi repentini di idee o di direzione del progetto.</w:t>
      </w:r>
    </w:p>
    <w:p w14:paraId="59DA26C4" w14:textId="77777777" w:rsidR="004D7983" w:rsidRPr="007A6465" w:rsidRDefault="004D7983" w:rsidP="007A6465">
      <w:pPr>
        <w:pStyle w:val="ppBodyText"/>
        <w:rPr>
          <w:lang w:val="it-IT"/>
        </w:rPr>
      </w:pPr>
      <w:r w:rsidRPr="007A6465">
        <w:rPr>
          <w:lang w:val="it-IT"/>
        </w:rPr>
        <w:t>Adesso stiamo applicando SCRUM, e quindi seguiamo iterazioni time-</w:t>
      </w:r>
      <w:proofErr w:type="spellStart"/>
      <w:r w:rsidRPr="007A6465">
        <w:rPr>
          <w:lang w:val="it-IT"/>
        </w:rPr>
        <w:t>boxed</w:t>
      </w:r>
      <w:proofErr w:type="spellEnd"/>
      <w:r w:rsidRPr="007A6465">
        <w:rPr>
          <w:lang w:val="it-IT"/>
        </w:rPr>
        <w:t xml:space="preserve"> con cerimonie fisse e rilasci costanti nel tempo. Con questo tipo di processi, più snelli ed orientati alla continua evoluzione del codice e delle basi dati, il nostro codice è diventato molto flessibile e le richieste di implementazione dai nostri stakeholder sono più veloci e di qualità. </w:t>
      </w:r>
    </w:p>
    <w:p w14:paraId="4F81289B" w14:textId="41AEA113" w:rsidR="004D7983" w:rsidRPr="007A6465" w:rsidRDefault="004D7983" w:rsidP="007A6465">
      <w:pPr>
        <w:pStyle w:val="ppBodyText"/>
        <w:rPr>
          <w:rFonts w:eastAsia="Segoe UI"/>
          <w:lang w:val="it-IT"/>
        </w:rPr>
      </w:pPr>
      <w:r w:rsidRPr="007A6465">
        <w:rPr>
          <w:lang w:val="it-IT"/>
        </w:rPr>
        <w:t xml:space="preserve">Il test ha un peso molto importante per questo. Con i test eseguiti ad ogni “compilazione” abbiamo reso molto più affidabile il processo di </w:t>
      </w:r>
      <w:proofErr w:type="spellStart"/>
      <w:r w:rsidRPr="007A6465">
        <w:rPr>
          <w:lang w:val="it-IT"/>
        </w:rPr>
        <w:t>deploy</w:t>
      </w:r>
      <w:proofErr w:type="spellEnd"/>
      <w:r w:rsidRPr="007A6465">
        <w:rPr>
          <w:lang w:val="it-IT"/>
        </w:rPr>
        <w:t xml:space="preserve"> poiché molti dei problemi vengono già scovati durante la fase di collaudo automatizzato. Inoltre, creando test, abbiamo codice auto doc</w:t>
      </w:r>
      <w:r w:rsidR="00E276CE" w:rsidRPr="007A6465">
        <w:rPr>
          <w:lang w:val="it-IT"/>
        </w:rPr>
        <w:t>umentato poiché un test spiega già nel nome cosa un metodo dovrebbe fare, soprattutto da un punto di vista funzionale.</w:t>
      </w:r>
    </w:p>
    <w:p w14:paraId="0F309E5F" w14:textId="48770C83" w:rsidR="009F0DCB" w:rsidRPr="007A6465" w:rsidRDefault="00E276CE" w:rsidP="007A6465">
      <w:pPr>
        <w:pStyle w:val="ppBodyText"/>
        <w:rPr>
          <w:lang w:val="it-IT"/>
        </w:rPr>
      </w:pPr>
      <w:r w:rsidRPr="007A6465">
        <w:rPr>
          <w:lang w:val="it-IT"/>
        </w:rPr>
        <w:t>Infine, non ultimo per importanza, un metodo “coperto” da test, è un metodo scritto in “maniera testabile”, ovvero semplice, che fa il suo lavoro, chiaro e conciso</w:t>
      </w:r>
      <w:r w:rsidR="00AE6926" w:rsidRPr="007A6465">
        <w:rPr>
          <w:lang w:val="it-IT"/>
        </w:rPr>
        <w:t xml:space="preserve"> (e questo segue parte dei principi SOLID)</w:t>
      </w:r>
      <w:r w:rsidRPr="007A6465">
        <w:rPr>
          <w:lang w:val="it-IT"/>
        </w:rPr>
        <w:t>. Questo, per ovvi motivi, riduce la possibilità di bug nati da logiche troppo complesse e da metodi con troppi punti di rottura.</w:t>
      </w:r>
    </w:p>
    <w:p w14:paraId="63663296" w14:textId="77777777" w:rsidR="00E276CE" w:rsidRPr="007A6465" w:rsidRDefault="00E276CE" w:rsidP="007A6465">
      <w:pPr>
        <w:pStyle w:val="ppBodyText"/>
        <w:rPr>
          <w:lang w:val="it-IT"/>
        </w:rPr>
      </w:pPr>
    </w:p>
    <w:p w14:paraId="57385696" w14:textId="4DCF16B0" w:rsidR="009F0DCB" w:rsidRPr="007A6465" w:rsidRDefault="00CF3F71" w:rsidP="007A6465">
      <w:pPr>
        <w:pStyle w:val="Heading2"/>
        <w:rPr>
          <w:lang w:val="it-IT"/>
        </w:rPr>
      </w:pPr>
      <w:bookmarkStart w:id="3" w:name="_Toc416440622"/>
      <w:r w:rsidRPr="007A6465">
        <w:rPr>
          <w:lang w:val="it-IT"/>
        </w:rPr>
        <w:t>Uno s</w:t>
      </w:r>
      <w:r w:rsidR="009F0DCB" w:rsidRPr="007A6465">
        <w:rPr>
          <w:lang w:val="it-IT"/>
        </w:rPr>
        <w:t>cenario</w:t>
      </w:r>
      <w:r w:rsidR="006716F3" w:rsidRPr="007A6465">
        <w:rPr>
          <w:lang w:val="it-IT"/>
        </w:rPr>
        <w:t xml:space="preserve"> reale</w:t>
      </w:r>
      <w:bookmarkEnd w:id="3"/>
    </w:p>
    <w:p w14:paraId="682DC725" w14:textId="091458FC" w:rsidR="006716F3" w:rsidRPr="007A6465" w:rsidRDefault="006716F3" w:rsidP="007A6465">
      <w:pPr>
        <w:pStyle w:val="ppBodyText"/>
        <w:rPr>
          <w:lang w:val="it-IT"/>
        </w:rPr>
      </w:pPr>
      <w:r w:rsidRPr="007A6465">
        <w:rPr>
          <w:lang w:val="it-IT"/>
        </w:rPr>
        <w:t xml:space="preserve">Andiamo ora a discutere due scenari reali nei quali ho trovato il </w:t>
      </w:r>
      <w:proofErr w:type="spellStart"/>
      <w:r w:rsidRPr="007A6465">
        <w:rPr>
          <w:lang w:val="it-IT"/>
        </w:rPr>
        <w:t>testing</w:t>
      </w:r>
      <w:proofErr w:type="spellEnd"/>
      <w:r w:rsidRPr="007A6465">
        <w:rPr>
          <w:lang w:val="it-IT"/>
        </w:rPr>
        <w:t xml:space="preserve"> veramente utile ed efficace. Immaginiamo di essere consulenti in un’azienda che implementa soluzioni ERP e di essere chiamati a risolvere alcuni problemi incontrati dal team di sviluppo di quell’azienda durante l’implementazione di una funzionalità di ricerca. Quest’ultima viene effettuata da una </w:t>
      </w:r>
      <w:proofErr w:type="spellStart"/>
      <w:r w:rsidRPr="007A6465">
        <w:rPr>
          <w:lang w:val="it-IT"/>
        </w:rPr>
        <w:t>stored</w:t>
      </w:r>
      <w:proofErr w:type="spellEnd"/>
      <w:r w:rsidRPr="007A6465">
        <w:rPr>
          <w:lang w:val="it-IT"/>
        </w:rPr>
        <w:t xml:space="preserve"> procedure, ovvero l’oggetto indicato come problematico. </w:t>
      </w:r>
    </w:p>
    <w:p w14:paraId="455C82D7" w14:textId="508F2B59" w:rsidR="006716F3" w:rsidRPr="007A6465" w:rsidRDefault="006716F3" w:rsidP="007A6465">
      <w:pPr>
        <w:pStyle w:val="ppBodyText"/>
        <w:rPr>
          <w:lang w:val="it-IT"/>
        </w:rPr>
      </w:pPr>
      <w:r w:rsidRPr="007A6465">
        <w:rPr>
          <w:lang w:val="it-IT"/>
        </w:rPr>
        <w:lastRenderedPageBreak/>
        <w:t xml:space="preserve">In questo caso il primo </w:t>
      </w:r>
      <w:proofErr w:type="spellStart"/>
      <w:r w:rsidRPr="007A6465">
        <w:rPr>
          <w:lang w:val="it-IT"/>
        </w:rPr>
        <w:t>step</w:t>
      </w:r>
      <w:proofErr w:type="spellEnd"/>
      <w:r w:rsidRPr="007A6465">
        <w:rPr>
          <w:lang w:val="it-IT"/>
        </w:rPr>
        <w:t xml:space="preserve"> che affronteremo è quello in cui mettere la procedure sotto copertura di test. Il successivo sarà l’utilizzo dei test per controllare regressioni dopo la modifica evolutiva della procedura stessa.</w:t>
      </w:r>
    </w:p>
    <w:p w14:paraId="738228A4" w14:textId="77777777" w:rsidR="009F0DCB" w:rsidRPr="007A6465" w:rsidRDefault="009F0DCB" w:rsidP="007A6465">
      <w:pPr>
        <w:pStyle w:val="ppBodyText"/>
        <w:rPr>
          <w:lang w:val="it-IT"/>
        </w:rPr>
      </w:pPr>
    </w:p>
    <w:p w14:paraId="635E1329" w14:textId="69B0AA77" w:rsidR="009F0DCB" w:rsidRPr="007A6465" w:rsidRDefault="00146541" w:rsidP="007A6465">
      <w:pPr>
        <w:pStyle w:val="Heading3"/>
        <w:rPr>
          <w:lang w:val="it-IT"/>
        </w:rPr>
      </w:pPr>
      <w:r w:rsidRPr="007A6465">
        <w:rPr>
          <w:lang w:val="it-IT"/>
        </w:rPr>
        <w:t xml:space="preserve">La procedura </w:t>
      </w:r>
      <w:proofErr w:type="spellStart"/>
      <w:r w:rsidRPr="007A6465">
        <w:rPr>
          <w:lang w:val="it-IT"/>
        </w:rPr>
        <w:t>SearchUsers</w:t>
      </w:r>
      <w:proofErr w:type="spellEnd"/>
    </w:p>
    <w:p w14:paraId="3567BDE0" w14:textId="6B4B457D" w:rsidR="00B646B3" w:rsidRPr="007A6465" w:rsidRDefault="00B646B3" w:rsidP="007A6465">
      <w:pPr>
        <w:pStyle w:val="ppBodyText"/>
        <w:rPr>
          <w:lang w:val="it-IT"/>
        </w:rPr>
      </w:pPr>
      <w:r w:rsidRPr="007A6465">
        <w:rPr>
          <w:lang w:val="it-IT"/>
        </w:rPr>
        <w:t xml:space="preserve">La </w:t>
      </w:r>
      <w:proofErr w:type="spellStart"/>
      <w:r w:rsidRPr="007A6465">
        <w:rPr>
          <w:lang w:val="it-IT"/>
        </w:rPr>
        <w:t>stored</w:t>
      </w:r>
      <w:proofErr w:type="spellEnd"/>
      <w:r w:rsidRPr="007A6465">
        <w:rPr>
          <w:lang w:val="it-IT"/>
        </w:rPr>
        <w:t xml:space="preserve"> procedure </w:t>
      </w:r>
      <w:proofErr w:type="spellStart"/>
      <w:r w:rsidR="009F0DCB" w:rsidRPr="007A6465">
        <w:rPr>
          <w:i/>
          <w:lang w:val="it-IT"/>
        </w:rPr>
        <w:t>SearchUsers</w:t>
      </w:r>
      <w:proofErr w:type="spellEnd"/>
      <w:r w:rsidR="009F0DCB" w:rsidRPr="007A6465">
        <w:rPr>
          <w:lang w:val="it-IT"/>
        </w:rPr>
        <w:t xml:space="preserve"> </w:t>
      </w:r>
      <w:r w:rsidRPr="007A6465">
        <w:rPr>
          <w:lang w:val="it-IT"/>
        </w:rPr>
        <w:t>ricerca utenti in una tabella tramite diversi filtri. Gli sviluppatori hanno effettuato su di essa tanti cambiamenti nel tempo e, come il cliente ripete più volte, ogni cambiamento rilasciato porta ad una serie di “imprevedibili” problemi nell’applicazione.</w:t>
      </w:r>
    </w:p>
    <w:p w14:paraId="41B5B0E4" w14:textId="19AEDAEF" w:rsidR="00B646B3" w:rsidRPr="007A6465" w:rsidRDefault="00B646B3" w:rsidP="007A6465">
      <w:pPr>
        <w:pStyle w:val="ppBodyText"/>
        <w:rPr>
          <w:lang w:val="it-IT"/>
        </w:rPr>
      </w:pPr>
      <w:r w:rsidRPr="007A6465">
        <w:rPr>
          <w:lang w:val="it-IT"/>
        </w:rPr>
        <w:t xml:space="preserve">La richiesta degli stakeholder in origine era quella di filtrare la lista degli utenti tramite informazioni differenti per valore e natura (nel nostro caso per id utente e per “cognome che inizia per”). Tutti questi filtri dovevano essere mutualmente esclusivi e la </w:t>
      </w:r>
      <w:proofErr w:type="spellStart"/>
      <w:r w:rsidRPr="007A6465">
        <w:rPr>
          <w:lang w:val="it-IT"/>
        </w:rPr>
        <w:t>stored</w:t>
      </w:r>
      <w:proofErr w:type="spellEnd"/>
      <w:r w:rsidRPr="007A6465">
        <w:rPr>
          <w:lang w:val="it-IT"/>
        </w:rPr>
        <w:t xml:space="preserve"> procedure doveva essere sempre la stessa ed unica (dal design tecnico richiesto). L’elenco degli utenti ritornati doveva inoltre essere corredato di dettagli aggiuntivi, residenti su altre tabelle. Nel caso in cui questi ultimi non fossero presenti, almeno l’informazione generale dell’utente doveva essere ritornata al chiamante.</w:t>
      </w:r>
    </w:p>
    <w:p w14:paraId="6411BE17" w14:textId="681B75D4" w:rsidR="00B646B3" w:rsidRPr="007A6465" w:rsidRDefault="00B646B3" w:rsidP="007A6465">
      <w:pPr>
        <w:pStyle w:val="ppBodyText"/>
        <w:rPr>
          <w:lang w:val="it-IT"/>
        </w:rPr>
      </w:pPr>
      <w:r w:rsidRPr="007A6465">
        <w:rPr>
          <w:lang w:val="it-IT"/>
        </w:rPr>
        <w:t>Come possiamo dedurre, abbiamo a che fare con comportamenti diversi, ma il risultato ha sempre lo stesso numero di colonne. Inoltre, abbiamo almeno una JOIN, che ci consente di ottenere i dettagli aggiuntivi descritti precedentemente.</w:t>
      </w:r>
    </w:p>
    <w:p w14:paraId="5C46AD91" w14:textId="43284D48" w:rsidR="005B6D85" w:rsidRPr="007A6465" w:rsidRDefault="005B6D85" w:rsidP="007A6465">
      <w:pPr>
        <w:pStyle w:val="ppBodyText"/>
        <w:rPr>
          <w:rFonts w:eastAsia="Segoe UI"/>
          <w:lang w:val="it-IT"/>
        </w:rPr>
      </w:pPr>
      <w:r w:rsidRPr="007A6465">
        <w:rPr>
          <w:rFonts w:eastAsia="Segoe UI"/>
          <w:lang w:val="it-IT"/>
        </w:rPr>
        <w:t xml:space="preserve">Dopo aver aperto la </w:t>
      </w:r>
      <w:proofErr w:type="spellStart"/>
      <w:r w:rsidRPr="007A6465">
        <w:rPr>
          <w:rFonts w:eastAsia="Segoe UI"/>
          <w:lang w:val="it-IT"/>
        </w:rPr>
        <w:t>stored</w:t>
      </w:r>
      <w:proofErr w:type="spellEnd"/>
      <w:r w:rsidRPr="007A6465">
        <w:rPr>
          <w:rFonts w:eastAsia="Segoe UI"/>
          <w:lang w:val="it-IT"/>
        </w:rPr>
        <w:t xml:space="preserve"> procedure per la prima volta, notiamo che l’implementazione è stata gestita in maniera incoerente. In qualche caso il risultato è mancante, altre volte è vuoto, altre volte torna </w:t>
      </w:r>
      <w:r w:rsidR="004264E5" w:rsidRPr="007A6465">
        <w:rPr>
          <w:rFonts w:eastAsia="Segoe UI"/>
          <w:lang w:val="it-IT"/>
        </w:rPr>
        <w:t>più righe</w:t>
      </w:r>
      <w:r w:rsidRPr="007A6465">
        <w:rPr>
          <w:rFonts w:eastAsia="Segoe UI"/>
          <w:lang w:val="it-IT"/>
        </w:rPr>
        <w:t xml:space="preserve"> quando dovrebbe tornarne solo una, e via discorrendo. L’applicazione non conosce queste considerazioni e quindi non ha il minimo controllo sul ritorno.</w:t>
      </w:r>
    </w:p>
    <w:p w14:paraId="497256E8" w14:textId="72DC9BF7" w:rsidR="009F0DCB" w:rsidRPr="007A6465" w:rsidRDefault="005B6D85" w:rsidP="007A6465">
      <w:pPr>
        <w:pStyle w:val="ppBodyText"/>
        <w:rPr>
          <w:rFonts w:ascii="Consolas" w:hAnsi="Consolas" w:cs="Consolas"/>
          <w:color w:val="232323"/>
          <w:sz w:val="19"/>
          <w:szCs w:val="19"/>
          <w:lang w:val="it-IT"/>
        </w:rPr>
      </w:pPr>
      <w:r w:rsidRPr="007A6465">
        <w:rPr>
          <w:lang w:val="it-IT"/>
        </w:rPr>
        <w:t>Il modello dello scenario è il seguente:</w:t>
      </w:r>
    </w:p>
    <w:p w14:paraId="427CCEDC" w14:textId="77777777" w:rsidR="009F0DCB" w:rsidRPr="00A9158F" w:rsidRDefault="009F0DCB" w:rsidP="007A6465">
      <w:pPr>
        <w:pStyle w:val="ppCode"/>
        <w:rPr>
          <w:color w:val="232323"/>
        </w:rPr>
      </w:pPr>
      <w:r w:rsidRPr="00A9158F">
        <w:t xml:space="preserve">-- </w:t>
      </w:r>
      <w:proofErr w:type="spellStart"/>
      <w:r w:rsidRPr="00A9158F">
        <w:t>dbo.Users</w:t>
      </w:r>
      <w:proofErr w:type="spellEnd"/>
      <w:r w:rsidRPr="00A9158F">
        <w:t xml:space="preserve"> table</w:t>
      </w:r>
    </w:p>
    <w:p w14:paraId="491899D3" w14:textId="77777777" w:rsidR="009F0DCB" w:rsidRPr="00A9158F" w:rsidRDefault="009F0DCB" w:rsidP="007A6465">
      <w:pPr>
        <w:pStyle w:val="ppCode"/>
        <w:rPr>
          <w:color w:val="232323"/>
        </w:rPr>
      </w:pPr>
      <w:r w:rsidRPr="00A9158F">
        <w:t>CREATE</w:t>
      </w:r>
      <w:r w:rsidRPr="00A9158F">
        <w:rPr>
          <w:color w:val="232323"/>
        </w:rPr>
        <w:t xml:space="preserve"> </w:t>
      </w:r>
      <w:r w:rsidRPr="00A9158F">
        <w:t>TABLE</w:t>
      </w:r>
      <w:r w:rsidRPr="00A9158F">
        <w:rPr>
          <w:color w:val="232323"/>
        </w:rPr>
        <w:t xml:space="preserve"> </w:t>
      </w:r>
      <w:proofErr w:type="spellStart"/>
      <w:r w:rsidRPr="00A9158F">
        <w:rPr>
          <w:color w:val="232323"/>
        </w:rPr>
        <w:t>dbo</w:t>
      </w:r>
      <w:r w:rsidRPr="00A9158F">
        <w:rPr>
          <w:color w:val="6F6F6F"/>
        </w:rPr>
        <w:t>.</w:t>
      </w:r>
      <w:r w:rsidRPr="00A9158F">
        <w:rPr>
          <w:color w:val="232323"/>
        </w:rPr>
        <w:t>Users</w:t>
      </w:r>
      <w:proofErr w:type="spellEnd"/>
    </w:p>
    <w:p w14:paraId="4FD20D91" w14:textId="77777777" w:rsidR="009F0DCB" w:rsidRPr="00A9158F" w:rsidRDefault="009F0DCB" w:rsidP="007A6465">
      <w:pPr>
        <w:pStyle w:val="ppCode"/>
        <w:rPr>
          <w:color w:val="232323"/>
        </w:rPr>
      </w:pPr>
      <w:r w:rsidRPr="00A9158F">
        <w:t>(</w:t>
      </w:r>
    </w:p>
    <w:p w14:paraId="485F4C51" w14:textId="77777777" w:rsidR="009F0DCB" w:rsidRPr="007A6465" w:rsidRDefault="009F0DCB" w:rsidP="007A6465">
      <w:pPr>
        <w:pStyle w:val="ppCode"/>
        <w:rPr>
          <w:color w:val="232323"/>
        </w:rPr>
      </w:pPr>
      <w:r w:rsidRPr="00A9158F">
        <w:rPr>
          <w:color w:val="232323"/>
        </w:rPr>
        <w:tab/>
        <w:t xml:space="preserve">  </w:t>
      </w:r>
      <w:proofErr w:type="spellStart"/>
      <w:r w:rsidRPr="007A6465">
        <w:rPr>
          <w:color w:val="232323"/>
        </w:rPr>
        <w:t>UserId</w:t>
      </w:r>
      <w:proofErr w:type="spellEnd"/>
      <w:r w:rsidRPr="007A6465">
        <w:rPr>
          <w:color w:val="232323"/>
        </w:rPr>
        <w:t xml:space="preserve"> </w:t>
      </w:r>
      <w:proofErr w:type="spellStart"/>
      <w:r w:rsidRPr="007A6465">
        <w:t>int</w:t>
      </w:r>
      <w:proofErr w:type="spellEnd"/>
      <w:r w:rsidRPr="007A6465">
        <w:rPr>
          <w:color w:val="232323"/>
        </w:rPr>
        <w:t xml:space="preserve"> </w:t>
      </w:r>
      <w:r w:rsidRPr="007A6465">
        <w:t>IDENTITY</w:t>
      </w:r>
      <w:r w:rsidRPr="007A6465">
        <w:rPr>
          <w:color w:val="6F6F6F"/>
        </w:rPr>
        <w:t>(</w:t>
      </w:r>
      <w:r w:rsidRPr="007A6465">
        <w:rPr>
          <w:color w:val="8A3131"/>
        </w:rPr>
        <w:t>1</w:t>
      </w:r>
      <w:r w:rsidRPr="007A6465">
        <w:rPr>
          <w:color w:val="6F6F6F"/>
        </w:rPr>
        <w:t>,</w:t>
      </w:r>
      <w:r w:rsidRPr="007A6465">
        <w:rPr>
          <w:color w:val="232323"/>
        </w:rPr>
        <w:t xml:space="preserve"> </w:t>
      </w:r>
      <w:r w:rsidRPr="007A6465">
        <w:rPr>
          <w:color w:val="8A3131"/>
        </w:rPr>
        <w:t>1</w:t>
      </w:r>
      <w:r w:rsidRPr="007A6465">
        <w:rPr>
          <w:color w:val="6F6F6F"/>
        </w:rPr>
        <w:t>)</w:t>
      </w:r>
      <w:r w:rsidRPr="007A6465">
        <w:rPr>
          <w:color w:val="232323"/>
        </w:rPr>
        <w:t xml:space="preserve"> </w:t>
      </w:r>
      <w:r w:rsidRPr="007A6465">
        <w:rPr>
          <w:color w:val="6F6F6F"/>
        </w:rPr>
        <w:t>NOT</w:t>
      </w:r>
      <w:r w:rsidRPr="007A6465">
        <w:rPr>
          <w:color w:val="232323"/>
        </w:rPr>
        <w:t xml:space="preserve"> </w:t>
      </w:r>
      <w:r w:rsidRPr="007A6465">
        <w:rPr>
          <w:color w:val="6F6F6F"/>
        </w:rPr>
        <w:t>NULL</w:t>
      </w:r>
      <w:r w:rsidRPr="007A6465">
        <w:rPr>
          <w:color w:val="232323"/>
        </w:rPr>
        <w:t xml:space="preserve"> </w:t>
      </w:r>
      <w:r w:rsidRPr="007A6465">
        <w:t>PRIMARY</w:t>
      </w:r>
      <w:r w:rsidRPr="007A6465">
        <w:rPr>
          <w:color w:val="232323"/>
        </w:rPr>
        <w:t xml:space="preserve"> </w:t>
      </w:r>
      <w:r w:rsidRPr="007A6465">
        <w:t>KEY</w:t>
      </w:r>
      <w:r w:rsidRPr="007A6465">
        <w:rPr>
          <w:color w:val="232323"/>
        </w:rPr>
        <w:t xml:space="preserve"> </w:t>
      </w:r>
      <w:r w:rsidRPr="007A6465">
        <w:t>CLUSTERED</w:t>
      </w:r>
    </w:p>
    <w:p w14:paraId="0AFF94B3" w14:textId="77777777" w:rsidR="009F0DCB" w:rsidRPr="00A9158F" w:rsidRDefault="009F0DCB" w:rsidP="007A6465">
      <w:pPr>
        <w:pStyle w:val="ppCode"/>
      </w:pPr>
      <w:r w:rsidRPr="007A6465">
        <w:tab/>
      </w:r>
      <w:r w:rsidRPr="00A9158F">
        <w:rPr>
          <w:color w:val="6F6F6F"/>
        </w:rPr>
        <w:t>,</w:t>
      </w:r>
      <w:r w:rsidRPr="00A9158F">
        <w:t xml:space="preserve"> Username </w:t>
      </w:r>
      <w:r w:rsidRPr="00A9158F">
        <w:rPr>
          <w:color w:val="1168A8"/>
        </w:rPr>
        <w:t>varchar</w:t>
      </w:r>
      <w:r w:rsidRPr="00A9158F">
        <w:rPr>
          <w:color w:val="6F6F6F"/>
        </w:rPr>
        <w:t>(</w:t>
      </w:r>
      <w:r w:rsidRPr="00A9158F">
        <w:rPr>
          <w:color w:val="8A3131"/>
        </w:rPr>
        <w:t>30</w:t>
      </w:r>
      <w:r w:rsidRPr="00A9158F">
        <w:rPr>
          <w:color w:val="6F6F6F"/>
        </w:rPr>
        <w:t>)</w:t>
      </w:r>
      <w:r w:rsidRPr="00A9158F">
        <w:t xml:space="preserve"> </w:t>
      </w:r>
      <w:r w:rsidRPr="00A9158F">
        <w:rPr>
          <w:color w:val="6F6F6F"/>
        </w:rPr>
        <w:t>NOT</w:t>
      </w:r>
      <w:r w:rsidRPr="00A9158F">
        <w:t xml:space="preserve"> </w:t>
      </w:r>
      <w:r w:rsidRPr="00A9158F">
        <w:rPr>
          <w:color w:val="6F6F6F"/>
        </w:rPr>
        <w:t>NULL</w:t>
      </w:r>
    </w:p>
    <w:p w14:paraId="09F83F44" w14:textId="77777777" w:rsidR="009F0DCB" w:rsidRPr="00A9158F" w:rsidRDefault="009F0DCB" w:rsidP="007A6465">
      <w:pPr>
        <w:pStyle w:val="ppCode"/>
      </w:pPr>
      <w:r w:rsidRPr="00A9158F">
        <w:tab/>
      </w:r>
      <w:r w:rsidRPr="00A9158F">
        <w:rPr>
          <w:color w:val="6F6F6F"/>
        </w:rPr>
        <w:t>,</w:t>
      </w:r>
      <w:r w:rsidRPr="00A9158F">
        <w:t xml:space="preserve"> </w:t>
      </w:r>
      <w:proofErr w:type="spellStart"/>
      <w:r w:rsidRPr="00A9158F">
        <w:t>FirstName</w:t>
      </w:r>
      <w:proofErr w:type="spellEnd"/>
      <w:r w:rsidRPr="00A9158F">
        <w:t xml:space="preserve"> </w:t>
      </w:r>
      <w:proofErr w:type="spellStart"/>
      <w:r w:rsidRPr="00A9158F">
        <w:rPr>
          <w:color w:val="1168A8"/>
        </w:rPr>
        <w:t>varchar</w:t>
      </w:r>
      <w:proofErr w:type="spellEnd"/>
      <w:r w:rsidRPr="00A9158F">
        <w:rPr>
          <w:color w:val="6F6F6F"/>
        </w:rPr>
        <w:t>(</w:t>
      </w:r>
      <w:r w:rsidRPr="00A9158F">
        <w:rPr>
          <w:color w:val="8A3131"/>
        </w:rPr>
        <w:t>30</w:t>
      </w:r>
      <w:r w:rsidRPr="00A9158F">
        <w:rPr>
          <w:color w:val="6F6F6F"/>
        </w:rPr>
        <w:t>)</w:t>
      </w:r>
      <w:r w:rsidRPr="00A9158F">
        <w:t xml:space="preserve"> </w:t>
      </w:r>
      <w:r w:rsidRPr="00A9158F">
        <w:rPr>
          <w:color w:val="6F6F6F"/>
        </w:rPr>
        <w:t>NOT</w:t>
      </w:r>
      <w:r w:rsidRPr="00A9158F">
        <w:t xml:space="preserve"> </w:t>
      </w:r>
      <w:r w:rsidRPr="00A9158F">
        <w:rPr>
          <w:color w:val="6F6F6F"/>
        </w:rPr>
        <w:t>NULL</w:t>
      </w:r>
    </w:p>
    <w:p w14:paraId="139FDBF0" w14:textId="77777777" w:rsidR="009F0DCB" w:rsidRPr="00A9158F" w:rsidRDefault="009F0DCB" w:rsidP="007A6465">
      <w:pPr>
        <w:pStyle w:val="ppCode"/>
      </w:pPr>
      <w:r w:rsidRPr="00A9158F">
        <w:tab/>
      </w:r>
      <w:r w:rsidRPr="00A9158F">
        <w:rPr>
          <w:color w:val="6F6F6F"/>
        </w:rPr>
        <w:t>,</w:t>
      </w:r>
      <w:r w:rsidRPr="00A9158F">
        <w:t xml:space="preserve"> </w:t>
      </w:r>
      <w:proofErr w:type="spellStart"/>
      <w:r w:rsidRPr="00A9158F">
        <w:t>LastName</w:t>
      </w:r>
      <w:proofErr w:type="spellEnd"/>
      <w:r w:rsidRPr="00A9158F">
        <w:t xml:space="preserve"> </w:t>
      </w:r>
      <w:proofErr w:type="spellStart"/>
      <w:r w:rsidRPr="00A9158F">
        <w:rPr>
          <w:color w:val="1168A8"/>
        </w:rPr>
        <w:t>varchar</w:t>
      </w:r>
      <w:proofErr w:type="spellEnd"/>
      <w:r w:rsidRPr="00A9158F">
        <w:rPr>
          <w:color w:val="6F6F6F"/>
        </w:rPr>
        <w:t>(</w:t>
      </w:r>
      <w:r w:rsidRPr="00A9158F">
        <w:rPr>
          <w:color w:val="8A3131"/>
        </w:rPr>
        <w:t>30</w:t>
      </w:r>
      <w:r w:rsidRPr="00A9158F">
        <w:rPr>
          <w:color w:val="6F6F6F"/>
        </w:rPr>
        <w:t>)</w:t>
      </w:r>
      <w:r w:rsidRPr="00A9158F">
        <w:t xml:space="preserve"> </w:t>
      </w:r>
      <w:r w:rsidRPr="00A9158F">
        <w:rPr>
          <w:color w:val="6F6F6F"/>
        </w:rPr>
        <w:t>NOT</w:t>
      </w:r>
      <w:r w:rsidRPr="00A9158F">
        <w:t xml:space="preserve"> </w:t>
      </w:r>
      <w:r w:rsidRPr="00A9158F">
        <w:rPr>
          <w:color w:val="6F6F6F"/>
        </w:rPr>
        <w:t>NULL</w:t>
      </w:r>
    </w:p>
    <w:p w14:paraId="76C53D8E" w14:textId="77777777" w:rsidR="009F0DCB" w:rsidRPr="00A9158F" w:rsidRDefault="009F0DCB" w:rsidP="007A6465">
      <w:pPr>
        <w:pStyle w:val="ppCode"/>
      </w:pPr>
      <w:r w:rsidRPr="00A9158F">
        <w:tab/>
      </w:r>
      <w:r w:rsidRPr="00A9158F">
        <w:rPr>
          <w:color w:val="6F6F6F"/>
        </w:rPr>
        <w:t>,</w:t>
      </w:r>
      <w:r w:rsidRPr="00A9158F">
        <w:t xml:space="preserve"> </w:t>
      </w:r>
      <w:proofErr w:type="spellStart"/>
      <w:r w:rsidRPr="00A9158F">
        <w:t>BirthDate</w:t>
      </w:r>
      <w:proofErr w:type="spellEnd"/>
      <w:r w:rsidRPr="00A9158F">
        <w:t xml:space="preserve"> </w:t>
      </w:r>
      <w:r w:rsidRPr="00A9158F">
        <w:rPr>
          <w:color w:val="1168A8"/>
        </w:rPr>
        <w:t>date</w:t>
      </w:r>
      <w:r w:rsidRPr="00A9158F">
        <w:t xml:space="preserve"> </w:t>
      </w:r>
      <w:r w:rsidRPr="00A9158F">
        <w:rPr>
          <w:color w:val="6F6F6F"/>
        </w:rPr>
        <w:t>NOT</w:t>
      </w:r>
      <w:r w:rsidRPr="00A9158F">
        <w:t xml:space="preserve"> </w:t>
      </w:r>
      <w:r w:rsidRPr="00A9158F">
        <w:rPr>
          <w:color w:val="6F6F6F"/>
        </w:rPr>
        <w:t>NULL</w:t>
      </w:r>
    </w:p>
    <w:p w14:paraId="07D779B5" w14:textId="77777777" w:rsidR="009F0DCB" w:rsidRPr="00A9158F" w:rsidRDefault="009F0DCB" w:rsidP="007A6465">
      <w:pPr>
        <w:pStyle w:val="ppCode"/>
        <w:rPr>
          <w:color w:val="232323"/>
        </w:rPr>
      </w:pPr>
      <w:r w:rsidRPr="00A9158F">
        <w:t>);</w:t>
      </w:r>
    </w:p>
    <w:p w14:paraId="7064D7D0" w14:textId="77777777" w:rsidR="009F0DCB" w:rsidRPr="00A9158F" w:rsidRDefault="009F0DCB" w:rsidP="007A6465">
      <w:pPr>
        <w:pStyle w:val="ppCode"/>
        <w:rPr>
          <w:color w:val="232323"/>
        </w:rPr>
      </w:pPr>
      <w:r w:rsidRPr="00A9158F">
        <w:t>GO</w:t>
      </w:r>
    </w:p>
    <w:p w14:paraId="67B83634" w14:textId="77777777" w:rsidR="009F0DCB" w:rsidRPr="00A9158F" w:rsidRDefault="009F0DCB" w:rsidP="007A6465">
      <w:pPr>
        <w:pStyle w:val="ppCode"/>
      </w:pPr>
    </w:p>
    <w:p w14:paraId="21045B9C" w14:textId="77777777" w:rsidR="009F0DCB" w:rsidRPr="00A9158F" w:rsidRDefault="009F0DCB" w:rsidP="007A6465">
      <w:pPr>
        <w:pStyle w:val="ppCode"/>
        <w:rPr>
          <w:color w:val="232323"/>
        </w:rPr>
      </w:pPr>
      <w:r w:rsidRPr="00A9158F">
        <w:t xml:space="preserve">-- </w:t>
      </w:r>
      <w:proofErr w:type="spellStart"/>
      <w:r w:rsidRPr="00A9158F">
        <w:t>dbo.UserContacts</w:t>
      </w:r>
      <w:proofErr w:type="spellEnd"/>
      <w:r w:rsidRPr="00A9158F">
        <w:t xml:space="preserve"> table</w:t>
      </w:r>
    </w:p>
    <w:p w14:paraId="3F3B26AB" w14:textId="77777777" w:rsidR="009F0DCB" w:rsidRPr="00A9158F" w:rsidRDefault="009F0DCB" w:rsidP="007A6465">
      <w:pPr>
        <w:pStyle w:val="ppCode"/>
      </w:pPr>
      <w:r w:rsidRPr="00A9158F">
        <w:rPr>
          <w:color w:val="1168A8"/>
        </w:rPr>
        <w:t>CREATE</w:t>
      </w:r>
      <w:r w:rsidRPr="00A9158F">
        <w:t xml:space="preserve"> </w:t>
      </w:r>
      <w:r w:rsidRPr="00A9158F">
        <w:rPr>
          <w:color w:val="1168A8"/>
        </w:rPr>
        <w:t>TABLE</w:t>
      </w:r>
      <w:r w:rsidRPr="00A9158F">
        <w:t xml:space="preserve"> </w:t>
      </w:r>
      <w:proofErr w:type="spellStart"/>
      <w:r w:rsidRPr="00A9158F">
        <w:t>dbo</w:t>
      </w:r>
      <w:r w:rsidRPr="00A9158F">
        <w:rPr>
          <w:color w:val="6F6F6F"/>
        </w:rPr>
        <w:t>.</w:t>
      </w:r>
      <w:r w:rsidRPr="00A9158F">
        <w:t>UserContacts</w:t>
      </w:r>
      <w:proofErr w:type="spellEnd"/>
    </w:p>
    <w:p w14:paraId="5B475466" w14:textId="77777777" w:rsidR="009F0DCB" w:rsidRPr="00A9158F" w:rsidRDefault="009F0DCB" w:rsidP="007A6465">
      <w:pPr>
        <w:pStyle w:val="ppCode"/>
        <w:rPr>
          <w:color w:val="232323"/>
        </w:rPr>
      </w:pPr>
      <w:r w:rsidRPr="00A9158F">
        <w:t>(</w:t>
      </w:r>
    </w:p>
    <w:p w14:paraId="5A7DA492" w14:textId="77777777" w:rsidR="009F0DCB" w:rsidRPr="00A9158F" w:rsidRDefault="009F0DCB" w:rsidP="007A6465">
      <w:pPr>
        <w:pStyle w:val="ppCode"/>
        <w:rPr>
          <w:color w:val="232323"/>
        </w:rPr>
      </w:pPr>
      <w:r w:rsidRPr="00A9158F">
        <w:rPr>
          <w:color w:val="232323"/>
        </w:rPr>
        <w:tab/>
        <w:t xml:space="preserve">  </w:t>
      </w:r>
      <w:proofErr w:type="spellStart"/>
      <w:r w:rsidRPr="00A9158F">
        <w:rPr>
          <w:color w:val="232323"/>
        </w:rPr>
        <w:t>UserId</w:t>
      </w:r>
      <w:proofErr w:type="spellEnd"/>
      <w:r w:rsidRPr="00A9158F">
        <w:rPr>
          <w:color w:val="232323"/>
        </w:rPr>
        <w:t xml:space="preserve"> </w:t>
      </w:r>
      <w:proofErr w:type="spellStart"/>
      <w:r w:rsidRPr="00A9158F">
        <w:t>int</w:t>
      </w:r>
      <w:proofErr w:type="spellEnd"/>
      <w:r w:rsidRPr="00A9158F">
        <w:rPr>
          <w:color w:val="232323"/>
        </w:rPr>
        <w:t xml:space="preserve"> </w:t>
      </w:r>
      <w:r w:rsidRPr="00A9158F">
        <w:rPr>
          <w:color w:val="6F6F6F"/>
        </w:rPr>
        <w:t>NOT</w:t>
      </w:r>
      <w:r w:rsidRPr="00A9158F">
        <w:rPr>
          <w:color w:val="232323"/>
        </w:rPr>
        <w:t xml:space="preserve"> </w:t>
      </w:r>
      <w:r w:rsidRPr="00A9158F">
        <w:rPr>
          <w:color w:val="6F6F6F"/>
        </w:rPr>
        <w:t>NULL</w:t>
      </w:r>
      <w:r w:rsidRPr="00A9158F">
        <w:rPr>
          <w:color w:val="232323"/>
        </w:rPr>
        <w:t xml:space="preserve"> </w:t>
      </w:r>
      <w:r w:rsidRPr="00A9158F">
        <w:t>PRIMARY</w:t>
      </w:r>
      <w:r w:rsidRPr="00A9158F">
        <w:rPr>
          <w:color w:val="232323"/>
        </w:rPr>
        <w:t xml:space="preserve"> </w:t>
      </w:r>
      <w:r w:rsidRPr="00A9158F">
        <w:t>KEY</w:t>
      </w:r>
      <w:r w:rsidRPr="00A9158F">
        <w:rPr>
          <w:color w:val="232323"/>
        </w:rPr>
        <w:t xml:space="preserve"> </w:t>
      </w:r>
      <w:r w:rsidRPr="00A9158F">
        <w:t>CLUSTERED</w:t>
      </w:r>
    </w:p>
    <w:p w14:paraId="211F54E0" w14:textId="77777777" w:rsidR="009F0DCB" w:rsidRPr="00A9158F" w:rsidRDefault="009F0DCB" w:rsidP="007A6465">
      <w:pPr>
        <w:pStyle w:val="ppCode"/>
      </w:pPr>
      <w:r w:rsidRPr="00A9158F">
        <w:tab/>
      </w:r>
      <w:r w:rsidRPr="00A9158F">
        <w:rPr>
          <w:color w:val="6F6F6F"/>
        </w:rPr>
        <w:t>,</w:t>
      </w:r>
      <w:r w:rsidRPr="00A9158F">
        <w:t xml:space="preserve"> Street </w:t>
      </w:r>
      <w:r w:rsidRPr="00A9158F">
        <w:rPr>
          <w:color w:val="1168A8"/>
        </w:rPr>
        <w:t>varchar</w:t>
      </w:r>
      <w:r w:rsidRPr="00A9158F">
        <w:rPr>
          <w:color w:val="6F6F6F"/>
        </w:rPr>
        <w:t>(</w:t>
      </w:r>
      <w:r w:rsidRPr="00A9158F">
        <w:rPr>
          <w:color w:val="8A3131"/>
        </w:rPr>
        <w:t>50</w:t>
      </w:r>
      <w:r w:rsidRPr="00A9158F">
        <w:rPr>
          <w:color w:val="6F6F6F"/>
        </w:rPr>
        <w:t>)</w:t>
      </w:r>
      <w:r w:rsidRPr="00A9158F">
        <w:t xml:space="preserve"> </w:t>
      </w:r>
      <w:r w:rsidRPr="00A9158F">
        <w:rPr>
          <w:color w:val="6F6F6F"/>
        </w:rPr>
        <w:t>NOT</w:t>
      </w:r>
      <w:r w:rsidRPr="00A9158F">
        <w:t xml:space="preserve"> </w:t>
      </w:r>
      <w:r w:rsidRPr="00A9158F">
        <w:rPr>
          <w:color w:val="6F6F6F"/>
        </w:rPr>
        <w:t>NULL</w:t>
      </w:r>
    </w:p>
    <w:p w14:paraId="4A07D510" w14:textId="77777777" w:rsidR="009F0DCB" w:rsidRPr="00A9158F" w:rsidRDefault="009F0DCB" w:rsidP="007A6465">
      <w:pPr>
        <w:pStyle w:val="ppCode"/>
      </w:pPr>
      <w:r w:rsidRPr="00A9158F">
        <w:tab/>
      </w:r>
      <w:r w:rsidRPr="00A9158F">
        <w:rPr>
          <w:color w:val="6F6F6F"/>
        </w:rPr>
        <w:t>,</w:t>
      </w:r>
      <w:r w:rsidRPr="00A9158F">
        <w:t xml:space="preserve"> Town </w:t>
      </w:r>
      <w:r w:rsidRPr="00A9158F">
        <w:rPr>
          <w:color w:val="1168A8"/>
        </w:rPr>
        <w:t>varchar</w:t>
      </w:r>
      <w:r w:rsidRPr="00A9158F">
        <w:rPr>
          <w:color w:val="6F6F6F"/>
        </w:rPr>
        <w:t>(</w:t>
      </w:r>
      <w:r w:rsidRPr="00A9158F">
        <w:rPr>
          <w:color w:val="8A3131"/>
        </w:rPr>
        <w:t>30</w:t>
      </w:r>
      <w:r w:rsidRPr="00A9158F">
        <w:rPr>
          <w:color w:val="6F6F6F"/>
        </w:rPr>
        <w:t>)</w:t>
      </w:r>
      <w:r w:rsidRPr="00A9158F">
        <w:t xml:space="preserve"> </w:t>
      </w:r>
      <w:r w:rsidRPr="00A9158F">
        <w:rPr>
          <w:color w:val="6F6F6F"/>
        </w:rPr>
        <w:t>NOT</w:t>
      </w:r>
      <w:r w:rsidRPr="00A9158F">
        <w:t xml:space="preserve"> </w:t>
      </w:r>
      <w:r w:rsidRPr="00A9158F">
        <w:rPr>
          <w:color w:val="6F6F6F"/>
        </w:rPr>
        <w:t>NULL</w:t>
      </w:r>
    </w:p>
    <w:p w14:paraId="2985AFCA" w14:textId="77777777" w:rsidR="009F0DCB" w:rsidRPr="00A9158F" w:rsidRDefault="009F0DCB" w:rsidP="007A6465">
      <w:pPr>
        <w:pStyle w:val="ppCode"/>
      </w:pPr>
      <w:r w:rsidRPr="00A9158F">
        <w:tab/>
      </w:r>
      <w:r w:rsidRPr="00A9158F">
        <w:rPr>
          <w:color w:val="6F6F6F"/>
        </w:rPr>
        <w:t>,</w:t>
      </w:r>
      <w:r w:rsidRPr="00A9158F">
        <w:t xml:space="preserve"> </w:t>
      </w:r>
      <w:proofErr w:type="spellStart"/>
      <w:r w:rsidRPr="00A9158F">
        <w:t>ZipCode</w:t>
      </w:r>
      <w:proofErr w:type="spellEnd"/>
      <w:r w:rsidRPr="00A9158F">
        <w:t xml:space="preserve"> </w:t>
      </w:r>
      <w:r w:rsidRPr="00A9158F">
        <w:rPr>
          <w:color w:val="1168A8"/>
        </w:rPr>
        <w:t>char</w:t>
      </w:r>
      <w:r w:rsidRPr="00A9158F">
        <w:rPr>
          <w:color w:val="6F6F6F"/>
        </w:rPr>
        <w:t>(</w:t>
      </w:r>
      <w:r w:rsidRPr="00A9158F">
        <w:rPr>
          <w:color w:val="8A3131"/>
        </w:rPr>
        <w:t>5</w:t>
      </w:r>
      <w:r w:rsidRPr="00A9158F">
        <w:rPr>
          <w:color w:val="6F6F6F"/>
        </w:rPr>
        <w:t>)</w:t>
      </w:r>
      <w:r w:rsidRPr="00A9158F">
        <w:t xml:space="preserve"> </w:t>
      </w:r>
      <w:r w:rsidRPr="00A9158F">
        <w:rPr>
          <w:color w:val="6F6F6F"/>
        </w:rPr>
        <w:t>NOT</w:t>
      </w:r>
      <w:r w:rsidRPr="00A9158F">
        <w:t xml:space="preserve"> </w:t>
      </w:r>
      <w:r w:rsidRPr="00A9158F">
        <w:rPr>
          <w:color w:val="6F6F6F"/>
        </w:rPr>
        <w:t>NULL</w:t>
      </w:r>
    </w:p>
    <w:p w14:paraId="08B59E38" w14:textId="77777777" w:rsidR="009F0DCB" w:rsidRPr="00A9158F" w:rsidRDefault="009F0DCB" w:rsidP="007A6465">
      <w:pPr>
        <w:pStyle w:val="ppCode"/>
      </w:pPr>
      <w:r w:rsidRPr="00A9158F">
        <w:tab/>
      </w:r>
      <w:r w:rsidRPr="00A9158F">
        <w:rPr>
          <w:color w:val="6F6F6F"/>
        </w:rPr>
        <w:t>,</w:t>
      </w:r>
      <w:r w:rsidRPr="00A9158F">
        <w:t xml:space="preserve"> </w:t>
      </w:r>
      <w:proofErr w:type="spellStart"/>
      <w:r w:rsidRPr="00A9158F">
        <w:t>StateOrProvince</w:t>
      </w:r>
      <w:proofErr w:type="spellEnd"/>
      <w:r w:rsidRPr="00A9158F">
        <w:t xml:space="preserve"> </w:t>
      </w:r>
      <w:proofErr w:type="spellStart"/>
      <w:r w:rsidRPr="00A9158F">
        <w:rPr>
          <w:color w:val="1168A8"/>
        </w:rPr>
        <w:t>varchar</w:t>
      </w:r>
      <w:proofErr w:type="spellEnd"/>
      <w:r w:rsidRPr="00A9158F">
        <w:rPr>
          <w:color w:val="6F6F6F"/>
        </w:rPr>
        <w:t>(</w:t>
      </w:r>
      <w:r w:rsidRPr="00A9158F">
        <w:rPr>
          <w:color w:val="8A3131"/>
        </w:rPr>
        <w:t>30</w:t>
      </w:r>
      <w:r w:rsidRPr="00A9158F">
        <w:rPr>
          <w:color w:val="6F6F6F"/>
        </w:rPr>
        <w:t>)</w:t>
      </w:r>
      <w:r w:rsidRPr="00A9158F">
        <w:t xml:space="preserve"> </w:t>
      </w:r>
      <w:r w:rsidRPr="00A9158F">
        <w:rPr>
          <w:color w:val="6F6F6F"/>
        </w:rPr>
        <w:t>NOT</w:t>
      </w:r>
      <w:r w:rsidRPr="00A9158F">
        <w:t xml:space="preserve"> </w:t>
      </w:r>
      <w:r w:rsidRPr="00A9158F">
        <w:rPr>
          <w:color w:val="6F6F6F"/>
        </w:rPr>
        <w:t>NULL</w:t>
      </w:r>
    </w:p>
    <w:p w14:paraId="3A8388E9" w14:textId="77777777" w:rsidR="009F0DCB" w:rsidRPr="00A9158F" w:rsidRDefault="009F0DCB" w:rsidP="007A6465">
      <w:pPr>
        <w:pStyle w:val="ppCode"/>
        <w:rPr>
          <w:color w:val="232323"/>
        </w:rPr>
      </w:pPr>
      <w:r w:rsidRPr="00A9158F">
        <w:lastRenderedPageBreak/>
        <w:t>);</w:t>
      </w:r>
    </w:p>
    <w:p w14:paraId="63281FD2" w14:textId="77777777" w:rsidR="009F0DCB" w:rsidRPr="00A9158F" w:rsidRDefault="009F0DCB" w:rsidP="007A6465">
      <w:pPr>
        <w:pStyle w:val="ppCode"/>
        <w:rPr>
          <w:color w:val="232323"/>
        </w:rPr>
      </w:pPr>
      <w:r w:rsidRPr="00A9158F">
        <w:t>GO</w:t>
      </w:r>
    </w:p>
    <w:p w14:paraId="15599894" w14:textId="77777777" w:rsidR="009F0DCB" w:rsidRPr="00A9158F" w:rsidRDefault="009F0DCB" w:rsidP="007A6465">
      <w:pPr>
        <w:pStyle w:val="ppCode"/>
      </w:pPr>
    </w:p>
    <w:p w14:paraId="293F1EB6" w14:textId="77777777" w:rsidR="009F0DCB" w:rsidRPr="00A9158F" w:rsidRDefault="009F0DCB" w:rsidP="007A6465">
      <w:pPr>
        <w:pStyle w:val="ppCode"/>
        <w:rPr>
          <w:color w:val="232323"/>
        </w:rPr>
      </w:pPr>
      <w:r w:rsidRPr="00A9158F">
        <w:t>-- FKs</w:t>
      </w:r>
    </w:p>
    <w:p w14:paraId="758A07C0" w14:textId="77777777" w:rsidR="009F0DCB" w:rsidRPr="00A9158F" w:rsidRDefault="009F0DCB" w:rsidP="007A6465">
      <w:pPr>
        <w:pStyle w:val="ppCode"/>
      </w:pPr>
      <w:r w:rsidRPr="00A9158F">
        <w:rPr>
          <w:color w:val="1168A8"/>
        </w:rPr>
        <w:t>ALTER</w:t>
      </w:r>
      <w:r w:rsidRPr="00A9158F">
        <w:t xml:space="preserve"> </w:t>
      </w:r>
      <w:r w:rsidRPr="00A9158F">
        <w:rPr>
          <w:color w:val="1168A8"/>
        </w:rPr>
        <w:t>TABLE</w:t>
      </w:r>
      <w:r w:rsidRPr="00A9158F">
        <w:t xml:space="preserve"> </w:t>
      </w:r>
      <w:proofErr w:type="spellStart"/>
      <w:r w:rsidRPr="00A9158F">
        <w:t>dbo</w:t>
      </w:r>
      <w:r w:rsidRPr="00A9158F">
        <w:rPr>
          <w:color w:val="6F6F6F"/>
        </w:rPr>
        <w:t>.</w:t>
      </w:r>
      <w:r w:rsidRPr="00A9158F">
        <w:t>UserContacts</w:t>
      </w:r>
      <w:proofErr w:type="spellEnd"/>
      <w:r w:rsidRPr="00A9158F">
        <w:t xml:space="preserve"> </w:t>
      </w:r>
    </w:p>
    <w:p w14:paraId="4B585692" w14:textId="77777777" w:rsidR="009F0DCB" w:rsidRPr="00A9158F" w:rsidRDefault="009F0DCB" w:rsidP="007A6465">
      <w:pPr>
        <w:pStyle w:val="ppCode"/>
      </w:pPr>
      <w:r w:rsidRPr="00A9158F">
        <w:rPr>
          <w:color w:val="1168A8"/>
        </w:rPr>
        <w:t>ADD</w:t>
      </w:r>
      <w:r w:rsidRPr="00A9158F">
        <w:t xml:space="preserve"> </w:t>
      </w:r>
      <w:r w:rsidRPr="00A9158F">
        <w:rPr>
          <w:color w:val="1168A8"/>
        </w:rPr>
        <w:t>CONSTRAINT</w:t>
      </w:r>
      <w:r w:rsidRPr="00A9158F">
        <w:t xml:space="preserve"> </w:t>
      </w:r>
      <w:proofErr w:type="spellStart"/>
      <w:r w:rsidRPr="00A9158F">
        <w:t>FK_Users_UserContacts</w:t>
      </w:r>
      <w:proofErr w:type="spellEnd"/>
      <w:r w:rsidRPr="00A9158F">
        <w:t xml:space="preserve"> </w:t>
      </w:r>
      <w:r w:rsidRPr="00A9158F">
        <w:rPr>
          <w:color w:val="1168A8"/>
        </w:rPr>
        <w:t>FOREIGN</w:t>
      </w:r>
      <w:r w:rsidRPr="00A9158F">
        <w:t xml:space="preserve"> </w:t>
      </w:r>
      <w:r w:rsidRPr="00A9158F">
        <w:rPr>
          <w:color w:val="1168A8"/>
        </w:rPr>
        <w:t xml:space="preserve">KEY </w:t>
      </w:r>
      <w:r w:rsidRPr="00A9158F">
        <w:rPr>
          <w:color w:val="6F6F6F"/>
        </w:rPr>
        <w:t>(</w:t>
      </w:r>
      <w:proofErr w:type="spellStart"/>
      <w:r w:rsidRPr="00A9158F">
        <w:t>UserId</w:t>
      </w:r>
      <w:proofErr w:type="spellEnd"/>
      <w:r w:rsidRPr="00A9158F">
        <w:rPr>
          <w:color w:val="6F6F6F"/>
        </w:rPr>
        <w:t>)</w:t>
      </w:r>
      <w:r w:rsidRPr="00A9158F">
        <w:t xml:space="preserve"> </w:t>
      </w:r>
    </w:p>
    <w:p w14:paraId="16FE08C4" w14:textId="77777777" w:rsidR="009F0DCB" w:rsidRPr="00A9158F" w:rsidRDefault="009F0DCB" w:rsidP="007A6465">
      <w:pPr>
        <w:pStyle w:val="ppCode"/>
      </w:pPr>
      <w:r w:rsidRPr="00A9158F">
        <w:rPr>
          <w:color w:val="1168A8"/>
        </w:rPr>
        <w:t>REFERENCES</w:t>
      </w:r>
      <w:r w:rsidRPr="00A9158F">
        <w:t xml:space="preserve"> </w:t>
      </w:r>
      <w:proofErr w:type="spellStart"/>
      <w:r w:rsidRPr="00A9158F">
        <w:t>dbo</w:t>
      </w:r>
      <w:r w:rsidRPr="00A9158F">
        <w:rPr>
          <w:color w:val="6F6F6F"/>
        </w:rPr>
        <w:t>.</w:t>
      </w:r>
      <w:r w:rsidRPr="00A9158F">
        <w:t>Users</w:t>
      </w:r>
      <w:proofErr w:type="spellEnd"/>
      <w:r w:rsidRPr="00A9158F">
        <w:rPr>
          <w:color w:val="1168A8"/>
        </w:rPr>
        <w:t xml:space="preserve"> </w:t>
      </w:r>
      <w:r w:rsidRPr="00A9158F">
        <w:rPr>
          <w:color w:val="6F6F6F"/>
        </w:rPr>
        <w:t>(</w:t>
      </w:r>
      <w:proofErr w:type="spellStart"/>
      <w:r w:rsidRPr="00A9158F">
        <w:t>UserId</w:t>
      </w:r>
      <w:proofErr w:type="spellEnd"/>
      <w:r w:rsidRPr="00A9158F">
        <w:rPr>
          <w:color w:val="6F6F6F"/>
        </w:rPr>
        <w:t>);</w:t>
      </w:r>
    </w:p>
    <w:p w14:paraId="2AA305FF" w14:textId="77777777" w:rsidR="009F0DCB" w:rsidRPr="00A9158F" w:rsidRDefault="009F0DCB" w:rsidP="007A6465">
      <w:pPr>
        <w:pStyle w:val="ppCode"/>
        <w:rPr>
          <w:color w:val="232323"/>
        </w:rPr>
      </w:pPr>
      <w:r w:rsidRPr="00A9158F">
        <w:t>GO</w:t>
      </w:r>
    </w:p>
    <w:p w14:paraId="4B29C35B" w14:textId="77777777" w:rsidR="009F0DCB" w:rsidRPr="00A9158F" w:rsidRDefault="009F0DCB" w:rsidP="007A6465">
      <w:pPr>
        <w:pStyle w:val="ppCode"/>
      </w:pPr>
    </w:p>
    <w:p w14:paraId="1C384AFC" w14:textId="77777777" w:rsidR="009F0DCB" w:rsidRPr="00A9158F" w:rsidRDefault="009F0DCB" w:rsidP="007A6465">
      <w:pPr>
        <w:pStyle w:val="ppCode"/>
      </w:pPr>
    </w:p>
    <w:p w14:paraId="36A15F9E" w14:textId="77777777" w:rsidR="009F0DCB" w:rsidRPr="00A9158F" w:rsidRDefault="009F0DCB" w:rsidP="007A6465">
      <w:pPr>
        <w:pStyle w:val="ppCode"/>
        <w:rPr>
          <w:color w:val="232323"/>
        </w:rPr>
      </w:pPr>
      <w:r w:rsidRPr="00A9158F">
        <w:t>-- customer procedure</w:t>
      </w:r>
    </w:p>
    <w:p w14:paraId="67DE0178" w14:textId="77777777" w:rsidR="009F0DCB" w:rsidRPr="00A9158F" w:rsidRDefault="009F0DCB" w:rsidP="007A6465">
      <w:pPr>
        <w:pStyle w:val="ppCode"/>
      </w:pPr>
      <w:r w:rsidRPr="00A9158F">
        <w:rPr>
          <w:color w:val="1168A8"/>
        </w:rPr>
        <w:t>CREATE</w:t>
      </w:r>
      <w:r w:rsidRPr="00A9158F">
        <w:t xml:space="preserve"> </w:t>
      </w:r>
      <w:r w:rsidRPr="00A9158F">
        <w:rPr>
          <w:color w:val="1168A8"/>
        </w:rPr>
        <w:t>PROCEDURE</w:t>
      </w:r>
      <w:r w:rsidRPr="00A9158F">
        <w:t xml:space="preserve"> </w:t>
      </w:r>
      <w:proofErr w:type="spellStart"/>
      <w:r w:rsidRPr="00A9158F">
        <w:t>dbo</w:t>
      </w:r>
      <w:r w:rsidRPr="00A9158F">
        <w:rPr>
          <w:color w:val="6F6F6F"/>
        </w:rPr>
        <w:t>.</w:t>
      </w:r>
      <w:r w:rsidRPr="00A9158F">
        <w:t>SearchUsers</w:t>
      </w:r>
      <w:proofErr w:type="spellEnd"/>
    </w:p>
    <w:p w14:paraId="4AEB46F6" w14:textId="77777777" w:rsidR="009F0DCB" w:rsidRPr="00A9158F" w:rsidRDefault="009F0DCB" w:rsidP="007A6465">
      <w:pPr>
        <w:pStyle w:val="ppCode"/>
      </w:pPr>
      <w:r w:rsidRPr="00A9158F">
        <w:tab/>
        <w:t xml:space="preserve">  @</w:t>
      </w:r>
      <w:proofErr w:type="spellStart"/>
      <w:r w:rsidRPr="00A9158F">
        <w:t>UserId</w:t>
      </w:r>
      <w:proofErr w:type="spellEnd"/>
      <w:r w:rsidRPr="00A9158F">
        <w:t xml:space="preserve"> </w:t>
      </w:r>
      <w:proofErr w:type="spellStart"/>
      <w:r w:rsidRPr="00A9158F">
        <w:rPr>
          <w:color w:val="1168A8"/>
        </w:rPr>
        <w:t>int</w:t>
      </w:r>
      <w:proofErr w:type="spellEnd"/>
      <w:r w:rsidRPr="00A9158F">
        <w:t xml:space="preserve"> </w:t>
      </w:r>
      <w:r w:rsidRPr="00A9158F">
        <w:rPr>
          <w:color w:val="6F6F6F"/>
        </w:rPr>
        <w:t>=</w:t>
      </w:r>
      <w:r w:rsidRPr="00A9158F">
        <w:t xml:space="preserve"> </w:t>
      </w:r>
      <w:r w:rsidRPr="00A9158F">
        <w:rPr>
          <w:color w:val="6F6F6F"/>
        </w:rPr>
        <w:t>NULL</w:t>
      </w:r>
    </w:p>
    <w:p w14:paraId="3F0E3A90" w14:textId="77777777" w:rsidR="009F0DCB" w:rsidRPr="00A9158F" w:rsidRDefault="009F0DCB" w:rsidP="007A6465">
      <w:pPr>
        <w:pStyle w:val="ppCode"/>
      </w:pPr>
      <w:r w:rsidRPr="00A9158F">
        <w:tab/>
      </w:r>
      <w:r w:rsidRPr="00A9158F">
        <w:rPr>
          <w:color w:val="6F6F6F"/>
        </w:rPr>
        <w:t>,</w:t>
      </w:r>
      <w:r w:rsidRPr="00A9158F">
        <w:t xml:space="preserve"> @</w:t>
      </w:r>
      <w:proofErr w:type="spellStart"/>
      <w:r w:rsidRPr="00A9158F">
        <w:t>LastName</w:t>
      </w:r>
      <w:proofErr w:type="spellEnd"/>
      <w:r w:rsidRPr="00A9158F">
        <w:t xml:space="preserve"> </w:t>
      </w:r>
      <w:proofErr w:type="spellStart"/>
      <w:r w:rsidRPr="00A9158F">
        <w:rPr>
          <w:color w:val="1168A8"/>
        </w:rPr>
        <w:t>varchar</w:t>
      </w:r>
      <w:proofErr w:type="spellEnd"/>
      <w:r w:rsidRPr="00A9158F">
        <w:rPr>
          <w:color w:val="6F6F6F"/>
        </w:rPr>
        <w:t>(</w:t>
      </w:r>
      <w:r w:rsidRPr="00A9158F">
        <w:rPr>
          <w:color w:val="8A3131"/>
        </w:rPr>
        <w:t>30</w:t>
      </w:r>
      <w:r w:rsidRPr="00A9158F">
        <w:rPr>
          <w:color w:val="6F6F6F"/>
        </w:rPr>
        <w:t>)</w:t>
      </w:r>
      <w:r w:rsidRPr="00A9158F">
        <w:t xml:space="preserve"> </w:t>
      </w:r>
      <w:r w:rsidRPr="00A9158F">
        <w:rPr>
          <w:color w:val="6F6F6F"/>
        </w:rPr>
        <w:t>=</w:t>
      </w:r>
      <w:r w:rsidRPr="00A9158F">
        <w:t xml:space="preserve"> </w:t>
      </w:r>
      <w:r w:rsidRPr="00A9158F">
        <w:rPr>
          <w:color w:val="6F6F6F"/>
        </w:rPr>
        <w:t>NULL</w:t>
      </w:r>
    </w:p>
    <w:p w14:paraId="1FE96F12" w14:textId="77777777" w:rsidR="009F0DCB" w:rsidRPr="00A9158F" w:rsidRDefault="009F0DCB" w:rsidP="007A6465">
      <w:pPr>
        <w:pStyle w:val="ppCode"/>
        <w:rPr>
          <w:color w:val="232323"/>
        </w:rPr>
      </w:pPr>
      <w:r w:rsidRPr="00A9158F">
        <w:t>AS</w:t>
      </w:r>
    </w:p>
    <w:p w14:paraId="5956C753" w14:textId="77777777" w:rsidR="009F0DCB" w:rsidRPr="00A9158F" w:rsidRDefault="009F0DCB" w:rsidP="007A6465">
      <w:pPr>
        <w:pStyle w:val="ppCode"/>
        <w:rPr>
          <w:color w:val="232323"/>
        </w:rPr>
      </w:pPr>
      <w:r w:rsidRPr="00A9158F">
        <w:t>BEGIN</w:t>
      </w:r>
    </w:p>
    <w:p w14:paraId="7129A76C" w14:textId="77777777" w:rsidR="009F0DCB" w:rsidRPr="00A9158F" w:rsidRDefault="009F0DCB" w:rsidP="007A6465">
      <w:pPr>
        <w:pStyle w:val="ppCode"/>
      </w:pPr>
    </w:p>
    <w:p w14:paraId="6608C621" w14:textId="77777777" w:rsidR="009F0DCB" w:rsidRPr="00A9158F" w:rsidRDefault="009F0DCB" w:rsidP="007A6465">
      <w:pPr>
        <w:pStyle w:val="ppCode"/>
        <w:rPr>
          <w:color w:val="232323"/>
        </w:rPr>
      </w:pPr>
      <w:r w:rsidRPr="00A9158F">
        <w:rPr>
          <w:color w:val="232323"/>
        </w:rPr>
        <w:tab/>
      </w:r>
      <w:r w:rsidRPr="00A9158F">
        <w:t>SET</w:t>
      </w:r>
      <w:r w:rsidRPr="00A9158F">
        <w:rPr>
          <w:color w:val="232323"/>
        </w:rPr>
        <w:t xml:space="preserve"> </w:t>
      </w:r>
      <w:r w:rsidRPr="00A9158F">
        <w:t>NOCOUNT</w:t>
      </w:r>
      <w:r w:rsidRPr="00A9158F">
        <w:rPr>
          <w:color w:val="232323"/>
        </w:rPr>
        <w:t xml:space="preserve"> </w:t>
      </w:r>
      <w:r w:rsidRPr="00A9158F">
        <w:t>ON</w:t>
      </w:r>
      <w:r w:rsidRPr="00A9158F">
        <w:rPr>
          <w:color w:val="6F6F6F"/>
        </w:rPr>
        <w:t>;</w:t>
      </w:r>
    </w:p>
    <w:p w14:paraId="79A5CF67" w14:textId="77777777" w:rsidR="009F0DCB" w:rsidRPr="00A9158F" w:rsidRDefault="009F0DCB" w:rsidP="007A6465">
      <w:pPr>
        <w:pStyle w:val="ppCode"/>
      </w:pPr>
      <w:r w:rsidRPr="00A9158F">
        <w:tab/>
      </w:r>
    </w:p>
    <w:p w14:paraId="6912A670" w14:textId="77777777" w:rsidR="009F0DCB" w:rsidRPr="00A9158F" w:rsidRDefault="009F0DCB" w:rsidP="007A6465">
      <w:pPr>
        <w:pStyle w:val="ppCode"/>
      </w:pPr>
      <w:r w:rsidRPr="00A9158F">
        <w:tab/>
      </w:r>
      <w:r w:rsidRPr="00A9158F">
        <w:rPr>
          <w:color w:val="1168A8"/>
        </w:rPr>
        <w:t>IF</w:t>
      </w:r>
      <w:r w:rsidRPr="00A9158F">
        <w:tab/>
        <w:t>@</w:t>
      </w:r>
      <w:proofErr w:type="spellStart"/>
      <w:r w:rsidRPr="00A9158F">
        <w:t>UserId</w:t>
      </w:r>
      <w:proofErr w:type="spellEnd"/>
      <w:r w:rsidRPr="00A9158F">
        <w:t xml:space="preserve"> </w:t>
      </w:r>
      <w:r w:rsidRPr="00A9158F">
        <w:rPr>
          <w:color w:val="6F6F6F"/>
        </w:rPr>
        <w:t>IS</w:t>
      </w:r>
      <w:r w:rsidRPr="00A9158F">
        <w:t xml:space="preserve"> </w:t>
      </w:r>
      <w:r w:rsidRPr="00A9158F">
        <w:rPr>
          <w:color w:val="6F6F6F"/>
        </w:rPr>
        <w:t>NOT</w:t>
      </w:r>
      <w:r w:rsidRPr="00A9158F">
        <w:t xml:space="preserve"> </w:t>
      </w:r>
      <w:r w:rsidRPr="00A9158F">
        <w:rPr>
          <w:color w:val="6F6F6F"/>
        </w:rPr>
        <w:t>NULL</w:t>
      </w:r>
      <w:r w:rsidRPr="00A9158F">
        <w:t xml:space="preserve"> </w:t>
      </w:r>
    </w:p>
    <w:p w14:paraId="0B8818FE" w14:textId="77777777" w:rsidR="009F0DCB" w:rsidRPr="00A9158F" w:rsidRDefault="009F0DCB" w:rsidP="007A6465">
      <w:pPr>
        <w:pStyle w:val="ppCode"/>
      </w:pPr>
      <w:r w:rsidRPr="00A9158F">
        <w:tab/>
      </w:r>
      <w:r w:rsidRPr="00A9158F">
        <w:tab/>
      </w:r>
      <w:r w:rsidRPr="00A9158F">
        <w:rPr>
          <w:color w:val="6F6F6F"/>
        </w:rPr>
        <w:t>OR</w:t>
      </w:r>
      <w:r w:rsidRPr="00A9158F">
        <w:t xml:space="preserve"> @</w:t>
      </w:r>
      <w:proofErr w:type="spellStart"/>
      <w:r w:rsidRPr="00A9158F">
        <w:t>LastName</w:t>
      </w:r>
      <w:proofErr w:type="spellEnd"/>
      <w:r w:rsidRPr="00A9158F">
        <w:t xml:space="preserve"> </w:t>
      </w:r>
      <w:r w:rsidRPr="00A9158F">
        <w:rPr>
          <w:color w:val="6F6F6F"/>
        </w:rPr>
        <w:t>IS</w:t>
      </w:r>
      <w:r w:rsidRPr="00A9158F">
        <w:t xml:space="preserve"> </w:t>
      </w:r>
      <w:r w:rsidRPr="00A9158F">
        <w:rPr>
          <w:color w:val="6F6F6F"/>
        </w:rPr>
        <w:t>NOT</w:t>
      </w:r>
      <w:r w:rsidRPr="00A9158F">
        <w:t xml:space="preserve"> </w:t>
      </w:r>
      <w:r w:rsidRPr="00A9158F">
        <w:rPr>
          <w:color w:val="6F6F6F"/>
        </w:rPr>
        <w:t>NULL</w:t>
      </w:r>
    </w:p>
    <w:p w14:paraId="7F3376E0" w14:textId="77777777" w:rsidR="009F0DCB" w:rsidRPr="00A9158F" w:rsidRDefault="009F0DCB" w:rsidP="007A6465">
      <w:pPr>
        <w:pStyle w:val="ppCode"/>
        <w:rPr>
          <w:color w:val="232323"/>
        </w:rPr>
      </w:pPr>
      <w:r w:rsidRPr="00A9158F">
        <w:rPr>
          <w:color w:val="232323"/>
        </w:rPr>
        <w:tab/>
      </w:r>
      <w:r w:rsidRPr="00A9158F">
        <w:t>BEGIN</w:t>
      </w:r>
    </w:p>
    <w:p w14:paraId="74646ED3" w14:textId="77777777" w:rsidR="009F0DCB" w:rsidRPr="00A9158F" w:rsidRDefault="009F0DCB" w:rsidP="007A6465">
      <w:pPr>
        <w:pStyle w:val="ppCode"/>
      </w:pPr>
    </w:p>
    <w:p w14:paraId="4BFC93CE" w14:textId="77777777" w:rsidR="009F0DCB" w:rsidRPr="00A9158F" w:rsidRDefault="009F0DCB" w:rsidP="007A6465">
      <w:pPr>
        <w:pStyle w:val="ppCode"/>
        <w:rPr>
          <w:color w:val="232323"/>
        </w:rPr>
      </w:pPr>
      <w:r w:rsidRPr="00A9158F">
        <w:rPr>
          <w:color w:val="232323"/>
        </w:rPr>
        <w:tab/>
      </w:r>
      <w:r w:rsidRPr="00A9158F">
        <w:rPr>
          <w:color w:val="232323"/>
        </w:rPr>
        <w:tab/>
      </w:r>
      <w:r w:rsidRPr="00A9158F">
        <w:t>SELECT</w:t>
      </w:r>
    </w:p>
    <w:p w14:paraId="33BF291E" w14:textId="77777777" w:rsidR="009F0DCB" w:rsidRPr="00A9158F" w:rsidRDefault="009F0DCB" w:rsidP="007A6465">
      <w:pPr>
        <w:pStyle w:val="ppCode"/>
      </w:pPr>
      <w:r>
        <w:tab/>
      </w:r>
      <w:r>
        <w:tab/>
        <w:t xml:space="preserve">    </w:t>
      </w:r>
      <w:proofErr w:type="spellStart"/>
      <w:r w:rsidRPr="00A9158F">
        <w:t>U</w:t>
      </w:r>
      <w:r w:rsidRPr="00A9158F">
        <w:rPr>
          <w:color w:val="6F6F6F"/>
        </w:rPr>
        <w:t>.</w:t>
      </w:r>
      <w:r w:rsidRPr="00A9158F">
        <w:t>UserId</w:t>
      </w:r>
      <w:proofErr w:type="spellEnd"/>
    </w:p>
    <w:p w14:paraId="47993139" w14:textId="77777777" w:rsidR="009F0DCB" w:rsidRPr="00A9158F" w:rsidRDefault="009F0DCB" w:rsidP="007A6465">
      <w:pPr>
        <w:pStyle w:val="ppCode"/>
      </w:pPr>
      <w:r w:rsidRPr="00A9158F">
        <w:tab/>
      </w:r>
      <w:r w:rsidRPr="00A9158F">
        <w:tab/>
        <w:t xml:space="preserve">  </w:t>
      </w:r>
      <w:r w:rsidRPr="00A9158F">
        <w:rPr>
          <w:color w:val="6F6F6F"/>
        </w:rPr>
        <w:t>,</w:t>
      </w:r>
      <w:r w:rsidRPr="00A9158F">
        <w:t xml:space="preserve"> </w:t>
      </w:r>
      <w:proofErr w:type="spellStart"/>
      <w:r w:rsidRPr="00A9158F">
        <w:t>U</w:t>
      </w:r>
      <w:r w:rsidRPr="00A9158F">
        <w:rPr>
          <w:color w:val="6F6F6F"/>
        </w:rPr>
        <w:t>.</w:t>
      </w:r>
      <w:r w:rsidRPr="00A9158F">
        <w:t>Username</w:t>
      </w:r>
      <w:proofErr w:type="spellEnd"/>
    </w:p>
    <w:p w14:paraId="5B0242EE" w14:textId="77777777" w:rsidR="009F0DCB" w:rsidRPr="00A9158F" w:rsidRDefault="009F0DCB" w:rsidP="007A6465">
      <w:pPr>
        <w:pStyle w:val="ppCode"/>
      </w:pPr>
      <w:r w:rsidRPr="00A9158F">
        <w:tab/>
      </w:r>
      <w:r w:rsidRPr="00A9158F">
        <w:tab/>
        <w:t xml:space="preserve">  </w:t>
      </w:r>
      <w:r w:rsidRPr="00A9158F">
        <w:rPr>
          <w:color w:val="6F6F6F"/>
        </w:rPr>
        <w:t>,</w:t>
      </w:r>
      <w:r w:rsidRPr="00A9158F">
        <w:t xml:space="preserve"> </w:t>
      </w:r>
      <w:proofErr w:type="spellStart"/>
      <w:r w:rsidRPr="00A9158F">
        <w:t>U</w:t>
      </w:r>
      <w:r w:rsidRPr="00A9158F">
        <w:rPr>
          <w:color w:val="6F6F6F"/>
        </w:rPr>
        <w:t>.</w:t>
      </w:r>
      <w:r w:rsidRPr="00A9158F">
        <w:t>FirstName</w:t>
      </w:r>
      <w:proofErr w:type="spellEnd"/>
    </w:p>
    <w:p w14:paraId="00CE7B88" w14:textId="77777777" w:rsidR="009F0DCB" w:rsidRPr="00A9158F" w:rsidRDefault="009F0DCB" w:rsidP="007A6465">
      <w:pPr>
        <w:pStyle w:val="ppCode"/>
      </w:pPr>
      <w:r w:rsidRPr="00A9158F">
        <w:tab/>
      </w:r>
      <w:r w:rsidRPr="00A9158F">
        <w:tab/>
        <w:t xml:space="preserve">  </w:t>
      </w:r>
      <w:r w:rsidRPr="00A9158F">
        <w:rPr>
          <w:color w:val="6F6F6F"/>
        </w:rPr>
        <w:t>,</w:t>
      </w:r>
      <w:r w:rsidRPr="00A9158F">
        <w:t xml:space="preserve"> </w:t>
      </w:r>
      <w:proofErr w:type="spellStart"/>
      <w:r w:rsidRPr="00A9158F">
        <w:t>U</w:t>
      </w:r>
      <w:r w:rsidRPr="00A9158F">
        <w:rPr>
          <w:color w:val="6F6F6F"/>
        </w:rPr>
        <w:t>.</w:t>
      </w:r>
      <w:r w:rsidRPr="00A9158F">
        <w:t>LastName</w:t>
      </w:r>
      <w:proofErr w:type="spellEnd"/>
    </w:p>
    <w:p w14:paraId="0C65C66F" w14:textId="77777777" w:rsidR="009F0DCB" w:rsidRPr="00A9158F" w:rsidRDefault="009F0DCB" w:rsidP="007A6465">
      <w:pPr>
        <w:pStyle w:val="ppCode"/>
      </w:pPr>
      <w:r w:rsidRPr="00A9158F">
        <w:tab/>
      </w:r>
      <w:r w:rsidRPr="00A9158F">
        <w:tab/>
        <w:t xml:space="preserve">  </w:t>
      </w:r>
      <w:r w:rsidRPr="00A9158F">
        <w:rPr>
          <w:color w:val="6F6F6F"/>
        </w:rPr>
        <w:t>,</w:t>
      </w:r>
      <w:r w:rsidRPr="00A9158F">
        <w:t xml:space="preserve"> </w:t>
      </w:r>
      <w:proofErr w:type="spellStart"/>
      <w:r w:rsidRPr="00A9158F">
        <w:t>U</w:t>
      </w:r>
      <w:r w:rsidRPr="00A9158F">
        <w:rPr>
          <w:color w:val="6F6F6F"/>
        </w:rPr>
        <w:t>.</w:t>
      </w:r>
      <w:r w:rsidRPr="00A9158F">
        <w:t>BirthDate</w:t>
      </w:r>
      <w:proofErr w:type="spellEnd"/>
    </w:p>
    <w:p w14:paraId="377A4261" w14:textId="77777777" w:rsidR="009F0DCB" w:rsidRPr="00A9158F" w:rsidRDefault="009F0DCB" w:rsidP="007A6465">
      <w:pPr>
        <w:pStyle w:val="ppCode"/>
      </w:pPr>
      <w:r w:rsidRPr="00A9158F">
        <w:tab/>
      </w:r>
      <w:r w:rsidRPr="00A9158F">
        <w:tab/>
        <w:t xml:space="preserve">  </w:t>
      </w:r>
      <w:r w:rsidRPr="00A9158F">
        <w:rPr>
          <w:color w:val="6F6F6F"/>
        </w:rPr>
        <w:t>,</w:t>
      </w:r>
      <w:r w:rsidRPr="00A9158F">
        <w:t xml:space="preserve"> </w:t>
      </w:r>
      <w:proofErr w:type="spellStart"/>
      <w:r w:rsidRPr="00A9158F">
        <w:t>UC</w:t>
      </w:r>
      <w:r w:rsidRPr="00A9158F">
        <w:rPr>
          <w:color w:val="6F6F6F"/>
        </w:rPr>
        <w:t>.</w:t>
      </w:r>
      <w:r w:rsidRPr="00A9158F">
        <w:t>Street</w:t>
      </w:r>
      <w:proofErr w:type="spellEnd"/>
    </w:p>
    <w:p w14:paraId="68514F1A" w14:textId="77777777" w:rsidR="009F0DCB" w:rsidRPr="00A9158F" w:rsidRDefault="009F0DCB" w:rsidP="007A6465">
      <w:pPr>
        <w:pStyle w:val="ppCode"/>
      </w:pPr>
      <w:r w:rsidRPr="00A9158F">
        <w:tab/>
      </w:r>
      <w:r w:rsidRPr="00A9158F">
        <w:tab/>
        <w:t xml:space="preserve">  </w:t>
      </w:r>
      <w:r w:rsidRPr="00A9158F">
        <w:rPr>
          <w:color w:val="6F6F6F"/>
        </w:rPr>
        <w:t>,</w:t>
      </w:r>
      <w:r w:rsidRPr="00A9158F">
        <w:t xml:space="preserve"> </w:t>
      </w:r>
      <w:proofErr w:type="spellStart"/>
      <w:r w:rsidRPr="00A9158F">
        <w:t>UC</w:t>
      </w:r>
      <w:r w:rsidRPr="00A9158F">
        <w:rPr>
          <w:color w:val="6F6F6F"/>
        </w:rPr>
        <w:t>.</w:t>
      </w:r>
      <w:r w:rsidRPr="00A9158F">
        <w:t>Town</w:t>
      </w:r>
      <w:proofErr w:type="spellEnd"/>
    </w:p>
    <w:p w14:paraId="12548219" w14:textId="77777777" w:rsidR="009F0DCB" w:rsidRPr="00A9158F" w:rsidRDefault="009F0DCB" w:rsidP="007A6465">
      <w:pPr>
        <w:pStyle w:val="ppCode"/>
      </w:pPr>
      <w:r w:rsidRPr="00A9158F">
        <w:tab/>
      </w:r>
      <w:r w:rsidRPr="00A9158F">
        <w:tab/>
        <w:t xml:space="preserve">  </w:t>
      </w:r>
      <w:r w:rsidRPr="00A9158F">
        <w:rPr>
          <w:color w:val="6F6F6F"/>
        </w:rPr>
        <w:t>,</w:t>
      </w:r>
      <w:r w:rsidRPr="00A9158F">
        <w:t xml:space="preserve"> </w:t>
      </w:r>
      <w:proofErr w:type="spellStart"/>
      <w:r w:rsidRPr="00A9158F">
        <w:t>UC</w:t>
      </w:r>
      <w:r w:rsidRPr="00A9158F">
        <w:rPr>
          <w:color w:val="6F6F6F"/>
        </w:rPr>
        <w:t>.</w:t>
      </w:r>
      <w:r w:rsidRPr="00A9158F">
        <w:t>ZipCode</w:t>
      </w:r>
      <w:proofErr w:type="spellEnd"/>
    </w:p>
    <w:p w14:paraId="4F0FB0E7" w14:textId="77777777" w:rsidR="009F0DCB" w:rsidRPr="00A9158F" w:rsidRDefault="009F0DCB" w:rsidP="007A6465">
      <w:pPr>
        <w:pStyle w:val="ppCode"/>
      </w:pPr>
      <w:r w:rsidRPr="00A9158F">
        <w:tab/>
      </w:r>
      <w:r w:rsidRPr="00A9158F">
        <w:tab/>
        <w:t xml:space="preserve">  </w:t>
      </w:r>
      <w:r w:rsidRPr="00A9158F">
        <w:rPr>
          <w:color w:val="6F6F6F"/>
        </w:rPr>
        <w:t>,</w:t>
      </w:r>
      <w:r w:rsidRPr="00A9158F">
        <w:t xml:space="preserve"> </w:t>
      </w:r>
      <w:proofErr w:type="spellStart"/>
      <w:r w:rsidRPr="00A9158F">
        <w:t>UC</w:t>
      </w:r>
      <w:r w:rsidRPr="00A9158F">
        <w:rPr>
          <w:color w:val="6F6F6F"/>
        </w:rPr>
        <w:t>.</w:t>
      </w:r>
      <w:r w:rsidRPr="00A9158F">
        <w:t>StateOrProvince</w:t>
      </w:r>
      <w:proofErr w:type="spellEnd"/>
    </w:p>
    <w:p w14:paraId="2802741F" w14:textId="77777777" w:rsidR="009F0DCB" w:rsidRPr="00A9158F" w:rsidRDefault="009F0DCB" w:rsidP="007A6465">
      <w:pPr>
        <w:pStyle w:val="ppCode"/>
        <w:rPr>
          <w:color w:val="232323"/>
        </w:rPr>
      </w:pPr>
      <w:r w:rsidRPr="00A9158F">
        <w:rPr>
          <w:color w:val="232323"/>
        </w:rPr>
        <w:tab/>
      </w:r>
      <w:r w:rsidRPr="00A9158F">
        <w:rPr>
          <w:color w:val="232323"/>
        </w:rPr>
        <w:tab/>
      </w:r>
      <w:r w:rsidRPr="00A9158F">
        <w:t>FROM</w:t>
      </w:r>
    </w:p>
    <w:p w14:paraId="012D99D0" w14:textId="77777777" w:rsidR="009F0DCB" w:rsidRPr="00A9158F" w:rsidRDefault="009F0DCB" w:rsidP="007A6465">
      <w:pPr>
        <w:pStyle w:val="ppCode"/>
      </w:pPr>
      <w:r w:rsidRPr="00A9158F">
        <w:tab/>
      </w:r>
      <w:r w:rsidRPr="00A9158F">
        <w:tab/>
      </w:r>
      <w:r w:rsidRPr="00A9158F">
        <w:tab/>
      </w:r>
      <w:proofErr w:type="spellStart"/>
      <w:r w:rsidRPr="00A9158F">
        <w:t>dbo</w:t>
      </w:r>
      <w:r w:rsidRPr="00A9158F">
        <w:rPr>
          <w:color w:val="6F6F6F"/>
        </w:rPr>
        <w:t>.</w:t>
      </w:r>
      <w:r w:rsidRPr="00A9158F">
        <w:t>Users</w:t>
      </w:r>
      <w:proofErr w:type="spellEnd"/>
      <w:r w:rsidRPr="00A9158F">
        <w:tab/>
      </w:r>
      <w:r w:rsidRPr="00A9158F">
        <w:tab/>
      </w:r>
      <w:r w:rsidRPr="00A9158F">
        <w:tab/>
      </w:r>
      <w:r w:rsidRPr="00A9158F">
        <w:tab/>
        <w:t>U</w:t>
      </w:r>
      <w:r w:rsidRPr="00A9158F">
        <w:tab/>
      </w:r>
    </w:p>
    <w:p w14:paraId="4D727E27" w14:textId="77777777" w:rsidR="009F0DCB" w:rsidRPr="00A9158F" w:rsidRDefault="009F0DCB" w:rsidP="007A6465">
      <w:pPr>
        <w:pStyle w:val="ppCode"/>
      </w:pPr>
      <w:r w:rsidRPr="00A9158F">
        <w:tab/>
      </w:r>
      <w:r w:rsidRPr="00A9158F">
        <w:tab/>
      </w:r>
      <w:r w:rsidRPr="00A9158F">
        <w:tab/>
      </w:r>
      <w:r w:rsidRPr="00A9158F">
        <w:rPr>
          <w:color w:val="6F6F6F"/>
        </w:rPr>
        <w:t>JOIN</w:t>
      </w:r>
      <w:r w:rsidRPr="00A9158F">
        <w:t xml:space="preserve"> </w:t>
      </w:r>
      <w:proofErr w:type="spellStart"/>
      <w:r w:rsidRPr="00A9158F">
        <w:t>dbo</w:t>
      </w:r>
      <w:r w:rsidRPr="00A9158F">
        <w:rPr>
          <w:color w:val="6F6F6F"/>
        </w:rPr>
        <w:t>.</w:t>
      </w:r>
      <w:r w:rsidRPr="00A9158F">
        <w:t>UserContacts</w:t>
      </w:r>
      <w:proofErr w:type="spellEnd"/>
      <w:r w:rsidRPr="00A9158F">
        <w:tab/>
        <w:t xml:space="preserve">UC </w:t>
      </w:r>
      <w:r w:rsidRPr="00A9158F">
        <w:rPr>
          <w:color w:val="1168A8"/>
        </w:rPr>
        <w:t>ON</w:t>
      </w:r>
      <w:r w:rsidRPr="00A9158F">
        <w:t xml:space="preserve"> </w:t>
      </w:r>
      <w:proofErr w:type="spellStart"/>
      <w:r w:rsidRPr="00A9158F">
        <w:t>UC</w:t>
      </w:r>
      <w:r w:rsidRPr="00A9158F">
        <w:rPr>
          <w:color w:val="6F6F6F"/>
        </w:rPr>
        <w:t>.</w:t>
      </w:r>
      <w:r w:rsidRPr="00A9158F">
        <w:t>UserId</w:t>
      </w:r>
      <w:proofErr w:type="spellEnd"/>
      <w:r w:rsidRPr="00A9158F">
        <w:t xml:space="preserve"> </w:t>
      </w:r>
      <w:r w:rsidRPr="00A9158F">
        <w:rPr>
          <w:color w:val="6F6F6F"/>
        </w:rPr>
        <w:t>=</w:t>
      </w:r>
      <w:r w:rsidRPr="00A9158F">
        <w:t xml:space="preserve"> </w:t>
      </w:r>
      <w:proofErr w:type="spellStart"/>
      <w:r w:rsidRPr="00A9158F">
        <w:t>U</w:t>
      </w:r>
      <w:r w:rsidRPr="00A9158F">
        <w:rPr>
          <w:color w:val="6F6F6F"/>
        </w:rPr>
        <w:t>.</w:t>
      </w:r>
      <w:r w:rsidRPr="00A9158F">
        <w:t>UserId</w:t>
      </w:r>
      <w:proofErr w:type="spellEnd"/>
    </w:p>
    <w:p w14:paraId="3C5E83D9" w14:textId="77777777" w:rsidR="009F0DCB" w:rsidRPr="00A9158F" w:rsidRDefault="009F0DCB" w:rsidP="007A6465">
      <w:pPr>
        <w:pStyle w:val="ppCode"/>
        <w:rPr>
          <w:color w:val="232323"/>
        </w:rPr>
      </w:pPr>
      <w:r w:rsidRPr="00A9158F">
        <w:rPr>
          <w:color w:val="232323"/>
        </w:rPr>
        <w:tab/>
      </w:r>
      <w:r w:rsidRPr="00A9158F">
        <w:rPr>
          <w:color w:val="232323"/>
        </w:rPr>
        <w:tab/>
      </w:r>
      <w:r w:rsidRPr="00A9158F">
        <w:t>WHERE</w:t>
      </w:r>
    </w:p>
    <w:p w14:paraId="10F4ED6F" w14:textId="77777777" w:rsidR="009F0DCB" w:rsidRPr="00A9158F" w:rsidRDefault="009F0DCB" w:rsidP="007A6465">
      <w:pPr>
        <w:pStyle w:val="ppCode"/>
      </w:pPr>
      <w:r w:rsidRPr="00A9158F">
        <w:tab/>
      </w:r>
      <w:r w:rsidRPr="00A9158F">
        <w:tab/>
      </w:r>
      <w:r w:rsidRPr="00A9158F">
        <w:tab/>
        <w:t>@</w:t>
      </w:r>
      <w:proofErr w:type="spellStart"/>
      <w:r w:rsidRPr="00A9158F">
        <w:t>UserId</w:t>
      </w:r>
      <w:proofErr w:type="spellEnd"/>
      <w:r w:rsidRPr="00A9158F">
        <w:t xml:space="preserve"> </w:t>
      </w:r>
      <w:r w:rsidRPr="00A9158F">
        <w:rPr>
          <w:color w:val="6F6F6F"/>
        </w:rPr>
        <w:t>IS</w:t>
      </w:r>
      <w:r w:rsidRPr="00A9158F">
        <w:t xml:space="preserve"> </w:t>
      </w:r>
      <w:r w:rsidRPr="00A9158F">
        <w:rPr>
          <w:color w:val="6F6F6F"/>
        </w:rPr>
        <w:t>NULL</w:t>
      </w:r>
      <w:r w:rsidRPr="00A9158F">
        <w:t xml:space="preserve"> </w:t>
      </w:r>
      <w:r w:rsidRPr="00A9158F">
        <w:rPr>
          <w:color w:val="6F6F6F"/>
        </w:rPr>
        <w:t>OR</w:t>
      </w:r>
      <w:r w:rsidRPr="00A9158F">
        <w:t xml:space="preserve"> </w:t>
      </w:r>
      <w:proofErr w:type="spellStart"/>
      <w:r w:rsidRPr="00A9158F">
        <w:t>U</w:t>
      </w:r>
      <w:r w:rsidRPr="00A9158F">
        <w:rPr>
          <w:color w:val="6F6F6F"/>
        </w:rPr>
        <w:t>.</w:t>
      </w:r>
      <w:r w:rsidRPr="00A9158F">
        <w:t>UserId</w:t>
      </w:r>
      <w:proofErr w:type="spellEnd"/>
      <w:r w:rsidRPr="00A9158F">
        <w:t xml:space="preserve"> </w:t>
      </w:r>
      <w:r w:rsidRPr="00A9158F">
        <w:rPr>
          <w:color w:val="6F6F6F"/>
        </w:rPr>
        <w:t>=</w:t>
      </w:r>
      <w:r w:rsidRPr="00A9158F">
        <w:t xml:space="preserve"> @</w:t>
      </w:r>
      <w:proofErr w:type="spellStart"/>
      <w:r w:rsidRPr="00A9158F">
        <w:t>UserId</w:t>
      </w:r>
      <w:proofErr w:type="spellEnd"/>
    </w:p>
    <w:p w14:paraId="1F456762" w14:textId="77777777" w:rsidR="009F0DCB" w:rsidRPr="00A9158F" w:rsidRDefault="009F0DCB" w:rsidP="007A6465">
      <w:pPr>
        <w:pStyle w:val="ppCode"/>
      </w:pPr>
      <w:r w:rsidRPr="00A9158F">
        <w:tab/>
      </w:r>
      <w:r w:rsidRPr="00A9158F">
        <w:tab/>
      </w:r>
      <w:r w:rsidRPr="00A9158F">
        <w:tab/>
      </w:r>
      <w:r w:rsidRPr="00A9158F">
        <w:rPr>
          <w:color w:val="6F6F6F"/>
        </w:rPr>
        <w:t>AND</w:t>
      </w:r>
      <w:r w:rsidRPr="00A9158F">
        <w:rPr>
          <w:color w:val="1168A8"/>
        </w:rPr>
        <w:t xml:space="preserve"> </w:t>
      </w:r>
      <w:r w:rsidRPr="00A9158F">
        <w:rPr>
          <w:color w:val="6F6F6F"/>
        </w:rPr>
        <w:t>(</w:t>
      </w:r>
      <w:r w:rsidRPr="00A9158F">
        <w:t>@</w:t>
      </w:r>
      <w:proofErr w:type="spellStart"/>
      <w:r w:rsidRPr="00A9158F">
        <w:t>LastName</w:t>
      </w:r>
      <w:proofErr w:type="spellEnd"/>
      <w:r w:rsidRPr="00A9158F">
        <w:t xml:space="preserve"> </w:t>
      </w:r>
      <w:r w:rsidRPr="00A9158F">
        <w:rPr>
          <w:color w:val="6F6F6F"/>
        </w:rPr>
        <w:t>IS</w:t>
      </w:r>
      <w:r w:rsidRPr="00A9158F">
        <w:t xml:space="preserve"> </w:t>
      </w:r>
      <w:r w:rsidRPr="00A9158F">
        <w:rPr>
          <w:color w:val="6F6F6F"/>
        </w:rPr>
        <w:t>NULL</w:t>
      </w:r>
      <w:r w:rsidRPr="00A9158F">
        <w:t xml:space="preserve"> </w:t>
      </w:r>
      <w:r w:rsidRPr="00A9158F">
        <w:rPr>
          <w:color w:val="6F6F6F"/>
        </w:rPr>
        <w:t>OR</w:t>
      </w:r>
      <w:r w:rsidRPr="00A9158F">
        <w:t xml:space="preserve"> </w:t>
      </w:r>
      <w:proofErr w:type="spellStart"/>
      <w:r w:rsidRPr="00A9158F">
        <w:t>U</w:t>
      </w:r>
      <w:r w:rsidRPr="00A9158F">
        <w:rPr>
          <w:color w:val="6F6F6F"/>
        </w:rPr>
        <w:t>.</w:t>
      </w:r>
      <w:r w:rsidRPr="00A9158F">
        <w:t>LastName</w:t>
      </w:r>
      <w:proofErr w:type="spellEnd"/>
      <w:r w:rsidRPr="00A9158F">
        <w:t xml:space="preserve"> </w:t>
      </w:r>
      <w:r w:rsidRPr="00A9158F">
        <w:rPr>
          <w:color w:val="6F6F6F"/>
        </w:rPr>
        <w:t>LIKE</w:t>
      </w:r>
      <w:r w:rsidRPr="00A9158F">
        <w:t xml:space="preserve"> @</w:t>
      </w:r>
      <w:proofErr w:type="spellStart"/>
      <w:r w:rsidRPr="00A9158F">
        <w:t>LastName</w:t>
      </w:r>
      <w:proofErr w:type="spellEnd"/>
      <w:r w:rsidRPr="00A9158F">
        <w:t xml:space="preserve"> </w:t>
      </w:r>
      <w:r w:rsidRPr="00A9158F">
        <w:rPr>
          <w:color w:val="6F6F6F"/>
        </w:rPr>
        <w:t>+</w:t>
      </w:r>
      <w:r w:rsidRPr="00A9158F">
        <w:t xml:space="preserve"> </w:t>
      </w:r>
      <w:r w:rsidRPr="00A9158F">
        <w:rPr>
          <w:color w:val="E10000"/>
        </w:rPr>
        <w:t>'%'</w:t>
      </w:r>
      <w:r w:rsidRPr="00A9158F">
        <w:rPr>
          <w:color w:val="6F6F6F"/>
        </w:rPr>
        <w:t>);</w:t>
      </w:r>
    </w:p>
    <w:p w14:paraId="449BECF3" w14:textId="77777777" w:rsidR="009F0DCB" w:rsidRPr="007A6465" w:rsidRDefault="009F0DCB" w:rsidP="007A6465">
      <w:pPr>
        <w:pStyle w:val="ppCode"/>
        <w:rPr>
          <w:color w:val="232323"/>
          <w:lang w:val="it-IT"/>
        </w:rPr>
      </w:pPr>
      <w:r w:rsidRPr="00A9158F">
        <w:rPr>
          <w:color w:val="232323"/>
        </w:rPr>
        <w:tab/>
      </w:r>
      <w:r w:rsidRPr="007A6465">
        <w:rPr>
          <w:lang w:val="it-IT"/>
        </w:rPr>
        <w:t>END</w:t>
      </w:r>
      <w:r w:rsidRPr="007A6465">
        <w:rPr>
          <w:color w:val="6F6F6F"/>
          <w:lang w:val="it-IT"/>
        </w:rPr>
        <w:t>;</w:t>
      </w:r>
    </w:p>
    <w:p w14:paraId="2CDDF1A8" w14:textId="77777777" w:rsidR="009F0DCB" w:rsidRPr="007A6465" w:rsidRDefault="009F0DCB" w:rsidP="007A6465">
      <w:pPr>
        <w:pStyle w:val="ppCode"/>
        <w:rPr>
          <w:lang w:val="it-IT"/>
        </w:rPr>
      </w:pPr>
    </w:p>
    <w:p w14:paraId="598C8987" w14:textId="77777777" w:rsidR="009F0DCB" w:rsidRPr="007A6465" w:rsidRDefault="009F0DCB" w:rsidP="007A6465">
      <w:pPr>
        <w:pStyle w:val="ppCode"/>
        <w:rPr>
          <w:color w:val="232323"/>
          <w:lang w:val="it-IT"/>
        </w:rPr>
      </w:pPr>
      <w:r w:rsidRPr="007A6465">
        <w:rPr>
          <w:lang w:val="it-IT"/>
        </w:rPr>
        <w:t>END</w:t>
      </w:r>
      <w:r w:rsidRPr="007A6465">
        <w:rPr>
          <w:color w:val="6F6F6F"/>
          <w:lang w:val="it-IT"/>
        </w:rPr>
        <w:t>;</w:t>
      </w:r>
    </w:p>
    <w:p w14:paraId="7F84F587" w14:textId="77777777" w:rsidR="009F0DCB" w:rsidRPr="007A6465" w:rsidRDefault="009F0DCB" w:rsidP="007A6465">
      <w:pPr>
        <w:pStyle w:val="ppCode"/>
        <w:rPr>
          <w:lang w:val="it-IT"/>
        </w:rPr>
      </w:pPr>
      <w:r w:rsidRPr="007A6465">
        <w:rPr>
          <w:lang w:val="it-IT"/>
        </w:rPr>
        <w:t>GO</w:t>
      </w:r>
    </w:p>
    <w:p w14:paraId="2ACC350E" w14:textId="77777777" w:rsidR="009F0DCB" w:rsidRPr="007A6465" w:rsidRDefault="009F0DCB" w:rsidP="007A6465">
      <w:pPr>
        <w:pStyle w:val="ppBodyText"/>
        <w:rPr>
          <w:lang w:val="it-IT"/>
        </w:rPr>
      </w:pPr>
    </w:p>
    <w:p w14:paraId="771C1B0C" w14:textId="17CF167A" w:rsidR="009F0DCB" w:rsidRPr="007A6465" w:rsidRDefault="005B6D85" w:rsidP="007A6465">
      <w:pPr>
        <w:pStyle w:val="Heading4"/>
        <w:rPr>
          <w:lang w:val="it-IT"/>
        </w:rPr>
      </w:pPr>
      <w:bookmarkStart w:id="4" w:name="_Toc416440624"/>
      <w:r w:rsidRPr="007A6465">
        <w:rPr>
          <w:lang w:val="it-IT"/>
        </w:rPr>
        <w:lastRenderedPageBreak/>
        <w:t>Cosa vogliamo testare</w:t>
      </w:r>
      <w:bookmarkEnd w:id="4"/>
    </w:p>
    <w:p w14:paraId="7E9DF8D2" w14:textId="70B39FBF" w:rsidR="005B6D85" w:rsidRPr="007A6465" w:rsidRDefault="005B6D85" w:rsidP="007A6465">
      <w:pPr>
        <w:pStyle w:val="ppBodyText"/>
        <w:rPr>
          <w:lang w:val="it-IT"/>
        </w:rPr>
      </w:pPr>
      <w:r w:rsidRPr="007A6465">
        <w:rPr>
          <w:lang w:val="it-IT"/>
        </w:rPr>
        <w:t xml:space="preserve">Ora, vogliamo coprire la nostra </w:t>
      </w:r>
      <w:proofErr w:type="spellStart"/>
      <w:r w:rsidRPr="007A6465">
        <w:rPr>
          <w:lang w:val="it-IT"/>
        </w:rPr>
        <w:t>stored</w:t>
      </w:r>
      <w:proofErr w:type="spellEnd"/>
      <w:r w:rsidRPr="007A6465">
        <w:rPr>
          <w:lang w:val="it-IT"/>
        </w:rPr>
        <w:t xml:space="preserve"> procedure con dei test unitari. Per ogni “metodo” che vogliamo testare, esistono potenzialmente tantissimi test possibili, ma sta a noi selezionare quelli che prevengono al meglio le regressioni, senza trasformare il tempo investito nel test in tempo perso per eccesso di zelo.</w:t>
      </w:r>
    </w:p>
    <w:p w14:paraId="0C4687B6" w14:textId="5050A72D" w:rsidR="009F0DCB" w:rsidRDefault="00782360" w:rsidP="007A6465">
      <w:pPr>
        <w:pStyle w:val="ppBodyText"/>
        <w:rPr>
          <w:lang w:val="it-IT"/>
        </w:rPr>
      </w:pPr>
      <w:r w:rsidRPr="007A6465">
        <w:rPr>
          <w:lang w:val="it-IT"/>
        </w:rPr>
        <w:t>Ecco i casi che andremo a verificare:</w:t>
      </w:r>
      <w:r w:rsidR="009F0DCB" w:rsidRPr="007A6465">
        <w:rPr>
          <w:lang w:val="it-IT"/>
        </w:rPr>
        <w:t xml:space="preserve"> </w:t>
      </w:r>
    </w:p>
    <w:tbl>
      <w:tblPr>
        <w:tblStyle w:val="ppTableGrid"/>
        <w:tblW w:w="5000" w:type="pct"/>
        <w:tblInd w:w="0" w:type="dxa"/>
        <w:tblLook w:val="04A0" w:firstRow="1" w:lastRow="0" w:firstColumn="1" w:lastColumn="0" w:noHBand="0" w:noVBand="1"/>
      </w:tblPr>
      <w:tblGrid>
        <w:gridCol w:w="4665"/>
        <w:gridCol w:w="4665"/>
      </w:tblGrid>
      <w:tr w:rsidR="00FF656B" w14:paraId="048B8970" w14:textId="77777777" w:rsidTr="00FF656B">
        <w:trPr>
          <w:cnfStyle w:val="100000000000" w:firstRow="1" w:lastRow="0" w:firstColumn="0" w:lastColumn="0" w:oddVBand="0" w:evenVBand="0" w:oddHBand="0" w:evenHBand="0" w:firstRowFirstColumn="0" w:firstRowLastColumn="0" w:lastRowFirstColumn="0" w:lastRowLastColumn="0"/>
        </w:trPr>
        <w:tc>
          <w:tcPr>
            <w:tcW w:w="2500" w:type="pct"/>
          </w:tcPr>
          <w:p w14:paraId="2EE4CC0B" w14:textId="057A1085" w:rsidR="00FF656B" w:rsidRDefault="00FF656B" w:rsidP="00FF656B">
            <w:pPr>
              <w:pStyle w:val="ppTableText"/>
              <w:rPr>
                <w:lang w:val="it-IT"/>
              </w:rPr>
            </w:pPr>
            <w:r>
              <w:rPr>
                <w:lang w:val="it-IT"/>
              </w:rPr>
              <w:t>Parametro valutato</w:t>
            </w:r>
          </w:p>
        </w:tc>
        <w:tc>
          <w:tcPr>
            <w:tcW w:w="2500" w:type="pct"/>
          </w:tcPr>
          <w:p w14:paraId="1A748E80" w14:textId="63D1B077" w:rsidR="00FF656B" w:rsidRDefault="00FF656B" w:rsidP="00FF656B">
            <w:pPr>
              <w:pStyle w:val="ppTableText"/>
              <w:rPr>
                <w:lang w:val="it-IT"/>
              </w:rPr>
            </w:pPr>
            <w:r>
              <w:rPr>
                <w:lang w:val="it-IT"/>
              </w:rPr>
              <w:t>Risultato desiderato</w:t>
            </w:r>
          </w:p>
        </w:tc>
      </w:tr>
      <w:tr w:rsidR="00FF656B" w14:paraId="7E24E2E0" w14:textId="77777777" w:rsidTr="00FF656B">
        <w:tc>
          <w:tcPr>
            <w:tcW w:w="2500" w:type="pct"/>
          </w:tcPr>
          <w:p w14:paraId="7824455B" w14:textId="7E6BA74F" w:rsidR="00FF656B" w:rsidRDefault="00FF656B" w:rsidP="00FF656B">
            <w:pPr>
              <w:pStyle w:val="ppTableText"/>
              <w:rPr>
                <w:lang w:val="it-IT"/>
              </w:rPr>
            </w:pPr>
            <w:r>
              <w:rPr>
                <w:lang w:val="it-IT"/>
              </w:rPr>
              <w:t>ID Utente</w:t>
            </w:r>
          </w:p>
        </w:tc>
        <w:tc>
          <w:tcPr>
            <w:tcW w:w="2500" w:type="pct"/>
          </w:tcPr>
          <w:p w14:paraId="2285B2B1" w14:textId="02FE78FD" w:rsidR="00FF656B" w:rsidRDefault="00FF656B" w:rsidP="00FF656B">
            <w:pPr>
              <w:pStyle w:val="ppTableText"/>
              <w:rPr>
                <w:lang w:val="it-IT"/>
              </w:rPr>
            </w:pPr>
            <w:proofErr w:type="spellStart"/>
            <w:r>
              <w:rPr>
                <w:lang w:val="it-IT"/>
              </w:rPr>
              <w:t>Resultset</w:t>
            </w:r>
            <w:proofErr w:type="spellEnd"/>
            <w:r>
              <w:rPr>
                <w:lang w:val="it-IT"/>
              </w:rPr>
              <w:t xml:space="preserve"> con un record</w:t>
            </w:r>
          </w:p>
        </w:tc>
      </w:tr>
      <w:tr w:rsidR="00FF656B" w14:paraId="01902852" w14:textId="77777777" w:rsidTr="00FF656B">
        <w:tc>
          <w:tcPr>
            <w:tcW w:w="2500" w:type="pct"/>
          </w:tcPr>
          <w:p w14:paraId="178E0C10" w14:textId="126793E1" w:rsidR="00FF656B" w:rsidRDefault="00FF656B" w:rsidP="00FF656B">
            <w:pPr>
              <w:pStyle w:val="ppTableText"/>
              <w:rPr>
                <w:lang w:val="it-IT"/>
              </w:rPr>
            </w:pPr>
            <w:r>
              <w:rPr>
                <w:lang w:val="it-IT"/>
              </w:rPr>
              <w:t>ID Utente con dettagli mancanti</w:t>
            </w:r>
          </w:p>
        </w:tc>
        <w:tc>
          <w:tcPr>
            <w:tcW w:w="2500" w:type="pct"/>
          </w:tcPr>
          <w:p w14:paraId="3F71888C" w14:textId="2AA0DA29" w:rsidR="00FF656B" w:rsidRDefault="00FF656B" w:rsidP="00FF656B">
            <w:pPr>
              <w:pStyle w:val="ppTableText"/>
              <w:rPr>
                <w:lang w:val="it-IT"/>
              </w:rPr>
            </w:pPr>
            <w:proofErr w:type="spellStart"/>
            <w:r>
              <w:rPr>
                <w:lang w:val="it-IT"/>
              </w:rPr>
              <w:t>Resultset</w:t>
            </w:r>
            <w:proofErr w:type="spellEnd"/>
            <w:r>
              <w:rPr>
                <w:lang w:val="it-IT"/>
              </w:rPr>
              <w:t xml:space="preserve"> con un record</w:t>
            </w:r>
          </w:p>
        </w:tc>
      </w:tr>
      <w:tr w:rsidR="00FF656B" w14:paraId="60336BFB" w14:textId="77777777" w:rsidTr="00FF656B">
        <w:tc>
          <w:tcPr>
            <w:tcW w:w="2500" w:type="pct"/>
          </w:tcPr>
          <w:p w14:paraId="23B30280" w14:textId="2FC2666F" w:rsidR="00FF656B" w:rsidRDefault="00FF656B" w:rsidP="00FF656B">
            <w:pPr>
              <w:pStyle w:val="ppTableText"/>
              <w:rPr>
                <w:lang w:val="it-IT"/>
              </w:rPr>
            </w:pPr>
            <w:r>
              <w:rPr>
                <w:lang w:val="it-IT"/>
              </w:rPr>
              <w:t>Nessun parametro passato</w:t>
            </w:r>
          </w:p>
        </w:tc>
        <w:tc>
          <w:tcPr>
            <w:tcW w:w="2500" w:type="pct"/>
          </w:tcPr>
          <w:p w14:paraId="2573A2A5" w14:textId="4FE07987" w:rsidR="00FF656B" w:rsidRDefault="00FF656B" w:rsidP="00FF656B">
            <w:pPr>
              <w:pStyle w:val="ppTableText"/>
              <w:rPr>
                <w:lang w:val="it-IT"/>
              </w:rPr>
            </w:pPr>
            <w:proofErr w:type="spellStart"/>
            <w:r>
              <w:rPr>
                <w:lang w:val="it-IT"/>
              </w:rPr>
              <w:t>Resultset</w:t>
            </w:r>
            <w:proofErr w:type="spellEnd"/>
            <w:r>
              <w:rPr>
                <w:lang w:val="it-IT"/>
              </w:rPr>
              <w:t xml:space="preserve"> con zero record</w:t>
            </w:r>
          </w:p>
        </w:tc>
      </w:tr>
    </w:tbl>
    <w:p w14:paraId="770BBECE" w14:textId="77777777" w:rsidR="009F0DCB" w:rsidRDefault="009F0DCB" w:rsidP="007A6465">
      <w:pPr>
        <w:pStyle w:val="ppBodyText"/>
      </w:pPr>
      <w:bookmarkStart w:id="5" w:name="_GoBack"/>
      <w:bookmarkEnd w:id="5"/>
    </w:p>
    <w:p w14:paraId="18A3EB09" w14:textId="6EE6B35F" w:rsidR="009F0DCB" w:rsidRPr="003A069B" w:rsidRDefault="00742A19" w:rsidP="007A6465">
      <w:pPr>
        <w:pStyle w:val="Heading4"/>
      </w:pPr>
      <w:bookmarkStart w:id="6" w:name="_Toc416440625"/>
      <w:r>
        <w:t>Tecnologia</w:t>
      </w:r>
      <w:r w:rsidR="009F0DCB" w:rsidRPr="003A069B">
        <w:t>: tSQLt</w:t>
      </w:r>
      <w:bookmarkEnd w:id="6"/>
    </w:p>
    <w:p w14:paraId="637C7808" w14:textId="21B183F2" w:rsidR="009F0DCB" w:rsidRPr="007A6465" w:rsidRDefault="00742A19" w:rsidP="007A6465">
      <w:pPr>
        <w:pStyle w:val="ppBodyText"/>
        <w:rPr>
          <w:lang w:val="it-IT"/>
        </w:rPr>
      </w:pPr>
      <w:r w:rsidRPr="007A6465">
        <w:rPr>
          <w:lang w:val="it-IT"/>
        </w:rPr>
        <w:t xml:space="preserve">Il </w:t>
      </w:r>
      <w:proofErr w:type="spellStart"/>
      <w:r w:rsidRPr="007A6465">
        <w:rPr>
          <w:lang w:val="it-IT"/>
        </w:rPr>
        <w:t>framework</w:t>
      </w:r>
      <w:proofErr w:type="spellEnd"/>
      <w:r w:rsidRPr="007A6465">
        <w:rPr>
          <w:lang w:val="it-IT"/>
        </w:rPr>
        <w:t xml:space="preserve"> che utilizzeremo è </w:t>
      </w:r>
      <w:proofErr w:type="spellStart"/>
      <w:r w:rsidRPr="007A6465">
        <w:rPr>
          <w:lang w:val="it-IT"/>
        </w:rPr>
        <w:t>tSQLt</w:t>
      </w:r>
      <w:proofErr w:type="spellEnd"/>
      <w:r w:rsidRPr="007A6465">
        <w:rPr>
          <w:lang w:val="it-IT"/>
        </w:rPr>
        <w:t>.</w:t>
      </w:r>
      <w:r w:rsidR="009F0DCB" w:rsidRPr="007A6465">
        <w:rPr>
          <w:lang w:val="it-IT"/>
        </w:rPr>
        <w:t xml:space="preserve"> </w:t>
      </w:r>
    </w:p>
    <w:p w14:paraId="05C28FDD" w14:textId="0FACAFF3" w:rsidR="00742A19" w:rsidRPr="007A6465" w:rsidRDefault="00742A19" w:rsidP="007A6465">
      <w:pPr>
        <w:pStyle w:val="ppBodyText"/>
        <w:rPr>
          <w:lang w:val="it-IT"/>
        </w:rPr>
      </w:pPr>
      <w:r w:rsidRPr="007A6465">
        <w:rPr>
          <w:lang w:val="it-IT"/>
        </w:rPr>
        <w:t xml:space="preserve">Il primo test controllerà il numero di righe ritornate, una, in base ad un </w:t>
      </w:r>
      <w:proofErr w:type="spellStart"/>
      <w:r w:rsidRPr="007A6465">
        <w:rPr>
          <w:lang w:val="it-IT"/>
        </w:rPr>
        <w:t>user</w:t>
      </w:r>
      <w:proofErr w:type="spellEnd"/>
      <w:r w:rsidRPr="007A6465">
        <w:rPr>
          <w:lang w:val="it-IT"/>
        </w:rPr>
        <w:t xml:space="preserve"> id esistente. Il secondo test controllerà sempre il numero di righe ritornate, una, in base ad un </w:t>
      </w:r>
      <w:proofErr w:type="spellStart"/>
      <w:r w:rsidRPr="007A6465">
        <w:rPr>
          <w:lang w:val="it-IT"/>
        </w:rPr>
        <w:t>user</w:t>
      </w:r>
      <w:proofErr w:type="spellEnd"/>
      <w:r w:rsidRPr="007A6465">
        <w:rPr>
          <w:lang w:val="it-IT"/>
        </w:rPr>
        <w:t xml:space="preserve"> id esistente ma privo di dettagli ad esso legati. Infine, l’ultimo test controllerà se un </w:t>
      </w:r>
      <w:proofErr w:type="spellStart"/>
      <w:r w:rsidRPr="007A6465">
        <w:rPr>
          <w:lang w:val="it-IT"/>
        </w:rPr>
        <w:t>resultset</w:t>
      </w:r>
      <w:proofErr w:type="spellEnd"/>
      <w:r w:rsidRPr="007A6465">
        <w:rPr>
          <w:lang w:val="it-IT"/>
        </w:rPr>
        <w:t xml:space="preserve"> vuoto viene restituito nel caso in cui vengano passati alla procedura tutti parametri a NULL.</w:t>
      </w:r>
    </w:p>
    <w:p w14:paraId="11ADFEE9" w14:textId="3ACB4FEC" w:rsidR="009F0DCB" w:rsidRPr="007A6465" w:rsidRDefault="00742A19" w:rsidP="007A6465">
      <w:pPr>
        <w:pStyle w:val="ppBodyText"/>
        <w:rPr>
          <w:lang w:val="it-IT"/>
        </w:rPr>
      </w:pPr>
      <w:r w:rsidRPr="007A6465">
        <w:rPr>
          <w:lang w:val="it-IT"/>
        </w:rPr>
        <w:t xml:space="preserve">Prima di implementare le vere e proprie procedure di test, andiamo a creare una </w:t>
      </w:r>
      <w:r w:rsidRPr="007A6465">
        <w:rPr>
          <w:i/>
          <w:lang w:val="it-IT"/>
        </w:rPr>
        <w:t xml:space="preserve">test </w:t>
      </w:r>
      <w:proofErr w:type="spellStart"/>
      <w:r w:rsidRPr="007A6465">
        <w:rPr>
          <w:i/>
          <w:lang w:val="it-IT"/>
        </w:rPr>
        <w:t>class</w:t>
      </w:r>
      <w:proofErr w:type="spellEnd"/>
      <w:r w:rsidRPr="007A6465">
        <w:rPr>
          <w:lang w:val="it-IT"/>
        </w:rPr>
        <w:t xml:space="preserve"> che le terrà organizzate a livello logico. Utilizzeremo la procedura </w:t>
      </w:r>
      <w:proofErr w:type="spellStart"/>
      <w:r w:rsidR="009F0DCB" w:rsidRPr="007A6465">
        <w:rPr>
          <w:i/>
          <w:lang w:val="it-IT"/>
        </w:rPr>
        <w:t>tSQLt.NewTestClass</w:t>
      </w:r>
      <w:proofErr w:type="spellEnd"/>
      <w:r w:rsidR="009F0DCB" w:rsidRPr="007A6465">
        <w:rPr>
          <w:lang w:val="it-IT"/>
        </w:rPr>
        <w:t xml:space="preserve"> </w:t>
      </w:r>
      <w:r w:rsidRPr="007A6465">
        <w:rPr>
          <w:lang w:val="it-IT"/>
        </w:rPr>
        <w:t>come segue</w:t>
      </w:r>
      <w:r w:rsidR="009F0DCB" w:rsidRPr="007A6465">
        <w:rPr>
          <w:lang w:val="it-IT"/>
        </w:rPr>
        <w:t>:</w:t>
      </w:r>
    </w:p>
    <w:p w14:paraId="5B18EF95" w14:textId="77777777" w:rsidR="009F0DCB" w:rsidRPr="00FF656B" w:rsidRDefault="009F0DCB" w:rsidP="007A6465">
      <w:pPr>
        <w:pStyle w:val="ppCode"/>
        <w:rPr>
          <w:color w:val="6F6F6F"/>
        </w:rPr>
      </w:pPr>
      <w:r w:rsidRPr="00FF656B">
        <w:rPr>
          <w:color w:val="1168A8"/>
        </w:rPr>
        <w:t>EXEC</w:t>
      </w:r>
      <w:r w:rsidRPr="00FF656B">
        <w:t xml:space="preserve"> </w:t>
      </w:r>
      <w:proofErr w:type="spellStart"/>
      <w:r w:rsidRPr="00FF656B">
        <w:t>tSQLt</w:t>
      </w:r>
      <w:r w:rsidRPr="00FF656B">
        <w:rPr>
          <w:color w:val="6F6F6F"/>
        </w:rPr>
        <w:t>.</w:t>
      </w:r>
      <w:r w:rsidRPr="00FF656B">
        <w:t>NewTestClass</w:t>
      </w:r>
      <w:proofErr w:type="spellEnd"/>
      <w:r w:rsidRPr="00FF656B">
        <w:rPr>
          <w:color w:val="1168A8"/>
        </w:rPr>
        <w:t xml:space="preserve"> </w:t>
      </w:r>
      <w:r w:rsidRPr="00FF656B">
        <w:t>@</w:t>
      </w:r>
      <w:proofErr w:type="spellStart"/>
      <w:r w:rsidRPr="00FF656B">
        <w:t>ClassName</w:t>
      </w:r>
      <w:proofErr w:type="spellEnd"/>
      <w:r w:rsidRPr="00FF656B">
        <w:t xml:space="preserve"> </w:t>
      </w:r>
      <w:r w:rsidRPr="00FF656B">
        <w:rPr>
          <w:color w:val="6F6F6F"/>
        </w:rPr>
        <w:t>=</w:t>
      </w:r>
      <w:r w:rsidRPr="00FF656B">
        <w:t xml:space="preserve"> </w:t>
      </w:r>
      <w:proofErr w:type="spellStart"/>
      <w:r w:rsidRPr="00FF656B">
        <w:rPr>
          <w:color w:val="E10000"/>
        </w:rPr>
        <w:t>N'UserTests</w:t>
      </w:r>
      <w:proofErr w:type="spellEnd"/>
      <w:r w:rsidRPr="00FF656B">
        <w:rPr>
          <w:color w:val="E10000"/>
        </w:rPr>
        <w:t>'</w:t>
      </w:r>
      <w:r w:rsidRPr="00FF656B">
        <w:rPr>
          <w:color w:val="6F6F6F"/>
        </w:rPr>
        <w:t>;</w:t>
      </w:r>
    </w:p>
    <w:p w14:paraId="66AC1725" w14:textId="77777777" w:rsidR="009F0DCB" w:rsidRPr="00FF656B" w:rsidRDefault="009F0DCB" w:rsidP="007A6465">
      <w:pPr>
        <w:pStyle w:val="ppBodyText"/>
      </w:pPr>
    </w:p>
    <w:p w14:paraId="7300D57B" w14:textId="237C4943" w:rsidR="009F0DCB" w:rsidRPr="007A6465" w:rsidRDefault="00742A19" w:rsidP="007A6465">
      <w:pPr>
        <w:pStyle w:val="ppBodyText"/>
        <w:rPr>
          <w:lang w:val="it-IT"/>
        </w:rPr>
      </w:pPr>
      <w:r w:rsidRPr="007A6465">
        <w:rPr>
          <w:lang w:val="it-IT"/>
        </w:rPr>
        <w:t>Essa crea un nuovo schema chiamato</w:t>
      </w:r>
      <w:r w:rsidR="009F0DCB" w:rsidRPr="007A6465">
        <w:rPr>
          <w:lang w:val="it-IT"/>
        </w:rPr>
        <w:t xml:space="preserve"> “</w:t>
      </w:r>
      <w:proofErr w:type="spellStart"/>
      <w:r w:rsidR="009F0DCB" w:rsidRPr="007A6465">
        <w:rPr>
          <w:lang w:val="it-IT"/>
        </w:rPr>
        <w:t>UserTests</w:t>
      </w:r>
      <w:proofErr w:type="spellEnd"/>
      <w:r w:rsidR="009F0DCB" w:rsidRPr="007A6465">
        <w:rPr>
          <w:lang w:val="it-IT"/>
        </w:rPr>
        <w:t xml:space="preserve">” </w:t>
      </w:r>
      <w:r w:rsidRPr="007A6465">
        <w:rPr>
          <w:lang w:val="it-IT"/>
        </w:rPr>
        <w:t xml:space="preserve">munito di una </w:t>
      </w:r>
      <w:proofErr w:type="spellStart"/>
      <w:r w:rsidRPr="007A6465">
        <w:rPr>
          <w:lang w:val="it-IT"/>
        </w:rPr>
        <w:t>extended</w:t>
      </w:r>
      <w:proofErr w:type="spellEnd"/>
      <w:r w:rsidRPr="007A6465">
        <w:rPr>
          <w:lang w:val="it-IT"/>
        </w:rPr>
        <w:t xml:space="preserve"> </w:t>
      </w:r>
      <w:proofErr w:type="spellStart"/>
      <w:r w:rsidRPr="007A6465">
        <w:rPr>
          <w:lang w:val="it-IT"/>
        </w:rPr>
        <w:t>property</w:t>
      </w:r>
      <w:proofErr w:type="spellEnd"/>
      <w:r w:rsidRPr="007A6465">
        <w:rPr>
          <w:lang w:val="it-IT"/>
        </w:rPr>
        <w:t xml:space="preserve"> che definisce l’appartenenza agli schema per le </w:t>
      </w:r>
      <w:r w:rsidRPr="007A6465">
        <w:rPr>
          <w:i/>
          <w:lang w:val="it-IT"/>
        </w:rPr>
        <w:t xml:space="preserve">test </w:t>
      </w:r>
      <w:proofErr w:type="spellStart"/>
      <w:r w:rsidRPr="007A6465">
        <w:rPr>
          <w:i/>
          <w:lang w:val="it-IT"/>
        </w:rPr>
        <w:t>class</w:t>
      </w:r>
      <w:proofErr w:type="spellEnd"/>
      <w:r w:rsidR="009F0DCB" w:rsidRPr="007A6465">
        <w:rPr>
          <w:lang w:val="it-IT"/>
        </w:rPr>
        <w:t xml:space="preserve">, </w:t>
      </w:r>
      <w:r w:rsidRPr="007A6465">
        <w:rPr>
          <w:lang w:val="it-IT"/>
        </w:rPr>
        <w:t>come mostrato nella seguente immagine</w:t>
      </w:r>
      <w:r w:rsidR="009F0DCB" w:rsidRPr="007A6465">
        <w:rPr>
          <w:lang w:val="it-IT"/>
        </w:rPr>
        <w:t>:</w:t>
      </w:r>
    </w:p>
    <w:p w14:paraId="020AD73C" w14:textId="77777777" w:rsidR="009F0DCB" w:rsidRDefault="009F0DCB" w:rsidP="007A6465">
      <w:pPr>
        <w:pStyle w:val="ppFigure"/>
      </w:pPr>
      <w:r>
        <w:rPr>
          <w:noProof/>
          <w:lang w:bidi="ar-SA"/>
        </w:rPr>
        <w:drawing>
          <wp:inline distT="0" distB="0" distL="0" distR="0" wp14:anchorId="5564D3BD" wp14:editId="181BEA94">
            <wp:extent cx="4848902"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ropTestClass.PNG"/>
                    <pic:cNvPicPr/>
                  </pic:nvPicPr>
                  <pic:blipFill>
                    <a:blip r:embed="rId15">
                      <a:extLst>
                        <a:ext uri="{28A0092B-C50C-407E-A947-70E740481C1C}">
                          <a14:useLocalDpi xmlns:a14="http://schemas.microsoft.com/office/drawing/2010/main" val="0"/>
                        </a:ext>
                      </a:extLst>
                    </a:blip>
                    <a:stretch>
                      <a:fillRect/>
                    </a:stretch>
                  </pic:blipFill>
                  <pic:spPr>
                    <a:xfrm>
                      <a:off x="0" y="0"/>
                      <a:ext cx="4848902" cy="885949"/>
                    </a:xfrm>
                    <a:prstGeom prst="rect">
                      <a:avLst/>
                    </a:prstGeom>
                  </pic:spPr>
                </pic:pic>
              </a:graphicData>
            </a:graphic>
          </wp:inline>
        </w:drawing>
      </w:r>
    </w:p>
    <w:p w14:paraId="74EFBC89" w14:textId="2404C3B9" w:rsidR="009F0DCB" w:rsidRPr="007A6465" w:rsidRDefault="00742A19" w:rsidP="007A6465">
      <w:pPr>
        <w:pStyle w:val="ppBodyText"/>
        <w:rPr>
          <w:lang w:val="it-IT"/>
        </w:rPr>
      </w:pPr>
      <w:r w:rsidRPr="007A6465">
        <w:rPr>
          <w:lang w:val="it-IT"/>
        </w:rPr>
        <w:t xml:space="preserve">La proprietà </w:t>
      </w:r>
      <w:proofErr w:type="spellStart"/>
      <w:r w:rsidR="009F0DCB" w:rsidRPr="007A6465">
        <w:rPr>
          <w:i/>
          <w:lang w:val="it-IT"/>
        </w:rPr>
        <w:t>tSQLt.TestClass</w:t>
      </w:r>
      <w:proofErr w:type="spellEnd"/>
      <w:r w:rsidRPr="007A6465">
        <w:rPr>
          <w:lang w:val="it-IT"/>
        </w:rPr>
        <w:t xml:space="preserve"> indica che </w:t>
      </w:r>
      <w:r w:rsidR="009F0DCB" w:rsidRPr="007A6465">
        <w:rPr>
          <w:lang w:val="it-IT"/>
        </w:rPr>
        <w:t>“</w:t>
      </w:r>
      <w:proofErr w:type="spellStart"/>
      <w:r w:rsidR="009F0DCB" w:rsidRPr="007A6465">
        <w:rPr>
          <w:lang w:val="it-IT"/>
        </w:rPr>
        <w:t>UserTests</w:t>
      </w:r>
      <w:proofErr w:type="spellEnd"/>
      <w:r w:rsidR="009F0DCB" w:rsidRPr="007A6465">
        <w:rPr>
          <w:lang w:val="it-IT"/>
        </w:rPr>
        <w:t xml:space="preserve">” </w:t>
      </w:r>
      <w:r w:rsidRPr="007A6465">
        <w:rPr>
          <w:lang w:val="it-IT"/>
        </w:rPr>
        <w:t xml:space="preserve">è una </w:t>
      </w:r>
      <w:r w:rsidR="009F0DCB" w:rsidRPr="007A6465">
        <w:rPr>
          <w:i/>
          <w:lang w:val="it-IT"/>
        </w:rPr>
        <w:t xml:space="preserve">test </w:t>
      </w:r>
      <w:proofErr w:type="spellStart"/>
      <w:r w:rsidR="009F0DCB" w:rsidRPr="007A6465">
        <w:rPr>
          <w:i/>
          <w:lang w:val="it-IT"/>
        </w:rPr>
        <w:t>class</w:t>
      </w:r>
      <w:proofErr w:type="spellEnd"/>
      <w:r w:rsidR="009F0DCB" w:rsidRPr="007A6465">
        <w:rPr>
          <w:lang w:val="it-IT"/>
        </w:rPr>
        <w:t>.</w:t>
      </w:r>
    </w:p>
    <w:p w14:paraId="2C20C644" w14:textId="77777777" w:rsidR="009F0DCB" w:rsidRPr="007A6465" w:rsidRDefault="009F0DCB" w:rsidP="007A6465">
      <w:pPr>
        <w:pStyle w:val="ppBodyText"/>
        <w:rPr>
          <w:lang w:val="it-IT"/>
        </w:rPr>
      </w:pPr>
    </w:p>
    <w:p w14:paraId="0062D7E1" w14:textId="217AE65E" w:rsidR="009F0DCB" w:rsidRPr="007A6465" w:rsidRDefault="009F0DCB" w:rsidP="007A6465">
      <w:pPr>
        <w:pStyle w:val="Heading4"/>
        <w:rPr>
          <w:lang w:val="it-IT"/>
        </w:rPr>
      </w:pPr>
      <w:bookmarkStart w:id="7" w:name="_Toc416440626"/>
      <w:r w:rsidRPr="007A6465">
        <w:rPr>
          <w:lang w:val="it-IT"/>
        </w:rPr>
        <w:t xml:space="preserve">Test – </w:t>
      </w:r>
      <w:r w:rsidR="00742A19" w:rsidRPr="007A6465">
        <w:rPr>
          <w:lang w:val="it-IT"/>
        </w:rPr>
        <w:t xml:space="preserve">chiamata con </w:t>
      </w:r>
      <w:proofErr w:type="spellStart"/>
      <w:r w:rsidRPr="007A6465">
        <w:rPr>
          <w:lang w:val="it-IT"/>
        </w:rPr>
        <w:t>user</w:t>
      </w:r>
      <w:proofErr w:type="spellEnd"/>
      <w:r w:rsidRPr="007A6465">
        <w:rPr>
          <w:lang w:val="it-IT"/>
        </w:rPr>
        <w:t xml:space="preserve"> id</w:t>
      </w:r>
      <w:bookmarkEnd w:id="7"/>
      <w:r w:rsidRPr="007A6465">
        <w:rPr>
          <w:lang w:val="it-IT"/>
        </w:rPr>
        <w:t xml:space="preserve"> </w:t>
      </w:r>
    </w:p>
    <w:p w14:paraId="6B00768D" w14:textId="0D950034" w:rsidR="009F0DCB" w:rsidRPr="007A6465" w:rsidRDefault="00742A19" w:rsidP="007A6465">
      <w:pPr>
        <w:pStyle w:val="ppBodyText"/>
        <w:rPr>
          <w:lang w:val="it-IT"/>
        </w:rPr>
      </w:pPr>
      <w:r w:rsidRPr="007A6465">
        <w:rPr>
          <w:lang w:val="it-IT"/>
        </w:rPr>
        <w:t>Ecco il test per il primo caso descritto</w:t>
      </w:r>
      <w:r w:rsidR="009F0DCB" w:rsidRPr="007A6465">
        <w:rPr>
          <w:lang w:val="it-IT"/>
        </w:rPr>
        <w:t>:</w:t>
      </w:r>
    </w:p>
    <w:p w14:paraId="0BD0F8B0" w14:textId="77777777" w:rsidR="009F0DCB" w:rsidRPr="007A6465" w:rsidRDefault="009F0DCB" w:rsidP="007A6465">
      <w:pPr>
        <w:pStyle w:val="ppCode"/>
      </w:pPr>
      <w:r w:rsidRPr="007A6465">
        <w:rPr>
          <w:color w:val="1168A8"/>
        </w:rPr>
        <w:t>CREATE</w:t>
      </w:r>
      <w:r w:rsidRPr="007A6465">
        <w:t xml:space="preserve"> </w:t>
      </w:r>
      <w:r w:rsidRPr="007A6465">
        <w:rPr>
          <w:color w:val="1168A8"/>
        </w:rPr>
        <w:t>PROCEDURE</w:t>
      </w:r>
      <w:r w:rsidRPr="007A6465">
        <w:t xml:space="preserve"> </w:t>
      </w:r>
      <w:proofErr w:type="spellStart"/>
      <w:r w:rsidRPr="007A6465">
        <w:t>UserTests</w:t>
      </w:r>
      <w:proofErr w:type="spellEnd"/>
      <w:r w:rsidRPr="007A6465">
        <w:rPr>
          <w:color w:val="6F6F6F"/>
        </w:rPr>
        <w:t>.</w:t>
      </w:r>
      <w:r w:rsidRPr="007A6465">
        <w:t xml:space="preserve">[test </w:t>
      </w:r>
      <w:proofErr w:type="spellStart"/>
      <w:r w:rsidRPr="007A6465">
        <w:t>SearchUsers</w:t>
      </w:r>
      <w:proofErr w:type="spellEnd"/>
      <w:r w:rsidRPr="007A6465">
        <w:t xml:space="preserve"> should return one row when passing an existing </w:t>
      </w:r>
      <w:proofErr w:type="spellStart"/>
      <w:r w:rsidRPr="007A6465">
        <w:t>UserId</w:t>
      </w:r>
      <w:proofErr w:type="spellEnd"/>
      <w:r w:rsidRPr="007A6465">
        <w:t>]</w:t>
      </w:r>
    </w:p>
    <w:p w14:paraId="6AE1245E" w14:textId="77777777" w:rsidR="009F0DCB" w:rsidRPr="007A6465" w:rsidRDefault="009F0DCB" w:rsidP="007A6465">
      <w:pPr>
        <w:pStyle w:val="ppCode"/>
        <w:rPr>
          <w:color w:val="232323"/>
          <w:lang w:val="it-IT"/>
        </w:rPr>
      </w:pPr>
      <w:r w:rsidRPr="007A6465">
        <w:rPr>
          <w:lang w:val="it-IT"/>
        </w:rPr>
        <w:t>AS</w:t>
      </w:r>
    </w:p>
    <w:p w14:paraId="5A3D1F56" w14:textId="77777777" w:rsidR="009F0DCB" w:rsidRPr="007A6465" w:rsidRDefault="009F0DCB" w:rsidP="007A6465">
      <w:pPr>
        <w:pStyle w:val="ppCode"/>
        <w:rPr>
          <w:color w:val="232323"/>
          <w:lang w:val="it-IT"/>
        </w:rPr>
      </w:pPr>
      <w:r w:rsidRPr="007A6465">
        <w:rPr>
          <w:lang w:val="it-IT"/>
        </w:rPr>
        <w:lastRenderedPageBreak/>
        <w:t>BEGIN</w:t>
      </w:r>
    </w:p>
    <w:p w14:paraId="75E80360" w14:textId="77777777" w:rsidR="009F0DCB" w:rsidRPr="007A6465" w:rsidRDefault="009F0DCB" w:rsidP="007A6465">
      <w:pPr>
        <w:pStyle w:val="ppCode"/>
        <w:rPr>
          <w:lang w:val="it-IT"/>
        </w:rPr>
      </w:pPr>
      <w:r w:rsidRPr="007A6465">
        <w:rPr>
          <w:lang w:val="it-IT"/>
        </w:rPr>
        <w:tab/>
      </w:r>
    </w:p>
    <w:p w14:paraId="60D6719C" w14:textId="14AAE4CB" w:rsidR="009F0DCB" w:rsidRPr="007A6465" w:rsidRDefault="009F0DCB" w:rsidP="007A6465">
      <w:pPr>
        <w:pStyle w:val="ppCode"/>
        <w:rPr>
          <w:color w:val="232323"/>
          <w:lang w:val="it-IT"/>
        </w:rPr>
      </w:pPr>
      <w:r w:rsidRPr="007A6465">
        <w:rPr>
          <w:color w:val="232323"/>
          <w:lang w:val="it-IT"/>
        </w:rPr>
        <w:tab/>
      </w:r>
      <w:r w:rsidRPr="007A6465">
        <w:rPr>
          <w:lang w:val="it-IT"/>
        </w:rPr>
        <w:t xml:space="preserve">-- </w:t>
      </w:r>
      <w:proofErr w:type="spellStart"/>
      <w:r w:rsidRPr="007A6465">
        <w:rPr>
          <w:lang w:val="it-IT"/>
        </w:rPr>
        <w:t>Assemble</w:t>
      </w:r>
      <w:proofErr w:type="spellEnd"/>
      <w:r w:rsidRPr="007A6465">
        <w:rPr>
          <w:lang w:val="it-IT"/>
        </w:rPr>
        <w:t xml:space="preserve"> (crea </w:t>
      </w:r>
      <w:r w:rsidR="00742A19" w:rsidRPr="007A6465">
        <w:rPr>
          <w:lang w:val="it-IT"/>
        </w:rPr>
        <w:t xml:space="preserve">i dati di </w:t>
      </w:r>
      <w:r w:rsidRPr="007A6465">
        <w:rPr>
          <w:lang w:val="it-IT"/>
        </w:rPr>
        <w:t>test)</w:t>
      </w:r>
    </w:p>
    <w:p w14:paraId="1DD151B4" w14:textId="77777777" w:rsidR="009F0DCB" w:rsidRPr="007A6465" w:rsidRDefault="009F0DCB" w:rsidP="007A6465">
      <w:pPr>
        <w:pStyle w:val="ppCode"/>
        <w:rPr>
          <w:lang w:val="it-IT"/>
        </w:rPr>
      </w:pPr>
    </w:p>
    <w:p w14:paraId="02382CAD" w14:textId="4363E3C6" w:rsidR="009F0DCB" w:rsidRPr="007A6465" w:rsidRDefault="009F0DCB" w:rsidP="007A6465">
      <w:pPr>
        <w:pStyle w:val="ppCode"/>
        <w:rPr>
          <w:color w:val="232323"/>
          <w:lang w:val="it-IT"/>
        </w:rPr>
      </w:pPr>
      <w:r w:rsidRPr="007A6465">
        <w:rPr>
          <w:color w:val="232323"/>
          <w:lang w:val="it-IT"/>
        </w:rPr>
        <w:tab/>
      </w:r>
      <w:r w:rsidRPr="007A6465">
        <w:rPr>
          <w:lang w:val="it-IT"/>
        </w:rPr>
        <w:t xml:space="preserve">-- 1 </w:t>
      </w:r>
      <w:r w:rsidR="00742A19" w:rsidRPr="007A6465">
        <w:rPr>
          <w:lang w:val="it-IT"/>
        </w:rPr>
        <w:t>–</w:t>
      </w:r>
      <w:r w:rsidRPr="007A6465">
        <w:rPr>
          <w:lang w:val="it-IT"/>
        </w:rPr>
        <w:t xml:space="preserve"> </w:t>
      </w:r>
      <w:r w:rsidR="00742A19" w:rsidRPr="007A6465">
        <w:rPr>
          <w:lang w:val="it-IT"/>
        </w:rPr>
        <w:t xml:space="preserve">crea i </w:t>
      </w:r>
      <w:proofErr w:type="spellStart"/>
      <w:r w:rsidRPr="007A6465">
        <w:rPr>
          <w:lang w:val="it-IT"/>
        </w:rPr>
        <w:t>fake</w:t>
      </w:r>
      <w:proofErr w:type="spellEnd"/>
      <w:r w:rsidRPr="007A6465">
        <w:rPr>
          <w:lang w:val="it-IT"/>
        </w:rPr>
        <w:t xml:space="preserve"> </w:t>
      </w:r>
      <w:r w:rsidR="00742A19" w:rsidRPr="007A6465">
        <w:rPr>
          <w:lang w:val="it-IT"/>
        </w:rPr>
        <w:t xml:space="preserve">delle tabelle </w:t>
      </w:r>
      <w:proofErr w:type="spellStart"/>
      <w:r w:rsidRPr="007A6465">
        <w:rPr>
          <w:lang w:val="it-IT"/>
        </w:rPr>
        <w:t>Users</w:t>
      </w:r>
      <w:proofErr w:type="spellEnd"/>
      <w:r w:rsidRPr="007A6465">
        <w:rPr>
          <w:lang w:val="it-IT"/>
        </w:rPr>
        <w:t xml:space="preserve"> </w:t>
      </w:r>
      <w:r w:rsidR="00742A19" w:rsidRPr="007A6465">
        <w:rPr>
          <w:lang w:val="it-IT"/>
        </w:rPr>
        <w:t xml:space="preserve">e </w:t>
      </w:r>
      <w:proofErr w:type="spellStart"/>
      <w:r w:rsidRPr="007A6465">
        <w:rPr>
          <w:lang w:val="it-IT"/>
        </w:rPr>
        <w:t>UserContacts</w:t>
      </w:r>
      <w:proofErr w:type="spellEnd"/>
      <w:r w:rsidRPr="007A6465">
        <w:rPr>
          <w:lang w:val="it-IT"/>
        </w:rPr>
        <w:t xml:space="preserve"> </w:t>
      </w:r>
    </w:p>
    <w:p w14:paraId="4016AADC" w14:textId="16F3571D" w:rsidR="009F0DCB" w:rsidRPr="007A6465" w:rsidRDefault="009F0DCB" w:rsidP="007A6465">
      <w:pPr>
        <w:pStyle w:val="ppCode"/>
        <w:rPr>
          <w:color w:val="232323"/>
          <w:lang w:val="it-IT"/>
        </w:rPr>
      </w:pPr>
      <w:r w:rsidRPr="007A6465">
        <w:rPr>
          <w:color w:val="232323"/>
          <w:lang w:val="it-IT"/>
        </w:rPr>
        <w:tab/>
      </w:r>
      <w:r w:rsidR="00742A19" w:rsidRPr="007A6465">
        <w:rPr>
          <w:lang w:val="it-IT"/>
        </w:rPr>
        <w:t xml:space="preserve">-- </w:t>
      </w:r>
      <w:r w:rsidRPr="007A6465">
        <w:rPr>
          <w:lang w:val="it-IT"/>
        </w:rPr>
        <w:t>(</w:t>
      </w:r>
      <w:r w:rsidR="00742A19" w:rsidRPr="007A6465">
        <w:rPr>
          <w:lang w:val="it-IT"/>
        </w:rPr>
        <w:t>isola le tabelle creandone una copia con il nome originale</w:t>
      </w:r>
    </w:p>
    <w:p w14:paraId="40A594BD" w14:textId="0EA7C31C" w:rsidR="009F0DCB" w:rsidRPr="007A6465" w:rsidRDefault="009F0DCB" w:rsidP="007A6465">
      <w:pPr>
        <w:pStyle w:val="ppCode"/>
        <w:rPr>
          <w:color w:val="232323"/>
          <w:lang w:val="it-IT"/>
        </w:rPr>
      </w:pPr>
      <w:r w:rsidRPr="007A6465">
        <w:rPr>
          <w:color w:val="232323"/>
          <w:lang w:val="it-IT"/>
        </w:rPr>
        <w:tab/>
      </w:r>
      <w:r w:rsidRPr="007A6465">
        <w:rPr>
          <w:lang w:val="it-IT"/>
        </w:rPr>
        <w:t>--</w:t>
      </w:r>
      <w:r w:rsidR="00742A19" w:rsidRPr="007A6465">
        <w:rPr>
          <w:lang w:val="it-IT"/>
        </w:rPr>
        <w:t xml:space="preserve"> e cambiando il nome della tabella di partenza con un nome temporaneo</w:t>
      </w:r>
      <w:r w:rsidRPr="007A6465">
        <w:rPr>
          <w:lang w:val="it-IT"/>
        </w:rPr>
        <w:t>)</w:t>
      </w:r>
    </w:p>
    <w:p w14:paraId="2B47E6D6" w14:textId="77777777" w:rsidR="009F0DCB" w:rsidRPr="007A6465" w:rsidRDefault="009F0DCB" w:rsidP="007A6465">
      <w:pPr>
        <w:pStyle w:val="ppCode"/>
        <w:rPr>
          <w:lang w:val="it-IT"/>
        </w:rPr>
      </w:pPr>
      <w:r w:rsidRPr="007A6465">
        <w:rPr>
          <w:lang w:val="it-IT"/>
        </w:rPr>
        <w:tab/>
      </w:r>
      <w:r w:rsidRPr="007A6465">
        <w:rPr>
          <w:color w:val="1168A8"/>
          <w:lang w:val="it-IT"/>
        </w:rPr>
        <w:t>EXEC</w:t>
      </w:r>
      <w:r w:rsidRPr="007A6465">
        <w:rPr>
          <w:lang w:val="it-IT"/>
        </w:rPr>
        <w:t xml:space="preserve"> </w:t>
      </w:r>
      <w:proofErr w:type="spellStart"/>
      <w:r w:rsidRPr="007A6465">
        <w:rPr>
          <w:lang w:val="it-IT"/>
        </w:rPr>
        <w:t>tSQLt</w:t>
      </w:r>
      <w:r w:rsidRPr="007A6465">
        <w:rPr>
          <w:color w:val="6F6F6F"/>
          <w:lang w:val="it-IT"/>
        </w:rPr>
        <w:t>.</w:t>
      </w:r>
      <w:r w:rsidRPr="007A6465">
        <w:rPr>
          <w:lang w:val="it-IT"/>
        </w:rPr>
        <w:t>FakeTable</w:t>
      </w:r>
      <w:proofErr w:type="spellEnd"/>
      <w:r w:rsidRPr="007A6465">
        <w:rPr>
          <w:color w:val="1168A8"/>
          <w:lang w:val="it-IT"/>
        </w:rPr>
        <w:t xml:space="preserve"> </w:t>
      </w:r>
    </w:p>
    <w:p w14:paraId="006F60DC" w14:textId="77777777" w:rsidR="009F0DCB" w:rsidRPr="007A6465" w:rsidRDefault="009F0DCB" w:rsidP="007A6465">
      <w:pPr>
        <w:pStyle w:val="ppCode"/>
        <w:rPr>
          <w:lang w:val="it-IT"/>
        </w:rPr>
      </w:pPr>
      <w:r w:rsidRPr="007A6465">
        <w:rPr>
          <w:color w:val="1168A8"/>
          <w:lang w:val="it-IT"/>
        </w:rPr>
        <w:tab/>
      </w:r>
      <w:r w:rsidRPr="007A6465">
        <w:rPr>
          <w:color w:val="1168A8"/>
          <w:lang w:val="it-IT"/>
        </w:rPr>
        <w:tab/>
      </w:r>
      <w:r w:rsidRPr="007A6465">
        <w:rPr>
          <w:lang w:val="it-IT"/>
        </w:rPr>
        <w:t>@</w:t>
      </w:r>
      <w:proofErr w:type="spellStart"/>
      <w:r w:rsidRPr="007A6465">
        <w:rPr>
          <w:lang w:val="it-IT"/>
        </w:rPr>
        <w:t>TableName</w:t>
      </w:r>
      <w:proofErr w:type="spellEnd"/>
      <w:r w:rsidRPr="007A6465">
        <w:rPr>
          <w:lang w:val="it-IT"/>
        </w:rPr>
        <w:t xml:space="preserve"> </w:t>
      </w:r>
      <w:r w:rsidRPr="007A6465">
        <w:rPr>
          <w:color w:val="6F6F6F"/>
          <w:lang w:val="it-IT"/>
        </w:rPr>
        <w:t>=</w:t>
      </w:r>
      <w:r w:rsidRPr="007A6465">
        <w:rPr>
          <w:lang w:val="it-IT"/>
        </w:rPr>
        <w:t xml:space="preserve"> </w:t>
      </w:r>
      <w:r w:rsidRPr="007A6465">
        <w:rPr>
          <w:color w:val="E10000"/>
          <w:lang w:val="it-IT"/>
        </w:rPr>
        <w:t>N'</w:t>
      </w:r>
      <w:proofErr w:type="spellStart"/>
      <w:r w:rsidRPr="007A6465">
        <w:rPr>
          <w:color w:val="E10000"/>
          <w:lang w:val="it-IT"/>
        </w:rPr>
        <w:t>Users</w:t>
      </w:r>
      <w:proofErr w:type="spellEnd"/>
      <w:r w:rsidRPr="007A6465">
        <w:rPr>
          <w:color w:val="E10000"/>
          <w:lang w:val="it-IT"/>
        </w:rPr>
        <w:t>'</w:t>
      </w:r>
    </w:p>
    <w:p w14:paraId="4BE3857A" w14:textId="4F6B5625" w:rsidR="009F0DCB" w:rsidRPr="007A6465" w:rsidRDefault="00742A19" w:rsidP="007A6465">
      <w:pPr>
        <w:pStyle w:val="ppCode"/>
        <w:rPr>
          <w:lang w:val="it-IT"/>
        </w:rPr>
      </w:pPr>
      <w:r w:rsidRPr="007A6465">
        <w:rPr>
          <w:lang w:val="it-IT"/>
        </w:rPr>
        <w:t xml:space="preserve">  </w:t>
      </w:r>
      <w:r w:rsidR="009F0DCB" w:rsidRPr="007A6465">
        <w:rPr>
          <w:lang w:val="it-IT"/>
        </w:rPr>
        <w:tab/>
        <w:t xml:space="preserve">  </w:t>
      </w:r>
      <w:r w:rsidRPr="007A6465">
        <w:rPr>
          <w:lang w:val="it-IT"/>
        </w:rPr>
        <w:t xml:space="preserve">    </w:t>
      </w:r>
      <w:r w:rsidR="009F0DCB" w:rsidRPr="007A6465">
        <w:rPr>
          <w:color w:val="6F6F6F"/>
          <w:lang w:val="it-IT"/>
        </w:rPr>
        <w:t>,</w:t>
      </w:r>
      <w:r w:rsidR="009F0DCB" w:rsidRPr="007A6465">
        <w:rPr>
          <w:lang w:val="it-IT"/>
        </w:rPr>
        <w:t xml:space="preserve"> @</w:t>
      </w:r>
      <w:proofErr w:type="spellStart"/>
      <w:r w:rsidR="009F0DCB" w:rsidRPr="007A6465">
        <w:rPr>
          <w:lang w:val="it-IT"/>
        </w:rPr>
        <w:t>SchemaName</w:t>
      </w:r>
      <w:proofErr w:type="spellEnd"/>
      <w:r w:rsidR="009F0DCB" w:rsidRPr="007A6465">
        <w:rPr>
          <w:lang w:val="it-IT"/>
        </w:rPr>
        <w:t xml:space="preserve"> </w:t>
      </w:r>
      <w:r w:rsidR="009F0DCB" w:rsidRPr="007A6465">
        <w:rPr>
          <w:color w:val="6F6F6F"/>
          <w:lang w:val="it-IT"/>
        </w:rPr>
        <w:t>=</w:t>
      </w:r>
      <w:r w:rsidR="009F0DCB" w:rsidRPr="007A6465">
        <w:rPr>
          <w:lang w:val="it-IT"/>
        </w:rPr>
        <w:t xml:space="preserve"> </w:t>
      </w:r>
      <w:r w:rsidR="009F0DCB" w:rsidRPr="007A6465">
        <w:rPr>
          <w:color w:val="E10000"/>
          <w:lang w:val="it-IT"/>
        </w:rPr>
        <w:t>N'</w:t>
      </w:r>
      <w:proofErr w:type="spellStart"/>
      <w:r w:rsidR="009F0DCB" w:rsidRPr="007A6465">
        <w:rPr>
          <w:color w:val="E10000"/>
          <w:lang w:val="it-IT"/>
        </w:rPr>
        <w:t>dbo</w:t>
      </w:r>
      <w:proofErr w:type="spellEnd"/>
      <w:r w:rsidR="009F0DCB" w:rsidRPr="007A6465">
        <w:rPr>
          <w:color w:val="E10000"/>
          <w:lang w:val="it-IT"/>
        </w:rPr>
        <w:t>'</w:t>
      </w:r>
    </w:p>
    <w:p w14:paraId="728483F1" w14:textId="2A239F38" w:rsidR="009F0DCB" w:rsidRPr="007A6465" w:rsidRDefault="00742A19" w:rsidP="007A6465">
      <w:pPr>
        <w:pStyle w:val="ppCode"/>
        <w:rPr>
          <w:lang w:val="it-IT"/>
        </w:rPr>
      </w:pPr>
      <w:r w:rsidRPr="007A6465">
        <w:rPr>
          <w:color w:val="232323"/>
          <w:lang w:val="it-IT"/>
        </w:rPr>
        <w:t xml:space="preserve">  </w:t>
      </w:r>
      <w:r w:rsidR="009F0DCB" w:rsidRPr="007A6465">
        <w:rPr>
          <w:color w:val="232323"/>
          <w:lang w:val="it-IT"/>
        </w:rPr>
        <w:tab/>
        <w:t xml:space="preserve">  </w:t>
      </w:r>
      <w:r w:rsidRPr="007A6465">
        <w:rPr>
          <w:color w:val="232323"/>
          <w:lang w:val="it-IT"/>
        </w:rPr>
        <w:t xml:space="preserve">    </w:t>
      </w:r>
      <w:r w:rsidR="009F0DCB" w:rsidRPr="007A6465">
        <w:rPr>
          <w:color w:val="6F6F6F"/>
          <w:lang w:val="it-IT"/>
        </w:rPr>
        <w:t>,</w:t>
      </w:r>
      <w:r w:rsidR="009F0DCB" w:rsidRPr="007A6465">
        <w:rPr>
          <w:color w:val="232323"/>
          <w:lang w:val="it-IT"/>
        </w:rPr>
        <w:t xml:space="preserve"> @Identity </w:t>
      </w:r>
      <w:r w:rsidR="009F0DCB" w:rsidRPr="007A6465">
        <w:rPr>
          <w:color w:val="6F6F6F"/>
          <w:lang w:val="it-IT"/>
        </w:rPr>
        <w:t>=</w:t>
      </w:r>
      <w:r w:rsidR="009F0DCB" w:rsidRPr="007A6465">
        <w:rPr>
          <w:color w:val="232323"/>
          <w:lang w:val="it-IT"/>
        </w:rPr>
        <w:t xml:space="preserve"> </w:t>
      </w:r>
      <w:r w:rsidR="009F0DCB" w:rsidRPr="007A6465">
        <w:rPr>
          <w:color w:val="8A3131"/>
          <w:lang w:val="it-IT"/>
        </w:rPr>
        <w:t>0</w:t>
      </w:r>
      <w:r w:rsidR="009F0DCB" w:rsidRPr="007A6465">
        <w:rPr>
          <w:color w:val="6F6F6F"/>
          <w:lang w:val="it-IT"/>
        </w:rPr>
        <w:t>;</w:t>
      </w:r>
      <w:r w:rsidR="009F0DCB" w:rsidRPr="007A6465">
        <w:rPr>
          <w:color w:val="232323"/>
          <w:lang w:val="it-IT"/>
        </w:rPr>
        <w:t xml:space="preserve"> </w:t>
      </w:r>
      <w:r w:rsidR="009F0DCB" w:rsidRPr="007A6465">
        <w:rPr>
          <w:lang w:val="it-IT"/>
        </w:rPr>
        <w:t xml:space="preserve">-- </w:t>
      </w:r>
      <w:r w:rsidRPr="007A6465">
        <w:rPr>
          <w:lang w:val="it-IT"/>
        </w:rPr>
        <w:t xml:space="preserve">non mantiene </w:t>
      </w:r>
      <w:proofErr w:type="spellStart"/>
      <w:r w:rsidRPr="007A6465">
        <w:rPr>
          <w:lang w:val="it-IT"/>
        </w:rPr>
        <w:t>l’identity</w:t>
      </w:r>
      <w:proofErr w:type="spellEnd"/>
      <w:r w:rsidRPr="007A6465">
        <w:rPr>
          <w:lang w:val="it-IT"/>
        </w:rPr>
        <w:t xml:space="preserve"> (il </w:t>
      </w:r>
      <w:proofErr w:type="spellStart"/>
      <w:r w:rsidRPr="007A6465">
        <w:rPr>
          <w:lang w:val="it-IT"/>
        </w:rPr>
        <w:t>fake</w:t>
      </w:r>
      <w:proofErr w:type="spellEnd"/>
      <w:r w:rsidRPr="007A6465">
        <w:rPr>
          <w:lang w:val="it-IT"/>
        </w:rPr>
        <w:t xml:space="preserve"> non ne ha bisogno in questo caso</w:t>
      </w:r>
      <w:r w:rsidR="009F0DCB" w:rsidRPr="007A6465">
        <w:rPr>
          <w:lang w:val="it-IT"/>
        </w:rPr>
        <w:t>)</w:t>
      </w:r>
    </w:p>
    <w:p w14:paraId="339FE5FC" w14:textId="77777777" w:rsidR="00742A19" w:rsidRPr="007A6465" w:rsidRDefault="00742A19" w:rsidP="007A6465">
      <w:pPr>
        <w:pStyle w:val="ppCode"/>
        <w:rPr>
          <w:lang w:val="it-IT"/>
        </w:rPr>
      </w:pPr>
    </w:p>
    <w:p w14:paraId="60C6AC0F" w14:textId="77777777" w:rsidR="009F0DCB" w:rsidRPr="007A6465" w:rsidRDefault="009F0DCB" w:rsidP="007A6465">
      <w:pPr>
        <w:pStyle w:val="ppCode"/>
        <w:rPr>
          <w:lang w:val="it-IT"/>
        </w:rPr>
      </w:pPr>
      <w:r w:rsidRPr="007A6465">
        <w:rPr>
          <w:lang w:val="it-IT"/>
        </w:rPr>
        <w:tab/>
      </w:r>
      <w:r w:rsidRPr="007A6465">
        <w:rPr>
          <w:color w:val="1168A8"/>
          <w:lang w:val="it-IT"/>
        </w:rPr>
        <w:t>EXEC</w:t>
      </w:r>
      <w:r w:rsidRPr="007A6465">
        <w:rPr>
          <w:lang w:val="it-IT"/>
        </w:rPr>
        <w:t xml:space="preserve"> </w:t>
      </w:r>
      <w:proofErr w:type="spellStart"/>
      <w:r w:rsidRPr="007A6465">
        <w:rPr>
          <w:lang w:val="it-IT"/>
        </w:rPr>
        <w:t>tSQLt</w:t>
      </w:r>
      <w:r w:rsidRPr="007A6465">
        <w:rPr>
          <w:color w:val="6F6F6F"/>
          <w:lang w:val="it-IT"/>
        </w:rPr>
        <w:t>.</w:t>
      </w:r>
      <w:r w:rsidRPr="007A6465">
        <w:rPr>
          <w:lang w:val="it-IT"/>
        </w:rPr>
        <w:t>FakeTable</w:t>
      </w:r>
      <w:proofErr w:type="spellEnd"/>
      <w:r w:rsidRPr="007A6465">
        <w:rPr>
          <w:color w:val="1168A8"/>
          <w:lang w:val="it-IT"/>
        </w:rPr>
        <w:t xml:space="preserve"> </w:t>
      </w:r>
    </w:p>
    <w:p w14:paraId="40C3B0DD" w14:textId="77777777" w:rsidR="009F0DCB" w:rsidRPr="007A6465" w:rsidRDefault="009F0DCB" w:rsidP="007A6465">
      <w:pPr>
        <w:pStyle w:val="ppCode"/>
        <w:rPr>
          <w:color w:val="232323"/>
          <w:lang w:val="it-IT"/>
        </w:rPr>
      </w:pPr>
      <w:r w:rsidRPr="007A6465">
        <w:rPr>
          <w:color w:val="1168A8"/>
          <w:lang w:val="it-IT"/>
        </w:rPr>
        <w:tab/>
      </w:r>
      <w:r w:rsidRPr="007A6465">
        <w:rPr>
          <w:color w:val="1168A8"/>
          <w:lang w:val="it-IT"/>
        </w:rPr>
        <w:tab/>
      </w:r>
      <w:r w:rsidRPr="007A6465">
        <w:rPr>
          <w:color w:val="232323"/>
          <w:lang w:val="it-IT"/>
        </w:rPr>
        <w:t>@</w:t>
      </w:r>
      <w:proofErr w:type="spellStart"/>
      <w:r w:rsidRPr="007A6465">
        <w:rPr>
          <w:color w:val="232323"/>
          <w:lang w:val="it-IT"/>
        </w:rPr>
        <w:t>TableName</w:t>
      </w:r>
      <w:proofErr w:type="spellEnd"/>
      <w:r w:rsidRPr="007A6465">
        <w:rPr>
          <w:color w:val="232323"/>
          <w:lang w:val="it-IT"/>
        </w:rPr>
        <w:t xml:space="preserve"> </w:t>
      </w:r>
      <w:r w:rsidRPr="007A6465">
        <w:rPr>
          <w:color w:val="6F6F6F"/>
          <w:lang w:val="it-IT"/>
        </w:rPr>
        <w:t>=</w:t>
      </w:r>
      <w:r w:rsidRPr="007A6465">
        <w:rPr>
          <w:color w:val="232323"/>
          <w:lang w:val="it-IT"/>
        </w:rPr>
        <w:t xml:space="preserve"> </w:t>
      </w:r>
      <w:r w:rsidRPr="007A6465">
        <w:rPr>
          <w:lang w:val="it-IT"/>
        </w:rPr>
        <w:t>N'</w:t>
      </w:r>
      <w:proofErr w:type="spellStart"/>
      <w:r w:rsidRPr="007A6465">
        <w:rPr>
          <w:lang w:val="it-IT"/>
        </w:rPr>
        <w:t>UserContacts</w:t>
      </w:r>
      <w:proofErr w:type="spellEnd"/>
      <w:r w:rsidRPr="007A6465">
        <w:rPr>
          <w:lang w:val="it-IT"/>
        </w:rPr>
        <w:t>'</w:t>
      </w:r>
    </w:p>
    <w:p w14:paraId="2E64D9F7" w14:textId="1846C8B2" w:rsidR="009F0DCB" w:rsidRPr="007A6465" w:rsidRDefault="009F0DCB" w:rsidP="007A6465">
      <w:pPr>
        <w:pStyle w:val="ppCode"/>
        <w:rPr>
          <w:lang w:val="it-IT"/>
        </w:rPr>
      </w:pPr>
      <w:r w:rsidRPr="007A6465">
        <w:rPr>
          <w:lang w:val="it-IT"/>
        </w:rPr>
        <w:tab/>
        <w:t xml:space="preserve">  </w:t>
      </w:r>
      <w:r w:rsidR="00742A19" w:rsidRPr="007A6465">
        <w:rPr>
          <w:lang w:val="it-IT"/>
        </w:rPr>
        <w:t xml:space="preserve">    </w:t>
      </w:r>
      <w:r w:rsidRPr="007A6465">
        <w:rPr>
          <w:color w:val="6F6F6F"/>
          <w:lang w:val="it-IT"/>
        </w:rPr>
        <w:t>,</w:t>
      </w:r>
      <w:r w:rsidRPr="007A6465">
        <w:rPr>
          <w:lang w:val="it-IT"/>
        </w:rPr>
        <w:t xml:space="preserve"> @</w:t>
      </w:r>
      <w:proofErr w:type="spellStart"/>
      <w:r w:rsidRPr="007A6465">
        <w:rPr>
          <w:lang w:val="it-IT"/>
        </w:rPr>
        <w:t>SchemaName</w:t>
      </w:r>
      <w:proofErr w:type="spellEnd"/>
      <w:r w:rsidRPr="007A6465">
        <w:rPr>
          <w:lang w:val="it-IT"/>
        </w:rPr>
        <w:t xml:space="preserve"> </w:t>
      </w:r>
      <w:r w:rsidRPr="007A6465">
        <w:rPr>
          <w:color w:val="6F6F6F"/>
          <w:lang w:val="it-IT"/>
        </w:rPr>
        <w:t>=</w:t>
      </w:r>
      <w:r w:rsidRPr="007A6465">
        <w:rPr>
          <w:lang w:val="it-IT"/>
        </w:rPr>
        <w:t xml:space="preserve"> </w:t>
      </w:r>
      <w:r w:rsidRPr="007A6465">
        <w:rPr>
          <w:color w:val="E10000"/>
          <w:lang w:val="it-IT"/>
        </w:rPr>
        <w:t>N'</w:t>
      </w:r>
      <w:proofErr w:type="spellStart"/>
      <w:r w:rsidRPr="007A6465">
        <w:rPr>
          <w:color w:val="E10000"/>
          <w:lang w:val="it-IT"/>
        </w:rPr>
        <w:t>dbo</w:t>
      </w:r>
      <w:proofErr w:type="spellEnd"/>
      <w:r w:rsidRPr="007A6465">
        <w:rPr>
          <w:color w:val="E10000"/>
          <w:lang w:val="it-IT"/>
        </w:rPr>
        <w:t>'</w:t>
      </w:r>
      <w:r w:rsidRPr="007A6465">
        <w:rPr>
          <w:color w:val="6F6F6F"/>
          <w:lang w:val="it-IT"/>
        </w:rPr>
        <w:t>;</w:t>
      </w:r>
    </w:p>
    <w:p w14:paraId="6E0A9DBD" w14:textId="77777777" w:rsidR="009F0DCB" w:rsidRPr="007A6465" w:rsidRDefault="009F0DCB" w:rsidP="007A6465">
      <w:pPr>
        <w:pStyle w:val="ppCode"/>
        <w:rPr>
          <w:lang w:val="it-IT"/>
        </w:rPr>
      </w:pPr>
    </w:p>
    <w:p w14:paraId="285240AA" w14:textId="05341D41" w:rsidR="009F0DCB" w:rsidRPr="007A6465" w:rsidRDefault="009F0DCB" w:rsidP="007A6465">
      <w:pPr>
        <w:pStyle w:val="ppCode"/>
        <w:rPr>
          <w:color w:val="232323"/>
          <w:lang w:val="it-IT"/>
        </w:rPr>
      </w:pPr>
      <w:r w:rsidRPr="007A6465">
        <w:rPr>
          <w:color w:val="232323"/>
          <w:lang w:val="it-IT"/>
        </w:rPr>
        <w:tab/>
      </w:r>
      <w:r w:rsidRPr="007A6465">
        <w:rPr>
          <w:lang w:val="it-IT"/>
        </w:rPr>
        <w:t xml:space="preserve">-- 2 </w:t>
      </w:r>
      <w:r w:rsidR="00742A19" w:rsidRPr="007A6465">
        <w:rPr>
          <w:lang w:val="it-IT"/>
        </w:rPr>
        <w:t>–</w:t>
      </w:r>
      <w:r w:rsidRPr="007A6465">
        <w:rPr>
          <w:lang w:val="it-IT"/>
        </w:rPr>
        <w:t xml:space="preserve"> </w:t>
      </w:r>
      <w:r w:rsidR="00742A19" w:rsidRPr="007A6465">
        <w:rPr>
          <w:lang w:val="it-IT"/>
        </w:rPr>
        <w:t>inserisce i dati “</w:t>
      </w:r>
      <w:proofErr w:type="spellStart"/>
      <w:r w:rsidR="00742A19" w:rsidRPr="007A6465">
        <w:rPr>
          <w:lang w:val="it-IT"/>
        </w:rPr>
        <w:t>stub</w:t>
      </w:r>
      <w:proofErr w:type="spellEnd"/>
      <w:r w:rsidR="00742A19" w:rsidRPr="007A6465">
        <w:rPr>
          <w:lang w:val="it-IT"/>
        </w:rPr>
        <w:t>”</w:t>
      </w:r>
    </w:p>
    <w:p w14:paraId="76878DE6" w14:textId="77777777" w:rsidR="009F0DCB" w:rsidRPr="00FF656B" w:rsidRDefault="009F0DCB" w:rsidP="007A6465">
      <w:pPr>
        <w:pStyle w:val="ppCode"/>
      </w:pPr>
      <w:r w:rsidRPr="00FF656B">
        <w:tab/>
      </w:r>
      <w:r w:rsidRPr="00FF656B">
        <w:rPr>
          <w:color w:val="1168A8"/>
        </w:rPr>
        <w:t>INSERT</w:t>
      </w:r>
      <w:r w:rsidRPr="00FF656B">
        <w:t xml:space="preserve"> </w:t>
      </w:r>
      <w:r w:rsidRPr="00FF656B">
        <w:rPr>
          <w:color w:val="1168A8"/>
        </w:rPr>
        <w:t>INTO</w:t>
      </w:r>
      <w:r w:rsidRPr="00FF656B">
        <w:t xml:space="preserve"> </w:t>
      </w:r>
      <w:proofErr w:type="spellStart"/>
      <w:r w:rsidRPr="00FF656B">
        <w:t>dbo</w:t>
      </w:r>
      <w:r w:rsidRPr="00FF656B">
        <w:rPr>
          <w:color w:val="6F6F6F"/>
        </w:rPr>
        <w:t>.</w:t>
      </w:r>
      <w:r w:rsidRPr="00FF656B">
        <w:t>Users</w:t>
      </w:r>
      <w:proofErr w:type="spellEnd"/>
      <w:r w:rsidRPr="00FF656B">
        <w:rPr>
          <w:color w:val="1168A8"/>
        </w:rPr>
        <w:t xml:space="preserve"> </w:t>
      </w:r>
      <w:r w:rsidRPr="00FF656B">
        <w:rPr>
          <w:color w:val="6F6F6F"/>
        </w:rPr>
        <w:t>(</w:t>
      </w:r>
      <w:proofErr w:type="spellStart"/>
      <w:r w:rsidRPr="00FF656B">
        <w:t>UserId</w:t>
      </w:r>
      <w:proofErr w:type="spellEnd"/>
      <w:r w:rsidRPr="00FF656B">
        <w:rPr>
          <w:color w:val="6F6F6F"/>
        </w:rPr>
        <w:t>,</w:t>
      </w:r>
      <w:r w:rsidRPr="00FF656B">
        <w:t xml:space="preserve"> Username</w:t>
      </w:r>
      <w:r w:rsidRPr="00FF656B">
        <w:rPr>
          <w:color w:val="6F6F6F"/>
        </w:rPr>
        <w:t>,</w:t>
      </w:r>
      <w:r w:rsidRPr="00FF656B">
        <w:t xml:space="preserve"> </w:t>
      </w:r>
      <w:proofErr w:type="spellStart"/>
      <w:r w:rsidRPr="00FF656B">
        <w:t>FirstName</w:t>
      </w:r>
      <w:proofErr w:type="spellEnd"/>
      <w:r w:rsidRPr="00FF656B">
        <w:rPr>
          <w:color w:val="6F6F6F"/>
        </w:rPr>
        <w:t>,</w:t>
      </w:r>
      <w:r w:rsidRPr="00FF656B">
        <w:t xml:space="preserve"> </w:t>
      </w:r>
      <w:proofErr w:type="spellStart"/>
      <w:r w:rsidRPr="00FF656B">
        <w:t>LastName</w:t>
      </w:r>
      <w:proofErr w:type="spellEnd"/>
      <w:r w:rsidRPr="00FF656B">
        <w:rPr>
          <w:color w:val="6F6F6F"/>
        </w:rPr>
        <w:t>,</w:t>
      </w:r>
      <w:r w:rsidRPr="00FF656B">
        <w:t xml:space="preserve"> </w:t>
      </w:r>
      <w:proofErr w:type="spellStart"/>
      <w:r w:rsidRPr="00FF656B">
        <w:t>BirthDate</w:t>
      </w:r>
      <w:proofErr w:type="spellEnd"/>
      <w:r w:rsidRPr="00FF656B">
        <w:rPr>
          <w:color w:val="6F6F6F"/>
        </w:rPr>
        <w:t>)</w:t>
      </w:r>
    </w:p>
    <w:p w14:paraId="495BB015" w14:textId="77777777" w:rsidR="009F0DCB" w:rsidRPr="007A6465" w:rsidRDefault="009F0DCB" w:rsidP="007A6465">
      <w:pPr>
        <w:pStyle w:val="ppCode"/>
        <w:rPr>
          <w:color w:val="232323"/>
          <w:lang w:val="it-IT"/>
        </w:rPr>
      </w:pPr>
      <w:r w:rsidRPr="00FF656B">
        <w:rPr>
          <w:color w:val="232323"/>
        </w:rPr>
        <w:tab/>
      </w:r>
      <w:r w:rsidRPr="007A6465">
        <w:rPr>
          <w:lang w:val="it-IT"/>
        </w:rPr>
        <w:t>VALUES</w:t>
      </w:r>
      <w:r w:rsidRPr="007A6465">
        <w:rPr>
          <w:color w:val="232323"/>
          <w:lang w:val="it-IT"/>
        </w:rPr>
        <w:t xml:space="preserve"> </w:t>
      </w:r>
    </w:p>
    <w:p w14:paraId="5D7EF576" w14:textId="77777777" w:rsidR="009F0DCB" w:rsidRPr="007A6465" w:rsidRDefault="009F0DCB" w:rsidP="007A6465">
      <w:pPr>
        <w:pStyle w:val="ppCode"/>
        <w:rPr>
          <w:color w:val="232323"/>
          <w:lang w:val="it-IT"/>
        </w:rPr>
      </w:pPr>
      <w:r w:rsidRPr="007A6465">
        <w:rPr>
          <w:color w:val="1168A8"/>
          <w:lang w:val="it-IT"/>
        </w:rPr>
        <w:tab/>
      </w:r>
      <w:r w:rsidRPr="007A6465">
        <w:rPr>
          <w:color w:val="1168A8"/>
          <w:lang w:val="it-IT"/>
        </w:rPr>
        <w:tab/>
      </w:r>
      <w:r w:rsidRPr="007A6465">
        <w:rPr>
          <w:color w:val="6F6F6F"/>
          <w:lang w:val="it-IT"/>
        </w:rPr>
        <w:t>(</w:t>
      </w:r>
      <w:r w:rsidRPr="007A6465">
        <w:rPr>
          <w:color w:val="8A3131"/>
          <w:lang w:val="it-IT"/>
        </w:rPr>
        <w:t>1</w:t>
      </w:r>
      <w:r w:rsidRPr="007A6465">
        <w:rPr>
          <w:color w:val="6F6F6F"/>
          <w:lang w:val="it-IT"/>
        </w:rPr>
        <w:t>,</w:t>
      </w:r>
      <w:r w:rsidRPr="007A6465">
        <w:rPr>
          <w:color w:val="232323"/>
          <w:lang w:val="it-IT"/>
        </w:rPr>
        <w:t xml:space="preserve"> </w:t>
      </w:r>
      <w:r w:rsidRPr="007A6465">
        <w:rPr>
          <w:lang w:val="it-IT"/>
        </w:rPr>
        <w:t>'</w:t>
      </w:r>
      <w:proofErr w:type="spellStart"/>
      <w:r w:rsidRPr="007A6465">
        <w:rPr>
          <w:lang w:val="it-IT"/>
        </w:rPr>
        <w:t>suxstellino</w:t>
      </w:r>
      <w:proofErr w:type="spellEnd"/>
      <w:r w:rsidRPr="007A6465">
        <w:rPr>
          <w:lang w:val="it-IT"/>
        </w:rPr>
        <w:t>'</w:t>
      </w:r>
      <w:r w:rsidRPr="007A6465">
        <w:rPr>
          <w:color w:val="6F6F6F"/>
          <w:lang w:val="it-IT"/>
        </w:rPr>
        <w:t>,</w:t>
      </w:r>
      <w:r w:rsidRPr="007A6465">
        <w:rPr>
          <w:color w:val="232323"/>
          <w:lang w:val="it-IT"/>
        </w:rPr>
        <w:t xml:space="preserve"> </w:t>
      </w:r>
      <w:r w:rsidRPr="007A6465">
        <w:rPr>
          <w:lang w:val="it-IT"/>
        </w:rPr>
        <w:t>'Alessandro'</w:t>
      </w:r>
      <w:r w:rsidRPr="007A6465">
        <w:rPr>
          <w:color w:val="6F6F6F"/>
          <w:lang w:val="it-IT"/>
        </w:rPr>
        <w:t>,</w:t>
      </w:r>
      <w:r w:rsidRPr="007A6465">
        <w:rPr>
          <w:color w:val="232323"/>
          <w:lang w:val="it-IT"/>
        </w:rPr>
        <w:t xml:space="preserve"> </w:t>
      </w:r>
      <w:r w:rsidRPr="007A6465">
        <w:rPr>
          <w:lang w:val="it-IT"/>
        </w:rPr>
        <w:t>'Alpi'</w:t>
      </w:r>
      <w:r w:rsidRPr="007A6465">
        <w:rPr>
          <w:color w:val="6F6F6F"/>
          <w:lang w:val="it-IT"/>
        </w:rPr>
        <w:t>,</w:t>
      </w:r>
      <w:r w:rsidRPr="007A6465">
        <w:rPr>
          <w:color w:val="232323"/>
          <w:lang w:val="it-IT"/>
        </w:rPr>
        <w:t xml:space="preserve"> </w:t>
      </w:r>
      <w:r w:rsidRPr="007A6465">
        <w:rPr>
          <w:lang w:val="it-IT"/>
        </w:rPr>
        <w:t>'19810422'</w:t>
      </w:r>
      <w:r w:rsidRPr="007A6465">
        <w:rPr>
          <w:color w:val="6F6F6F"/>
          <w:lang w:val="it-IT"/>
        </w:rPr>
        <w:t>),</w:t>
      </w:r>
    </w:p>
    <w:p w14:paraId="6A9B95EB" w14:textId="77777777" w:rsidR="009F0DCB" w:rsidRPr="007A6465" w:rsidRDefault="009F0DCB" w:rsidP="007A6465">
      <w:pPr>
        <w:pStyle w:val="ppCode"/>
        <w:rPr>
          <w:color w:val="232323"/>
          <w:lang w:val="it-IT"/>
        </w:rPr>
      </w:pPr>
      <w:r w:rsidRPr="007A6465">
        <w:rPr>
          <w:color w:val="1168A8"/>
          <w:lang w:val="it-IT"/>
        </w:rPr>
        <w:tab/>
      </w:r>
      <w:r w:rsidRPr="007A6465">
        <w:rPr>
          <w:color w:val="1168A8"/>
          <w:lang w:val="it-IT"/>
        </w:rPr>
        <w:tab/>
      </w:r>
      <w:r w:rsidRPr="007A6465">
        <w:rPr>
          <w:color w:val="6F6F6F"/>
          <w:lang w:val="it-IT"/>
        </w:rPr>
        <w:t>(</w:t>
      </w:r>
      <w:r w:rsidRPr="007A6465">
        <w:rPr>
          <w:color w:val="8A3131"/>
          <w:lang w:val="it-IT"/>
        </w:rPr>
        <w:t>2</w:t>
      </w:r>
      <w:r w:rsidRPr="007A6465">
        <w:rPr>
          <w:color w:val="6F6F6F"/>
          <w:lang w:val="it-IT"/>
        </w:rPr>
        <w:t>,</w:t>
      </w:r>
      <w:r w:rsidRPr="007A6465">
        <w:rPr>
          <w:color w:val="232323"/>
          <w:lang w:val="it-IT"/>
        </w:rPr>
        <w:t xml:space="preserve"> </w:t>
      </w:r>
      <w:r w:rsidRPr="007A6465">
        <w:rPr>
          <w:lang w:val="it-IT"/>
        </w:rPr>
        <w:t>'</w:t>
      </w:r>
      <w:proofErr w:type="spellStart"/>
      <w:r w:rsidRPr="007A6465">
        <w:rPr>
          <w:lang w:val="it-IT"/>
        </w:rPr>
        <w:t>ettagab</w:t>
      </w:r>
      <w:proofErr w:type="spellEnd"/>
      <w:r w:rsidRPr="007A6465">
        <w:rPr>
          <w:lang w:val="it-IT"/>
        </w:rPr>
        <w:t>'</w:t>
      </w:r>
      <w:r w:rsidRPr="007A6465">
        <w:rPr>
          <w:color w:val="6F6F6F"/>
          <w:lang w:val="it-IT"/>
        </w:rPr>
        <w:t>,</w:t>
      </w:r>
      <w:r w:rsidRPr="007A6465">
        <w:rPr>
          <w:color w:val="232323"/>
          <w:lang w:val="it-IT"/>
        </w:rPr>
        <w:t xml:space="preserve"> </w:t>
      </w:r>
      <w:r w:rsidRPr="007A6465">
        <w:rPr>
          <w:lang w:val="it-IT"/>
        </w:rPr>
        <w:t>'Gabriele'</w:t>
      </w:r>
      <w:r w:rsidRPr="007A6465">
        <w:rPr>
          <w:color w:val="6F6F6F"/>
          <w:lang w:val="it-IT"/>
        </w:rPr>
        <w:t>,</w:t>
      </w:r>
      <w:r w:rsidRPr="007A6465">
        <w:rPr>
          <w:color w:val="232323"/>
          <w:lang w:val="it-IT"/>
        </w:rPr>
        <w:t xml:space="preserve"> </w:t>
      </w:r>
      <w:r w:rsidRPr="007A6465">
        <w:rPr>
          <w:lang w:val="it-IT"/>
        </w:rPr>
        <w:t>'</w:t>
      </w:r>
      <w:proofErr w:type="spellStart"/>
      <w:r w:rsidRPr="007A6465">
        <w:rPr>
          <w:lang w:val="it-IT"/>
        </w:rPr>
        <w:t>Etta</w:t>
      </w:r>
      <w:proofErr w:type="spellEnd"/>
      <w:r w:rsidRPr="007A6465">
        <w:rPr>
          <w:lang w:val="it-IT"/>
        </w:rPr>
        <w:t>'</w:t>
      </w:r>
      <w:r w:rsidRPr="007A6465">
        <w:rPr>
          <w:color w:val="6F6F6F"/>
          <w:lang w:val="it-IT"/>
        </w:rPr>
        <w:t>,</w:t>
      </w:r>
      <w:r w:rsidRPr="007A6465">
        <w:rPr>
          <w:color w:val="232323"/>
          <w:lang w:val="it-IT"/>
        </w:rPr>
        <w:t xml:space="preserve"> </w:t>
      </w:r>
      <w:r w:rsidRPr="007A6465">
        <w:rPr>
          <w:lang w:val="it-IT"/>
        </w:rPr>
        <w:t>'19940725'</w:t>
      </w:r>
      <w:r w:rsidRPr="007A6465">
        <w:rPr>
          <w:color w:val="6F6F6F"/>
          <w:lang w:val="it-IT"/>
        </w:rPr>
        <w:t>);</w:t>
      </w:r>
    </w:p>
    <w:p w14:paraId="6DD34158" w14:textId="77777777" w:rsidR="009F0DCB" w:rsidRPr="007A6465" w:rsidRDefault="009F0DCB" w:rsidP="007A6465">
      <w:pPr>
        <w:pStyle w:val="ppCode"/>
        <w:rPr>
          <w:lang w:val="it-IT"/>
        </w:rPr>
      </w:pPr>
      <w:r w:rsidRPr="007A6465">
        <w:rPr>
          <w:lang w:val="it-IT"/>
        </w:rPr>
        <w:tab/>
      </w:r>
    </w:p>
    <w:p w14:paraId="5C7EB92A" w14:textId="77777777" w:rsidR="009F0DCB" w:rsidRPr="00A9158F" w:rsidRDefault="009F0DCB" w:rsidP="007A6465">
      <w:pPr>
        <w:pStyle w:val="ppCode"/>
      </w:pPr>
      <w:r w:rsidRPr="00FF656B">
        <w:tab/>
      </w:r>
      <w:r w:rsidRPr="00A9158F">
        <w:rPr>
          <w:color w:val="1168A8"/>
        </w:rPr>
        <w:t>INSERT</w:t>
      </w:r>
      <w:r w:rsidRPr="00A9158F">
        <w:t xml:space="preserve"> </w:t>
      </w:r>
      <w:r w:rsidRPr="00A9158F">
        <w:rPr>
          <w:color w:val="1168A8"/>
        </w:rPr>
        <w:t>INTO</w:t>
      </w:r>
      <w:r w:rsidRPr="00A9158F">
        <w:t xml:space="preserve"> </w:t>
      </w:r>
      <w:proofErr w:type="spellStart"/>
      <w:r w:rsidRPr="00A9158F">
        <w:t>dbo</w:t>
      </w:r>
      <w:r w:rsidRPr="00A9158F">
        <w:rPr>
          <w:color w:val="6F6F6F"/>
        </w:rPr>
        <w:t>.</w:t>
      </w:r>
      <w:r w:rsidRPr="00A9158F">
        <w:t>UserContacts</w:t>
      </w:r>
      <w:proofErr w:type="spellEnd"/>
      <w:r w:rsidRPr="00A9158F">
        <w:rPr>
          <w:color w:val="1168A8"/>
        </w:rPr>
        <w:t xml:space="preserve"> </w:t>
      </w:r>
      <w:r w:rsidRPr="00A9158F">
        <w:rPr>
          <w:color w:val="6F6F6F"/>
        </w:rPr>
        <w:t>(</w:t>
      </w:r>
      <w:proofErr w:type="spellStart"/>
      <w:r w:rsidRPr="00A9158F">
        <w:t>UserId</w:t>
      </w:r>
      <w:proofErr w:type="spellEnd"/>
      <w:r w:rsidRPr="00A9158F">
        <w:rPr>
          <w:color w:val="6F6F6F"/>
        </w:rPr>
        <w:t>,</w:t>
      </w:r>
      <w:r w:rsidRPr="00A9158F">
        <w:t xml:space="preserve"> Street</w:t>
      </w:r>
      <w:r w:rsidRPr="00A9158F">
        <w:rPr>
          <w:color w:val="6F6F6F"/>
        </w:rPr>
        <w:t>,</w:t>
      </w:r>
      <w:r w:rsidRPr="00A9158F">
        <w:t xml:space="preserve"> Town</w:t>
      </w:r>
      <w:r w:rsidRPr="00A9158F">
        <w:rPr>
          <w:color w:val="6F6F6F"/>
        </w:rPr>
        <w:t>,</w:t>
      </w:r>
      <w:r w:rsidRPr="00A9158F">
        <w:t xml:space="preserve"> </w:t>
      </w:r>
      <w:proofErr w:type="spellStart"/>
      <w:r w:rsidRPr="00A9158F">
        <w:t>ZipCode</w:t>
      </w:r>
      <w:proofErr w:type="spellEnd"/>
      <w:r w:rsidRPr="00A9158F">
        <w:rPr>
          <w:color w:val="6F6F6F"/>
        </w:rPr>
        <w:t>,</w:t>
      </w:r>
      <w:r w:rsidRPr="00A9158F">
        <w:t xml:space="preserve"> </w:t>
      </w:r>
      <w:proofErr w:type="spellStart"/>
      <w:r w:rsidRPr="00A9158F">
        <w:t>StateOrProvince</w:t>
      </w:r>
      <w:proofErr w:type="spellEnd"/>
      <w:r w:rsidRPr="00A9158F">
        <w:rPr>
          <w:color w:val="6F6F6F"/>
        </w:rPr>
        <w:t>)</w:t>
      </w:r>
    </w:p>
    <w:p w14:paraId="04926531" w14:textId="77777777" w:rsidR="009F0DCB" w:rsidRPr="00A9158F" w:rsidRDefault="009F0DCB" w:rsidP="007A6465">
      <w:pPr>
        <w:pStyle w:val="ppCode"/>
        <w:rPr>
          <w:color w:val="232323"/>
        </w:rPr>
      </w:pPr>
      <w:r w:rsidRPr="00A9158F">
        <w:rPr>
          <w:color w:val="232323"/>
        </w:rPr>
        <w:tab/>
      </w:r>
      <w:r w:rsidRPr="00A9158F">
        <w:t>VALUES</w:t>
      </w:r>
    </w:p>
    <w:p w14:paraId="7F40AF9C" w14:textId="77777777" w:rsidR="009F0DCB" w:rsidRPr="00A9158F" w:rsidRDefault="009F0DCB" w:rsidP="007A6465">
      <w:pPr>
        <w:pStyle w:val="ppCode"/>
        <w:rPr>
          <w:color w:val="232323"/>
        </w:rPr>
      </w:pPr>
      <w:r w:rsidRPr="00A9158F">
        <w:rPr>
          <w:color w:val="1168A8"/>
        </w:rPr>
        <w:tab/>
      </w:r>
      <w:r w:rsidRPr="00A9158F">
        <w:rPr>
          <w:color w:val="1168A8"/>
        </w:rPr>
        <w:tab/>
      </w:r>
      <w:r w:rsidRPr="00A9158F">
        <w:rPr>
          <w:color w:val="6F6F6F"/>
        </w:rPr>
        <w:t>(</w:t>
      </w:r>
      <w:r w:rsidRPr="00A9158F">
        <w:rPr>
          <w:color w:val="8A3131"/>
        </w:rPr>
        <w:t>1</w:t>
      </w:r>
      <w:r w:rsidRPr="00A9158F">
        <w:rPr>
          <w:color w:val="6F6F6F"/>
        </w:rPr>
        <w:t>,</w:t>
      </w:r>
      <w:r w:rsidRPr="00A9158F">
        <w:rPr>
          <w:color w:val="232323"/>
        </w:rPr>
        <w:t xml:space="preserve"> </w:t>
      </w:r>
      <w:r w:rsidRPr="00A9158F">
        <w:t>'Allen street'</w:t>
      </w:r>
      <w:r w:rsidRPr="00A9158F">
        <w:rPr>
          <w:color w:val="6F6F6F"/>
        </w:rPr>
        <w:t>,</w:t>
      </w:r>
      <w:r w:rsidRPr="00A9158F">
        <w:rPr>
          <w:color w:val="232323"/>
        </w:rPr>
        <w:t xml:space="preserve"> </w:t>
      </w:r>
      <w:r w:rsidRPr="00A9158F">
        <w:t>'New York'</w:t>
      </w:r>
      <w:r w:rsidRPr="00A9158F">
        <w:rPr>
          <w:color w:val="6F6F6F"/>
        </w:rPr>
        <w:t>,</w:t>
      </w:r>
      <w:r w:rsidRPr="00A9158F">
        <w:rPr>
          <w:color w:val="232323"/>
        </w:rPr>
        <w:t xml:space="preserve"> </w:t>
      </w:r>
      <w:r w:rsidRPr="00A9158F">
        <w:t>'12345'</w:t>
      </w:r>
      <w:r w:rsidRPr="00A9158F">
        <w:rPr>
          <w:color w:val="6F6F6F"/>
        </w:rPr>
        <w:t>,</w:t>
      </w:r>
      <w:r w:rsidRPr="00A9158F">
        <w:rPr>
          <w:color w:val="232323"/>
        </w:rPr>
        <w:t xml:space="preserve"> </w:t>
      </w:r>
      <w:r w:rsidRPr="00A9158F">
        <w:t>'NY'</w:t>
      </w:r>
      <w:r w:rsidRPr="00A9158F">
        <w:rPr>
          <w:color w:val="6F6F6F"/>
        </w:rPr>
        <w:t>),</w:t>
      </w:r>
    </w:p>
    <w:p w14:paraId="6F9DF751" w14:textId="77777777" w:rsidR="009F0DCB" w:rsidRPr="00A9158F" w:rsidRDefault="009F0DCB" w:rsidP="007A6465">
      <w:pPr>
        <w:pStyle w:val="ppCode"/>
        <w:rPr>
          <w:color w:val="232323"/>
        </w:rPr>
      </w:pPr>
      <w:r w:rsidRPr="00A9158F">
        <w:rPr>
          <w:color w:val="1168A8"/>
        </w:rPr>
        <w:tab/>
      </w:r>
      <w:r w:rsidRPr="00A9158F">
        <w:rPr>
          <w:color w:val="1168A8"/>
        </w:rPr>
        <w:tab/>
      </w:r>
      <w:r w:rsidRPr="00A9158F">
        <w:rPr>
          <w:color w:val="6F6F6F"/>
        </w:rPr>
        <w:t>(</w:t>
      </w:r>
      <w:r w:rsidRPr="00A9158F">
        <w:rPr>
          <w:color w:val="8A3131"/>
        </w:rPr>
        <w:t>2</w:t>
      </w:r>
      <w:r w:rsidRPr="00A9158F">
        <w:rPr>
          <w:color w:val="6F6F6F"/>
        </w:rPr>
        <w:t>,</w:t>
      </w:r>
      <w:r w:rsidRPr="00A9158F">
        <w:rPr>
          <w:color w:val="232323"/>
        </w:rPr>
        <w:t xml:space="preserve"> </w:t>
      </w:r>
      <w:r w:rsidRPr="00A9158F">
        <w:t>'Madison avenue'</w:t>
      </w:r>
      <w:r w:rsidRPr="00A9158F">
        <w:rPr>
          <w:color w:val="6F6F6F"/>
        </w:rPr>
        <w:t>,</w:t>
      </w:r>
      <w:r w:rsidRPr="00A9158F">
        <w:rPr>
          <w:color w:val="232323"/>
        </w:rPr>
        <w:t xml:space="preserve"> </w:t>
      </w:r>
      <w:r w:rsidRPr="00A9158F">
        <w:t>'New York'</w:t>
      </w:r>
      <w:r w:rsidRPr="00A9158F">
        <w:rPr>
          <w:color w:val="6F6F6F"/>
        </w:rPr>
        <w:t>,</w:t>
      </w:r>
      <w:r w:rsidRPr="00A9158F">
        <w:rPr>
          <w:color w:val="232323"/>
        </w:rPr>
        <w:t xml:space="preserve"> </w:t>
      </w:r>
      <w:r w:rsidRPr="00A9158F">
        <w:t>'12345'</w:t>
      </w:r>
      <w:r w:rsidRPr="00A9158F">
        <w:rPr>
          <w:color w:val="6F6F6F"/>
        </w:rPr>
        <w:t>,</w:t>
      </w:r>
      <w:r w:rsidRPr="00A9158F">
        <w:rPr>
          <w:color w:val="232323"/>
        </w:rPr>
        <w:t xml:space="preserve"> </w:t>
      </w:r>
      <w:r w:rsidRPr="00A9158F">
        <w:t>'NY'</w:t>
      </w:r>
      <w:r w:rsidRPr="00A9158F">
        <w:rPr>
          <w:color w:val="6F6F6F"/>
        </w:rPr>
        <w:t>);</w:t>
      </w:r>
    </w:p>
    <w:p w14:paraId="1A25E42D" w14:textId="77777777" w:rsidR="009F0DCB" w:rsidRPr="00A9158F" w:rsidRDefault="009F0DCB" w:rsidP="007A6465">
      <w:pPr>
        <w:pStyle w:val="ppCode"/>
      </w:pPr>
      <w:r w:rsidRPr="00A9158F">
        <w:t xml:space="preserve">  </w:t>
      </w:r>
    </w:p>
    <w:p w14:paraId="3AAF4EAA" w14:textId="3B52ED94" w:rsidR="009F0DCB" w:rsidRPr="007A6465" w:rsidRDefault="009F0DCB" w:rsidP="007A6465">
      <w:pPr>
        <w:pStyle w:val="ppCode"/>
        <w:rPr>
          <w:color w:val="232323"/>
          <w:lang w:val="it-IT"/>
        </w:rPr>
      </w:pPr>
      <w:r w:rsidRPr="00A9158F">
        <w:rPr>
          <w:color w:val="232323"/>
        </w:rPr>
        <w:tab/>
      </w:r>
      <w:r w:rsidRPr="007A6465">
        <w:rPr>
          <w:lang w:val="it-IT"/>
        </w:rPr>
        <w:t xml:space="preserve">-- </w:t>
      </w:r>
      <w:proofErr w:type="spellStart"/>
      <w:r w:rsidRPr="007A6465">
        <w:rPr>
          <w:lang w:val="it-IT"/>
        </w:rPr>
        <w:t>Act</w:t>
      </w:r>
      <w:proofErr w:type="spellEnd"/>
      <w:r w:rsidR="00742A19" w:rsidRPr="007A6465">
        <w:rPr>
          <w:lang w:val="it-IT"/>
        </w:rPr>
        <w:t xml:space="preserve"> (applica le logiche)</w:t>
      </w:r>
    </w:p>
    <w:p w14:paraId="7269B210" w14:textId="60226B1A" w:rsidR="009F0DCB" w:rsidRPr="007A6465" w:rsidRDefault="009F0DCB" w:rsidP="007A6465">
      <w:pPr>
        <w:pStyle w:val="ppCode"/>
        <w:rPr>
          <w:color w:val="232323"/>
          <w:lang w:val="it-IT"/>
        </w:rPr>
      </w:pPr>
      <w:r w:rsidRPr="007A6465">
        <w:rPr>
          <w:color w:val="232323"/>
          <w:lang w:val="it-IT"/>
        </w:rPr>
        <w:tab/>
      </w:r>
      <w:r w:rsidRPr="007A6465">
        <w:rPr>
          <w:lang w:val="it-IT"/>
        </w:rPr>
        <w:t xml:space="preserve">-- </w:t>
      </w:r>
      <w:r w:rsidR="005A152A" w:rsidRPr="007A6465">
        <w:rPr>
          <w:lang w:val="it-IT"/>
        </w:rPr>
        <w:t>crea una tabella temporanea che conterrà i risultati</w:t>
      </w:r>
    </w:p>
    <w:p w14:paraId="5BE0F5A4" w14:textId="77777777" w:rsidR="009F0DCB" w:rsidRPr="00A9158F" w:rsidRDefault="009F0DCB" w:rsidP="007A6465">
      <w:pPr>
        <w:pStyle w:val="ppCode"/>
      </w:pPr>
      <w:r w:rsidRPr="007A6465">
        <w:rPr>
          <w:lang w:val="it-IT"/>
        </w:rPr>
        <w:tab/>
      </w:r>
      <w:r w:rsidRPr="00A9158F">
        <w:rPr>
          <w:color w:val="1168A8"/>
        </w:rPr>
        <w:t>DECLARE</w:t>
      </w:r>
      <w:r w:rsidRPr="00A9158F">
        <w:t xml:space="preserve"> @Results </w:t>
      </w:r>
      <w:r w:rsidRPr="00A9158F">
        <w:rPr>
          <w:color w:val="1168A8"/>
        </w:rPr>
        <w:t>table</w:t>
      </w:r>
    </w:p>
    <w:p w14:paraId="603C68B9" w14:textId="2373AAE0" w:rsidR="009F0DCB" w:rsidRPr="00A9158F" w:rsidRDefault="009F0DCB" w:rsidP="007A6465">
      <w:pPr>
        <w:pStyle w:val="ppCode"/>
        <w:rPr>
          <w:color w:val="232323"/>
        </w:rPr>
      </w:pPr>
      <w:r w:rsidRPr="00A9158F">
        <w:t xml:space="preserve">    </w:t>
      </w:r>
      <w:r w:rsidR="005A152A">
        <w:tab/>
      </w:r>
      <w:r w:rsidRPr="00A9158F">
        <w:rPr>
          <w:color w:val="6F6F6F"/>
        </w:rPr>
        <w:t>(</w:t>
      </w:r>
    </w:p>
    <w:p w14:paraId="088A5A60" w14:textId="77777777" w:rsidR="009F0DCB" w:rsidRPr="00A9158F" w:rsidRDefault="009F0DCB" w:rsidP="007A6465">
      <w:pPr>
        <w:pStyle w:val="ppCode"/>
      </w:pPr>
      <w:r w:rsidRPr="00A9158F">
        <w:tab/>
      </w:r>
      <w:r w:rsidRPr="00A9158F">
        <w:tab/>
        <w:t xml:space="preserve">  </w:t>
      </w:r>
      <w:proofErr w:type="spellStart"/>
      <w:r w:rsidRPr="00A9158F">
        <w:t>UserId</w:t>
      </w:r>
      <w:proofErr w:type="spellEnd"/>
      <w:r w:rsidRPr="00A9158F">
        <w:t xml:space="preserve"> </w:t>
      </w:r>
      <w:proofErr w:type="spellStart"/>
      <w:r w:rsidRPr="00A9158F">
        <w:rPr>
          <w:color w:val="1168A8"/>
        </w:rPr>
        <w:t>int</w:t>
      </w:r>
      <w:proofErr w:type="spellEnd"/>
    </w:p>
    <w:p w14:paraId="3EB9CE32" w14:textId="77777777" w:rsidR="009F0DCB" w:rsidRPr="00A9158F" w:rsidRDefault="009F0DCB" w:rsidP="007A6465">
      <w:pPr>
        <w:pStyle w:val="ppCode"/>
      </w:pPr>
      <w:r w:rsidRPr="00A9158F">
        <w:tab/>
      </w:r>
      <w:r w:rsidRPr="00A9158F">
        <w:tab/>
      </w:r>
      <w:r w:rsidRPr="00A9158F">
        <w:rPr>
          <w:color w:val="6F6F6F"/>
        </w:rPr>
        <w:t>,</w:t>
      </w:r>
      <w:r w:rsidRPr="00A9158F">
        <w:t xml:space="preserve"> Username </w:t>
      </w:r>
      <w:r w:rsidRPr="00A9158F">
        <w:rPr>
          <w:color w:val="1168A8"/>
        </w:rPr>
        <w:t>varchar</w:t>
      </w:r>
      <w:r w:rsidRPr="00A9158F">
        <w:rPr>
          <w:color w:val="6F6F6F"/>
        </w:rPr>
        <w:t>(</w:t>
      </w:r>
      <w:r w:rsidRPr="00A9158F">
        <w:rPr>
          <w:color w:val="8A3131"/>
        </w:rPr>
        <w:t>30</w:t>
      </w:r>
      <w:r w:rsidRPr="00A9158F">
        <w:rPr>
          <w:color w:val="6F6F6F"/>
        </w:rPr>
        <w:t>)</w:t>
      </w:r>
    </w:p>
    <w:p w14:paraId="79282C47" w14:textId="77777777" w:rsidR="009F0DCB" w:rsidRPr="00A9158F" w:rsidRDefault="009F0DCB" w:rsidP="007A6465">
      <w:pPr>
        <w:pStyle w:val="ppCode"/>
      </w:pPr>
      <w:r w:rsidRPr="00A9158F">
        <w:tab/>
      </w:r>
      <w:r w:rsidRPr="00A9158F">
        <w:tab/>
      </w:r>
      <w:r w:rsidRPr="00A9158F">
        <w:rPr>
          <w:color w:val="6F6F6F"/>
        </w:rPr>
        <w:t>,</w:t>
      </w:r>
      <w:r w:rsidRPr="00A9158F">
        <w:t xml:space="preserve"> </w:t>
      </w:r>
      <w:proofErr w:type="spellStart"/>
      <w:r w:rsidRPr="00A9158F">
        <w:t>FirstName</w:t>
      </w:r>
      <w:proofErr w:type="spellEnd"/>
      <w:r w:rsidRPr="00A9158F">
        <w:t xml:space="preserve"> </w:t>
      </w:r>
      <w:proofErr w:type="spellStart"/>
      <w:r w:rsidRPr="00A9158F">
        <w:rPr>
          <w:color w:val="1168A8"/>
        </w:rPr>
        <w:t>varchar</w:t>
      </w:r>
      <w:proofErr w:type="spellEnd"/>
      <w:r w:rsidRPr="00A9158F">
        <w:rPr>
          <w:color w:val="6F6F6F"/>
        </w:rPr>
        <w:t>(</w:t>
      </w:r>
      <w:r w:rsidRPr="00A9158F">
        <w:rPr>
          <w:color w:val="8A3131"/>
        </w:rPr>
        <w:t>30</w:t>
      </w:r>
      <w:r w:rsidRPr="00A9158F">
        <w:rPr>
          <w:color w:val="6F6F6F"/>
        </w:rPr>
        <w:t>)</w:t>
      </w:r>
    </w:p>
    <w:p w14:paraId="15379103" w14:textId="77777777" w:rsidR="009F0DCB" w:rsidRPr="00A9158F" w:rsidRDefault="009F0DCB" w:rsidP="007A6465">
      <w:pPr>
        <w:pStyle w:val="ppCode"/>
      </w:pPr>
      <w:r w:rsidRPr="00A9158F">
        <w:tab/>
      </w:r>
      <w:r w:rsidRPr="00A9158F">
        <w:tab/>
      </w:r>
      <w:r w:rsidRPr="00A9158F">
        <w:rPr>
          <w:color w:val="6F6F6F"/>
        </w:rPr>
        <w:t>,</w:t>
      </w:r>
      <w:r w:rsidRPr="00A9158F">
        <w:t xml:space="preserve"> </w:t>
      </w:r>
      <w:proofErr w:type="spellStart"/>
      <w:r w:rsidRPr="00A9158F">
        <w:t>LastName</w:t>
      </w:r>
      <w:proofErr w:type="spellEnd"/>
      <w:r w:rsidRPr="00A9158F">
        <w:t xml:space="preserve"> </w:t>
      </w:r>
      <w:proofErr w:type="spellStart"/>
      <w:r w:rsidRPr="00A9158F">
        <w:rPr>
          <w:color w:val="1168A8"/>
        </w:rPr>
        <w:t>varchar</w:t>
      </w:r>
      <w:proofErr w:type="spellEnd"/>
      <w:r w:rsidRPr="00A9158F">
        <w:rPr>
          <w:color w:val="6F6F6F"/>
        </w:rPr>
        <w:t>(</w:t>
      </w:r>
      <w:r w:rsidRPr="00A9158F">
        <w:rPr>
          <w:color w:val="8A3131"/>
        </w:rPr>
        <w:t>30</w:t>
      </w:r>
      <w:r w:rsidRPr="00A9158F">
        <w:rPr>
          <w:color w:val="6F6F6F"/>
        </w:rPr>
        <w:t>)</w:t>
      </w:r>
    </w:p>
    <w:p w14:paraId="0FC2E540" w14:textId="77777777" w:rsidR="009F0DCB" w:rsidRPr="00A9158F" w:rsidRDefault="009F0DCB" w:rsidP="007A6465">
      <w:pPr>
        <w:pStyle w:val="ppCode"/>
      </w:pPr>
      <w:r w:rsidRPr="00A9158F">
        <w:tab/>
      </w:r>
      <w:r w:rsidRPr="00A9158F">
        <w:tab/>
      </w:r>
      <w:r w:rsidRPr="00A9158F">
        <w:rPr>
          <w:color w:val="6F6F6F"/>
        </w:rPr>
        <w:t>,</w:t>
      </w:r>
      <w:r w:rsidRPr="00A9158F">
        <w:t xml:space="preserve"> </w:t>
      </w:r>
      <w:proofErr w:type="spellStart"/>
      <w:r w:rsidRPr="00A9158F">
        <w:t>BirthDate</w:t>
      </w:r>
      <w:proofErr w:type="spellEnd"/>
      <w:r w:rsidRPr="00A9158F">
        <w:t xml:space="preserve"> </w:t>
      </w:r>
      <w:r w:rsidRPr="00A9158F">
        <w:rPr>
          <w:color w:val="1168A8"/>
        </w:rPr>
        <w:t>date</w:t>
      </w:r>
    </w:p>
    <w:p w14:paraId="42E194D4" w14:textId="77777777" w:rsidR="009F0DCB" w:rsidRPr="00A9158F" w:rsidRDefault="009F0DCB" w:rsidP="007A6465">
      <w:pPr>
        <w:pStyle w:val="ppCode"/>
      </w:pPr>
      <w:r w:rsidRPr="00A9158F">
        <w:tab/>
      </w:r>
      <w:r w:rsidRPr="00A9158F">
        <w:tab/>
      </w:r>
      <w:r w:rsidRPr="00A9158F">
        <w:rPr>
          <w:color w:val="6F6F6F"/>
        </w:rPr>
        <w:t>,</w:t>
      </w:r>
      <w:r w:rsidRPr="00A9158F">
        <w:t xml:space="preserve"> Street </w:t>
      </w:r>
      <w:r w:rsidRPr="00A9158F">
        <w:rPr>
          <w:color w:val="1168A8"/>
        </w:rPr>
        <w:t>varchar</w:t>
      </w:r>
      <w:r w:rsidRPr="00A9158F">
        <w:rPr>
          <w:color w:val="6F6F6F"/>
        </w:rPr>
        <w:t>(</w:t>
      </w:r>
      <w:r w:rsidRPr="00A9158F">
        <w:rPr>
          <w:color w:val="8A3131"/>
        </w:rPr>
        <w:t>50</w:t>
      </w:r>
      <w:r w:rsidRPr="00A9158F">
        <w:rPr>
          <w:color w:val="6F6F6F"/>
        </w:rPr>
        <w:t>)</w:t>
      </w:r>
    </w:p>
    <w:p w14:paraId="631754EB" w14:textId="77777777" w:rsidR="009F0DCB" w:rsidRPr="00A9158F" w:rsidRDefault="009F0DCB" w:rsidP="007A6465">
      <w:pPr>
        <w:pStyle w:val="ppCode"/>
      </w:pPr>
      <w:r w:rsidRPr="00A9158F">
        <w:tab/>
      </w:r>
      <w:r w:rsidRPr="00A9158F">
        <w:tab/>
      </w:r>
      <w:r w:rsidRPr="00A9158F">
        <w:rPr>
          <w:color w:val="6F6F6F"/>
        </w:rPr>
        <w:t>,</w:t>
      </w:r>
      <w:r w:rsidRPr="00A9158F">
        <w:t xml:space="preserve"> Town </w:t>
      </w:r>
      <w:r w:rsidRPr="00A9158F">
        <w:rPr>
          <w:color w:val="1168A8"/>
        </w:rPr>
        <w:t>varchar</w:t>
      </w:r>
      <w:r w:rsidRPr="00A9158F">
        <w:rPr>
          <w:color w:val="6F6F6F"/>
        </w:rPr>
        <w:t>(</w:t>
      </w:r>
      <w:r w:rsidRPr="00A9158F">
        <w:rPr>
          <w:color w:val="8A3131"/>
        </w:rPr>
        <w:t>30</w:t>
      </w:r>
      <w:r w:rsidRPr="00A9158F">
        <w:rPr>
          <w:color w:val="6F6F6F"/>
        </w:rPr>
        <w:t>)</w:t>
      </w:r>
    </w:p>
    <w:p w14:paraId="1121954A" w14:textId="77777777" w:rsidR="009F0DCB" w:rsidRPr="00A9158F" w:rsidRDefault="009F0DCB" w:rsidP="007A6465">
      <w:pPr>
        <w:pStyle w:val="ppCode"/>
      </w:pPr>
      <w:r w:rsidRPr="00A9158F">
        <w:tab/>
      </w:r>
      <w:r w:rsidRPr="00A9158F">
        <w:tab/>
      </w:r>
      <w:r w:rsidRPr="00A9158F">
        <w:rPr>
          <w:color w:val="6F6F6F"/>
        </w:rPr>
        <w:t>,</w:t>
      </w:r>
      <w:r w:rsidRPr="00A9158F">
        <w:t xml:space="preserve"> </w:t>
      </w:r>
      <w:proofErr w:type="spellStart"/>
      <w:r w:rsidRPr="00A9158F">
        <w:t>ZipCode</w:t>
      </w:r>
      <w:proofErr w:type="spellEnd"/>
      <w:r w:rsidRPr="00A9158F">
        <w:t xml:space="preserve"> </w:t>
      </w:r>
      <w:r w:rsidRPr="00A9158F">
        <w:rPr>
          <w:color w:val="1168A8"/>
        </w:rPr>
        <w:t>char</w:t>
      </w:r>
      <w:r w:rsidRPr="00A9158F">
        <w:rPr>
          <w:color w:val="6F6F6F"/>
        </w:rPr>
        <w:t>(</w:t>
      </w:r>
      <w:r w:rsidRPr="00A9158F">
        <w:rPr>
          <w:color w:val="8A3131"/>
        </w:rPr>
        <w:t>5</w:t>
      </w:r>
      <w:r w:rsidRPr="00A9158F">
        <w:rPr>
          <w:color w:val="6F6F6F"/>
        </w:rPr>
        <w:t>)</w:t>
      </w:r>
    </w:p>
    <w:p w14:paraId="5068EA29" w14:textId="77777777" w:rsidR="009F0DCB" w:rsidRPr="007A6465" w:rsidRDefault="009F0DCB" w:rsidP="007A6465">
      <w:pPr>
        <w:pStyle w:val="ppCode"/>
        <w:rPr>
          <w:lang w:val="it-IT"/>
        </w:rPr>
      </w:pPr>
      <w:r w:rsidRPr="00A9158F">
        <w:tab/>
      </w:r>
      <w:r w:rsidRPr="00A9158F">
        <w:tab/>
      </w:r>
      <w:r w:rsidRPr="007A6465">
        <w:rPr>
          <w:color w:val="6F6F6F"/>
          <w:lang w:val="it-IT"/>
        </w:rPr>
        <w:t>,</w:t>
      </w:r>
      <w:r w:rsidRPr="007A6465">
        <w:rPr>
          <w:lang w:val="it-IT"/>
        </w:rPr>
        <w:t xml:space="preserve"> </w:t>
      </w:r>
      <w:proofErr w:type="spellStart"/>
      <w:r w:rsidRPr="007A6465">
        <w:rPr>
          <w:lang w:val="it-IT"/>
        </w:rPr>
        <w:t>StateOrProvince</w:t>
      </w:r>
      <w:proofErr w:type="spellEnd"/>
      <w:r w:rsidRPr="007A6465">
        <w:rPr>
          <w:lang w:val="it-IT"/>
        </w:rPr>
        <w:t xml:space="preserve"> </w:t>
      </w:r>
      <w:proofErr w:type="spellStart"/>
      <w:r w:rsidRPr="007A6465">
        <w:rPr>
          <w:color w:val="1168A8"/>
          <w:lang w:val="it-IT"/>
        </w:rPr>
        <w:t>varchar</w:t>
      </w:r>
      <w:proofErr w:type="spellEnd"/>
      <w:r w:rsidRPr="007A6465">
        <w:rPr>
          <w:color w:val="6F6F6F"/>
          <w:lang w:val="it-IT"/>
        </w:rPr>
        <w:t>(</w:t>
      </w:r>
      <w:r w:rsidRPr="007A6465">
        <w:rPr>
          <w:color w:val="8A3131"/>
          <w:lang w:val="it-IT"/>
        </w:rPr>
        <w:t>30</w:t>
      </w:r>
      <w:r w:rsidRPr="007A6465">
        <w:rPr>
          <w:color w:val="6F6F6F"/>
          <w:lang w:val="it-IT"/>
        </w:rPr>
        <w:t>)</w:t>
      </w:r>
    </w:p>
    <w:p w14:paraId="63EBFC29" w14:textId="77777777" w:rsidR="009F0DCB" w:rsidRPr="007A6465" w:rsidRDefault="009F0DCB" w:rsidP="007A6465">
      <w:pPr>
        <w:pStyle w:val="ppCode"/>
        <w:rPr>
          <w:lang w:val="it-IT"/>
        </w:rPr>
      </w:pPr>
      <w:r w:rsidRPr="007A6465">
        <w:rPr>
          <w:lang w:val="it-IT"/>
        </w:rPr>
        <w:tab/>
      </w:r>
      <w:r w:rsidRPr="007A6465">
        <w:rPr>
          <w:color w:val="6F6F6F"/>
          <w:lang w:val="it-IT"/>
        </w:rPr>
        <w:t>)</w:t>
      </w:r>
    </w:p>
    <w:p w14:paraId="6F35A5DB" w14:textId="77777777" w:rsidR="009F0DCB" w:rsidRPr="007A6465" w:rsidRDefault="009F0DCB" w:rsidP="007A6465">
      <w:pPr>
        <w:pStyle w:val="ppCode"/>
        <w:rPr>
          <w:lang w:val="it-IT"/>
        </w:rPr>
      </w:pPr>
    </w:p>
    <w:p w14:paraId="7828B126" w14:textId="6B2436D2" w:rsidR="009F0DCB" w:rsidRPr="007A6465" w:rsidRDefault="009F0DCB" w:rsidP="007A6465">
      <w:pPr>
        <w:pStyle w:val="ppCode"/>
        <w:rPr>
          <w:color w:val="232323"/>
          <w:lang w:val="it-IT"/>
        </w:rPr>
      </w:pPr>
      <w:r w:rsidRPr="007A6465">
        <w:rPr>
          <w:color w:val="232323"/>
          <w:lang w:val="it-IT"/>
        </w:rPr>
        <w:tab/>
      </w:r>
      <w:r w:rsidRPr="007A6465">
        <w:rPr>
          <w:lang w:val="it-IT"/>
        </w:rPr>
        <w:t xml:space="preserve">-- </w:t>
      </w:r>
      <w:r w:rsidR="005A152A" w:rsidRPr="007A6465">
        <w:rPr>
          <w:lang w:val="it-IT"/>
        </w:rPr>
        <w:t>esegue la procedura da testare ed inserisce i risultati nella tabella appena creata</w:t>
      </w:r>
    </w:p>
    <w:p w14:paraId="4C2102E7" w14:textId="77777777" w:rsidR="009F0DCB" w:rsidRPr="00A9158F" w:rsidRDefault="009F0DCB" w:rsidP="007A6465">
      <w:pPr>
        <w:pStyle w:val="ppCode"/>
      </w:pPr>
      <w:r w:rsidRPr="007A6465">
        <w:rPr>
          <w:lang w:val="it-IT"/>
        </w:rPr>
        <w:tab/>
      </w:r>
      <w:r w:rsidRPr="00A9158F">
        <w:rPr>
          <w:color w:val="1168A8"/>
        </w:rPr>
        <w:t>INSERT</w:t>
      </w:r>
      <w:r w:rsidRPr="00A9158F">
        <w:t xml:space="preserve"> </w:t>
      </w:r>
      <w:r w:rsidRPr="00A9158F">
        <w:rPr>
          <w:color w:val="1168A8"/>
        </w:rPr>
        <w:t>INTO</w:t>
      </w:r>
      <w:r w:rsidRPr="00A9158F">
        <w:t xml:space="preserve"> @Results</w:t>
      </w:r>
      <w:r w:rsidRPr="00A9158F">
        <w:rPr>
          <w:color w:val="1168A8"/>
        </w:rPr>
        <w:t xml:space="preserve"> </w:t>
      </w:r>
      <w:r w:rsidRPr="00A9158F">
        <w:rPr>
          <w:color w:val="6F6F6F"/>
        </w:rPr>
        <w:t>(</w:t>
      </w:r>
      <w:proofErr w:type="spellStart"/>
      <w:r w:rsidRPr="00A9158F">
        <w:t>UserId</w:t>
      </w:r>
      <w:proofErr w:type="spellEnd"/>
      <w:r w:rsidRPr="00A9158F">
        <w:rPr>
          <w:color w:val="6F6F6F"/>
        </w:rPr>
        <w:t>,</w:t>
      </w:r>
      <w:r w:rsidRPr="00A9158F">
        <w:t xml:space="preserve"> Username</w:t>
      </w:r>
      <w:r w:rsidRPr="00A9158F">
        <w:rPr>
          <w:color w:val="6F6F6F"/>
        </w:rPr>
        <w:t>,</w:t>
      </w:r>
      <w:r w:rsidRPr="00A9158F">
        <w:t xml:space="preserve"> </w:t>
      </w:r>
      <w:proofErr w:type="spellStart"/>
      <w:r w:rsidRPr="00A9158F">
        <w:t>FirstName</w:t>
      </w:r>
      <w:proofErr w:type="spellEnd"/>
      <w:r w:rsidRPr="00A9158F">
        <w:rPr>
          <w:color w:val="6F6F6F"/>
        </w:rPr>
        <w:t>,</w:t>
      </w:r>
      <w:r w:rsidRPr="00A9158F">
        <w:t xml:space="preserve"> </w:t>
      </w:r>
      <w:proofErr w:type="spellStart"/>
      <w:r w:rsidRPr="00A9158F">
        <w:t>LastName</w:t>
      </w:r>
      <w:proofErr w:type="spellEnd"/>
      <w:r w:rsidRPr="00A9158F">
        <w:rPr>
          <w:color w:val="6F6F6F"/>
        </w:rPr>
        <w:t>,</w:t>
      </w:r>
      <w:r w:rsidRPr="00A9158F">
        <w:t xml:space="preserve"> </w:t>
      </w:r>
      <w:proofErr w:type="spellStart"/>
      <w:r w:rsidRPr="00A9158F">
        <w:t>BirthDate</w:t>
      </w:r>
      <w:proofErr w:type="spellEnd"/>
      <w:r w:rsidRPr="00A9158F">
        <w:rPr>
          <w:color w:val="6F6F6F"/>
        </w:rPr>
        <w:t>,</w:t>
      </w:r>
      <w:r w:rsidRPr="00A9158F">
        <w:t xml:space="preserve"> Street</w:t>
      </w:r>
      <w:r w:rsidRPr="00A9158F">
        <w:rPr>
          <w:color w:val="6F6F6F"/>
        </w:rPr>
        <w:t>,</w:t>
      </w:r>
      <w:r w:rsidRPr="00A9158F">
        <w:t xml:space="preserve"> Town</w:t>
      </w:r>
      <w:r w:rsidRPr="00A9158F">
        <w:rPr>
          <w:color w:val="6F6F6F"/>
        </w:rPr>
        <w:t>,</w:t>
      </w:r>
      <w:r w:rsidRPr="00A9158F">
        <w:t xml:space="preserve"> </w:t>
      </w:r>
      <w:proofErr w:type="spellStart"/>
      <w:r w:rsidRPr="00A9158F">
        <w:t>ZipCode</w:t>
      </w:r>
      <w:proofErr w:type="spellEnd"/>
      <w:r w:rsidRPr="00A9158F">
        <w:rPr>
          <w:color w:val="6F6F6F"/>
        </w:rPr>
        <w:t>,</w:t>
      </w:r>
      <w:r w:rsidRPr="00A9158F">
        <w:t xml:space="preserve"> </w:t>
      </w:r>
      <w:proofErr w:type="spellStart"/>
      <w:r w:rsidRPr="00A9158F">
        <w:t>StateOrProvince</w:t>
      </w:r>
      <w:proofErr w:type="spellEnd"/>
      <w:r w:rsidRPr="00A9158F">
        <w:rPr>
          <w:color w:val="6F6F6F"/>
        </w:rPr>
        <w:t>)</w:t>
      </w:r>
    </w:p>
    <w:p w14:paraId="29793AC0" w14:textId="77777777" w:rsidR="009F0DCB" w:rsidRPr="007A6465" w:rsidRDefault="009F0DCB" w:rsidP="007A6465">
      <w:pPr>
        <w:pStyle w:val="ppCode"/>
        <w:rPr>
          <w:lang w:val="it-IT"/>
        </w:rPr>
      </w:pPr>
      <w:r w:rsidRPr="00A9158F">
        <w:tab/>
      </w:r>
      <w:r w:rsidRPr="00A9158F">
        <w:tab/>
      </w:r>
      <w:r w:rsidRPr="007A6465">
        <w:rPr>
          <w:color w:val="1168A8"/>
          <w:lang w:val="it-IT"/>
        </w:rPr>
        <w:t>EXEC</w:t>
      </w:r>
      <w:r w:rsidRPr="007A6465">
        <w:rPr>
          <w:lang w:val="it-IT"/>
        </w:rPr>
        <w:t xml:space="preserve"> </w:t>
      </w:r>
      <w:proofErr w:type="spellStart"/>
      <w:r w:rsidRPr="007A6465">
        <w:rPr>
          <w:lang w:val="it-IT"/>
        </w:rPr>
        <w:t>dbo</w:t>
      </w:r>
      <w:r w:rsidRPr="007A6465">
        <w:rPr>
          <w:color w:val="6F6F6F"/>
          <w:lang w:val="it-IT"/>
        </w:rPr>
        <w:t>.</w:t>
      </w:r>
      <w:r w:rsidRPr="007A6465">
        <w:rPr>
          <w:lang w:val="it-IT"/>
        </w:rPr>
        <w:t>SearchUsers</w:t>
      </w:r>
      <w:proofErr w:type="spellEnd"/>
    </w:p>
    <w:p w14:paraId="2ACFA1A2" w14:textId="77777777" w:rsidR="009F0DCB" w:rsidRPr="007A6465" w:rsidRDefault="009F0DCB" w:rsidP="007A6465">
      <w:pPr>
        <w:pStyle w:val="ppCode"/>
        <w:rPr>
          <w:lang w:val="it-IT"/>
        </w:rPr>
      </w:pPr>
      <w:r w:rsidRPr="007A6465">
        <w:rPr>
          <w:color w:val="1168A8"/>
          <w:lang w:val="it-IT"/>
        </w:rPr>
        <w:tab/>
      </w:r>
      <w:r w:rsidRPr="007A6465">
        <w:rPr>
          <w:color w:val="1168A8"/>
          <w:lang w:val="it-IT"/>
        </w:rPr>
        <w:tab/>
      </w:r>
      <w:r w:rsidRPr="007A6465">
        <w:rPr>
          <w:color w:val="1168A8"/>
          <w:lang w:val="it-IT"/>
        </w:rPr>
        <w:tab/>
      </w:r>
      <w:r w:rsidRPr="007A6465">
        <w:rPr>
          <w:lang w:val="it-IT"/>
        </w:rPr>
        <w:t>@</w:t>
      </w:r>
      <w:proofErr w:type="spellStart"/>
      <w:r w:rsidRPr="007A6465">
        <w:rPr>
          <w:lang w:val="it-IT"/>
        </w:rPr>
        <w:t>UserId</w:t>
      </w:r>
      <w:proofErr w:type="spellEnd"/>
      <w:r w:rsidRPr="007A6465">
        <w:rPr>
          <w:lang w:val="it-IT"/>
        </w:rPr>
        <w:t xml:space="preserve"> </w:t>
      </w:r>
      <w:r w:rsidRPr="007A6465">
        <w:rPr>
          <w:color w:val="6F6F6F"/>
          <w:lang w:val="it-IT"/>
        </w:rPr>
        <w:t>=</w:t>
      </w:r>
      <w:r w:rsidRPr="007A6465">
        <w:rPr>
          <w:lang w:val="it-IT"/>
        </w:rPr>
        <w:t xml:space="preserve"> </w:t>
      </w:r>
      <w:r w:rsidRPr="007A6465">
        <w:rPr>
          <w:color w:val="8A3131"/>
          <w:lang w:val="it-IT"/>
        </w:rPr>
        <w:t>1</w:t>
      </w:r>
      <w:r w:rsidRPr="007A6465">
        <w:rPr>
          <w:color w:val="6F6F6F"/>
          <w:lang w:val="it-IT"/>
        </w:rPr>
        <w:t>;</w:t>
      </w:r>
    </w:p>
    <w:p w14:paraId="7A787B12" w14:textId="77777777" w:rsidR="009F0DCB" w:rsidRPr="007A6465" w:rsidRDefault="009F0DCB" w:rsidP="007A6465">
      <w:pPr>
        <w:pStyle w:val="ppCode"/>
        <w:rPr>
          <w:lang w:val="it-IT"/>
        </w:rPr>
      </w:pPr>
      <w:r w:rsidRPr="007A6465">
        <w:rPr>
          <w:lang w:val="it-IT"/>
        </w:rPr>
        <w:lastRenderedPageBreak/>
        <w:tab/>
      </w:r>
    </w:p>
    <w:p w14:paraId="7B165CB8" w14:textId="35953D4A" w:rsidR="009F0DCB" w:rsidRPr="007A6465" w:rsidRDefault="009F0DCB" w:rsidP="007A6465">
      <w:pPr>
        <w:pStyle w:val="ppCode"/>
        <w:rPr>
          <w:color w:val="232323"/>
          <w:lang w:val="it-IT"/>
        </w:rPr>
      </w:pPr>
      <w:r w:rsidRPr="007A6465">
        <w:rPr>
          <w:color w:val="232323"/>
          <w:lang w:val="it-IT"/>
        </w:rPr>
        <w:tab/>
      </w:r>
      <w:r w:rsidRPr="007A6465">
        <w:rPr>
          <w:lang w:val="it-IT"/>
        </w:rPr>
        <w:t xml:space="preserve">-- </w:t>
      </w:r>
      <w:r w:rsidR="005A152A" w:rsidRPr="007A6465">
        <w:rPr>
          <w:lang w:val="it-IT"/>
        </w:rPr>
        <w:t>viene segnato il numero di record tornato</w:t>
      </w:r>
    </w:p>
    <w:p w14:paraId="23EFF05D" w14:textId="77777777" w:rsidR="009F0DCB" w:rsidRPr="00A9158F" w:rsidRDefault="009F0DCB" w:rsidP="007A6465">
      <w:pPr>
        <w:pStyle w:val="ppCode"/>
      </w:pPr>
      <w:r w:rsidRPr="007A6465">
        <w:rPr>
          <w:lang w:val="it-IT"/>
        </w:rPr>
        <w:tab/>
      </w:r>
      <w:r w:rsidRPr="00A9158F">
        <w:rPr>
          <w:color w:val="1168A8"/>
        </w:rPr>
        <w:t>DECLARE</w:t>
      </w:r>
      <w:r w:rsidRPr="00A9158F">
        <w:t xml:space="preserve"> @</w:t>
      </w:r>
      <w:proofErr w:type="spellStart"/>
      <w:r w:rsidRPr="00A9158F">
        <w:t>NumberOfRows</w:t>
      </w:r>
      <w:proofErr w:type="spellEnd"/>
      <w:r w:rsidRPr="00A9158F">
        <w:t xml:space="preserve"> </w:t>
      </w:r>
      <w:proofErr w:type="spellStart"/>
      <w:r w:rsidRPr="00A9158F">
        <w:rPr>
          <w:color w:val="1168A8"/>
        </w:rPr>
        <w:t>int</w:t>
      </w:r>
      <w:proofErr w:type="spellEnd"/>
      <w:r w:rsidRPr="00A9158F">
        <w:t xml:space="preserve"> </w:t>
      </w:r>
      <w:r w:rsidRPr="00A9158F">
        <w:rPr>
          <w:color w:val="6F6F6F"/>
        </w:rPr>
        <w:t>=</w:t>
      </w:r>
      <w:r w:rsidRPr="00A9158F">
        <w:t xml:space="preserve"> </w:t>
      </w:r>
      <w:r>
        <w:rPr>
          <w:color w:val="8A3131"/>
        </w:rPr>
        <w:t>-1</w:t>
      </w:r>
      <w:r w:rsidRPr="00A9158F">
        <w:rPr>
          <w:color w:val="6F6F6F"/>
        </w:rPr>
        <w:t>;</w:t>
      </w:r>
    </w:p>
    <w:p w14:paraId="46E4DA74" w14:textId="77777777" w:rsidR="009F0DCB" w:rsidRPr="00A9158F" w:rsidRDefault="009F0DCB" w:rsidP="007A6465">
      <w:pPr>
        <w:pStyle w:val="ppCode"/>
      </w:pPr>
      <w:r w:rsidRPr="00A9158F">
        <w:tab/>
      </w:r>
      <w:r w:rsidRPr="00A9158F">
        <w:rPr>
          <w:color w:val="1168A8"/>
        </w:rPr>
        <w:t>SELECT</w:t>
      </w:r>
      <w:r w:rsidRPr="00A9158F">
        <w:t xml:space="preserve"> @NumberOfRows </w:t>
      </w:r>
      <w:r w:rsidRPr="00A9158F">
        <w:rPr>
          <w:color w:val="6F6F6F"/>
        </w:rPr>
        <w:t>=</w:t>
      </w:r>
      <w:r w:rsidRPr="00A9158F">
        <w:t xml:space="preserve"> </w:t>
      </w:r>
      <w:r w:rsidRPr="00A9158F">
        <w:rPr>
          <w:b/>
          <w:bCs/>
          <w:color w:val="840084"/>
        </w:rPr>
        <w:t>COUNT</w:t>
      </w:r>
      <w:r w:rsidRPr="00A9158F">
        <w:rPr>
          <w:color w:val="6F6F6F"/>
        </w:rPr>
        <w:t>(</w:t>
      </w:r>
      <w:r w:rsidRPr="00A9158F">
        <w:rPr>
          <w:color w:val="8A3131"/>
        </w:rPr>
        <w:t>1</w:t>
      </w:r>
      <w:r w:rsidRPr="00A9158F">
        <w:rPr>
          <w:color w:val="6F6F6F"/>
        </w:rPr>
        <w:t>)</w:t>
      </w:r>
      <w:r w:rsidRPr="00A9158F">
        <w:t xml:space="preserve"> </w:t>
      </w:r>
      <w:r w:rsidRPr="00A9158F">
        <w:rPr>
          <w:color w:val="1168A8"/>
        </w:rPr>
        <w:t>FROM</w:t>
      </w:r>
      <w:r w:rsidRPr="00A9158F">
        <w:t xml:space="preserve"> @Results</w:t>
      </w:r>
      <w:r w:rsidRPr="00A9158F">
        <w:rPr>
          <w:color w:val="6F6F6F"/>
        </w:rPr>
        <w:t>;</w:t>
      </w:r>
    </w:p>
    <w:p w14:paraId="549D7698" w14:textId="77777777" w:rsidR="009F0DCB" w:rsidRPr="00A9158F" w:rsidRDefault="009F0DCB" w:rsidP="007A6465">
      <w:pPr>
        <w:pStyle w:val="ppCode"/>
      </w:pPr>
    </w:p>
    <w:p w14:paraId="37DB98FC" w14:textId="395D02DF" w:rsidR="009F0DCB" w:rsidRPr="007A6465" w:rsidRDefault="009F0DCB" w:rsidP="007A6465">
      <w:pPr>
        <w:pStyle w:val="ppCode"/>
        <w:rPr>
          <w:color w:val="232323"/>
          <w:lang w:val="it-IT"/>
        </w:rPr>
      </w:pPr>
      <w:r w:rsidRPr="00A9158F">
        <w:rPr>
          <w:color w:val="232323"/>
        </w:rPr>
        <w:tab/>
      </w:r>
      <w:r w:rsidRPr="007A6465">
        <w:rPr>
          <w:lang w:val="it-IT"/>
        </w:rPr>
        <w:t xml:space="preserve">-- </w:t>
      </w:r>
      <w:proofErr w:type="spellStart"/>
      <w:r w:rsidRPr="007A6465">
        <w:rPr>
          <w:lang w:val="it-IT"/>
        </w:rPr>
        <w:t>Assert</w:t>
      </w:r>
      <w:proofErr w:type="spellEnd"/>
      <w:r w:rsidR="005A152A" w:rsidRPr="007A6465">
        <w:rPr>
          <w:lang w:val="it-IT"/>
        </w:rPr>
        <w:t xml:space="preserve"> (Asserzioni e verifiche)</w:t>
      </w:r>
    </w:p>
    <w:p w14:paraId="7E88C75F" w14:textId="77777777" w:rsidR="009F0DCB" w:rsidRPr="007A6465" w:rsidRDefault="009F0DCB" w:rsidP="007A6465">
      <w:pPr>
        <w:pStyle w:val="ppCode"/>
        <w:rPr>
          <w:lang w:val="it-IT"/>
        </w:rPr>
      </w:pPr>
      <w:r w:rsidRPr="007A6465">
        <w:rPr>
          <w:lang w:val="it-IT"/>
        </w:rPr>
        <w:tab/>
      </w:r>
      <w:r w:rsidRPr="007A6465">
        <w:rPr>
          <w:color w:val="1168A8"/>
          <w:lang w:val="it-IT"/>
        </w:rPr>
        <w:t>EXEC</w:t>
      </w:r>
      <w:r w:rsidRPr="007A6465">
        <w:rPr>
          <w:lang w:val="it-IT"/>
        </w:rPr>
        <w:t xml:space="preserve"> </w:t>
      </w:r>
      <w:proofErr w:type="spellStart"/>
      <w:r w:rsidRPr="007A6465">
        <w:rPr>
          <w:lang w:val="it-IT"/>
        </w:rPr>
        <w:t>tSQLt</w:t>
      </w:r>
      <w:r w:rsidRPr="007A6465">
        <w:rPr>
          <w:color w:val="6F6F6F"/>
          <w:lang w:val="it-IT"/>
        </w:rPr>
        <w:t>.</w:t>
      </w:r>
      <w:r w:rsidRPr="007A6465">
        <w:rPr>
          <w:lang w:val="it-IT"/>
        </w:rPr>
        <w:t>AssertEquals</w:t>
      </w:r>
      <w:proofErr w:type="spellEnd"/>
    </w:p>
    <w:p w14:paraId="605580D2" w14:textId="77777777" w:rsidR="009F0DCB" w:rsidRPr="00A9158F" w:rsidRDefault="009F0DCB" w:rsidP="007A6465">
      <w:pPr>
        <w:pStyle w:val="ppCode"/>
      </w:pPr>
      <w:r w:rsidRPr="007A6465">
        <w:rPr>
          <w:color w:val="1168A8"/>
          <w:lang w:val="it-IT"/>
        </w:rPr>
        <w:tab/>
        <w:t xml:space="preserve">    </w:t>
      </w:r>
      <w:r w:rsidRPr="00A9158F">
        <w:t xml:space="preserve">@Expected </w:t>
      </w:r>
      <w:r w:rsidRPr="00A9158F">
        <w:rPr>
          <w:color w:val="6F6F6F"/>
        </w:rPr>
        <w:t>=</w:t>
      </w:r>
      <w:r w:rsidRPr="00A9158F">
        <w:t xml:space="preserve"> </w:t>
      </w:r>
      <w:r w:rsidRPr="00A9158F">
        <w:rPr>
          <w:color w:val="8A3131"/>
        </w:rPr>
        <w:t>1</w:t>
      </w:r>
    </w:p>
    <w:p w14:paraId="4B3BD520" w14:textId="77777777" w:rsidR="009F0DCB" w:rsidRPr="00A9158F" w:rsidRDefault="009F0DCB" w:rsidP="007A6465">
      <w:pPr>
        <w:pStyle w:val="ppCode"/>
      </w:pPr>
      <w:r w:rsidRPr="00A9158F">
        <w:tab/>
        <w:t xml:space="preserve">  </w:t>
      </w:r>
      <w:r w:rsidRPr="00A9158F">
        <w:rPr>
          <w:color w:val="6F6F6F"/>
        </w:rPr>
        <w:t>,</w:t>
      </w:r>
      <w:r w:rsidRPr="00A9158F">
        <w:t xml:space="preserve"> @Actual </w:t>
      </w:r>
      <w:r w:rsidRPr="00A9158F">
        <w:rPr>
          <w:color w:val="6F6F6F"/>
        </w:rPr>
        <w:t>=</w:t>
      </w:r>
      <w:r w:rsidRPr="00A9158F">
        <w:t xml:space="preserve"> @</w:t>
      </w:r>
      <w:proofErr w:type="spellStart"/>
      <w:r w:rsidRPr="00A9158F">
        <w:t>NumberOfRows</w:t>
      </w:r>
      <w:proofErr w:type="spellEnd"/>
    </w:p>
    <w:p w14:paraId="516C087D" w14:textId="77777777" w:rsidR="009F0DCB" w:rsidRPr="00A9158F" w:rsidRDefault="009F0DCB" w:rsidP="007A6465">
      <w:pPr>
        <w:pStyle w:val="ppCode"/>
        <w:rPr>
          <w:color w:val="232323"/>
        </w:rPr>
      </w:pPr>
      <w:r w:rsidRPr="00A9158F">
        <w:rPr>
          <w:color w:val="232323"/>
        </w:rPr>
        <w:tab/>
        <w:t xml:space="preserve">  </w:t>
      </w:r>
      <w:r w:rsidRPr="00A9158F">
        <w:rPr>
          <w:color w:val="6F6F6F"/>
        </w:rPr>
        <w:t>,</w:t>
      </w:r>
      <w:r w:rsidRPr="00A9158F">
        <w:rPr>
          <w:color w:val="232323"/>
        </w:rPr>
        <w:t xml:space="preserve"> @Message </w:t>
      </w:r>
      <w:r w:rsidRPr="00A9158F">
        <w:rPr>
          <w:color w:val="6F6F6F"/>
        </w:rPr>
        <w:t>=</w:t>
      </w:r>
      <w:r w:rsidRPr="00A9158F">
        <w:rPr>
          <w:color w:val="232323"/>
        </w:rPr>
        <w:t xml:space="preserve"> </w:t>
      </w:r>
      <w:proofErr w:type="spellStart"/>
      <w:r w:rsidRPr="00A9158F">
        <w:t>N'Wrong</w:t>
      </w:r>
      <w:proofErr w:type="spellEnd"/>
      <w:r w:rsidRPr="00A9158F">
        <w:t xml:space="preserve"> number of rows!</w:t>
      </w:r>
      <w:proofErr w:type="gramStart"/>
      <w:r w:rsidRPr="00A9158F">
        <w:t>'</w:t>
      </w:r>
      <w:r w:rsidRPr="00A9158F">
        <w:rPr>
          <w:color w:val="6F6F6F"/>
        </w:rPr>
        <w:t>;</w:t>
      </w:r>
      <w:proofErr w:type="gramEnd"/>
    </w:p>
    <w:p w14:paraId="388E7169" w14:textId="77777777" w:rsidR="009F0DCB" w:rsidRPr="00A9158F" w:rsidRDefault="009F0DCB" w:rsidP="007A6465">
      <w:pPr>
        <w:pStyle w:val="ppCode"/>
      </w:pPr>
      <w:r w:rsidRPr="00A9158F">
        <w:tab/>
      </w:r>
    </w:p>
    <w:p w14:paraId="4BA1A65B" w14:textId="77777777" w:rsidR="009F0DCB" w:rsidRPr="00A9158F" w:rsidRDefault="009F0DCB" w:rsidP="007A6465">
      <w:pPr>
        <w:pStyle w:val="ppCode"/>
      </w:pPr>
    </w:p>
    <w:p w14:paraId="1377C967" w14:textId="77777777" w:rsidR="009F0DCB" w:rsidRPr="007A6465" w:rsidRDefault="009F0DCB" w:rsidP="007A6465">
      <w:pPr>
        <w:pStyle w:val="ppCode"/>
        <w:rPr>
          <w:color w:val="232323"/>
          <w:lang w:val="it-IT"/>
        </w:rPr>
      </w:pPr>
      <w:r w:rsidRPr="007A6465">
        <w:rPr>
          <w:lang w:val="it-IT"/>
        </w:rPr>
        <w:t>END</w:t>
      </w:r>
      <w:r w:rsidRPr="007A6465">
        <w:rPr>
          <w:color w:val="6F6F6F"/>
          <w:lang w:val="it-IT"/>
        </w:rPr>
        <w:t>;</w:t>
      </w:r>
    </w:p>
    <w:p w14:paraId="75762DCF" w14:textId="77777777" w:rsidR="009F0DCB" w:rsidRPr="007A6465" w:rsidRDefault="009F0DCB" w:rsidP="007A6465">
      <w:pPr>
        <w:pStyle w:val="ppCode"/>
        <w:rPr>
          <w:lang w:val="it-IT"/>
        </w:rPr>
      </w:pPr>
      <w:r w:rsidRPr="007A6465">
        <w:rPr>
          <w:lang w:val="it-IT"/>
        </w:rPr>
        <w:t>GO</w:t>
      </w:r>
    </w:p>
    <w:p w14:paraId="51C863A5" w14:textId="77777777" w:rsidR="009F0DCB" w:rsidRPr="007A6465" w:rsidRDefault="009F0DCB" w:rsidP="007A6465">
      <w:pPr>
        <w:pStyle w:val="ppBodyText"/>
        <w:rPr>
          <w:lang w:val="it-IT"/>
        </w:rPr>
      </w:pPr>
    </w:p>
    <w:p w14:paraId="0A58EAD0" w14:textId="0E7F3A53" w:rsidR="00A670AE" w:rsidRPr="007A6465" w:rsidRDefault="00A670AE" w:rsidP="007A6465">
      <w:pPr>
        <w:pStyle w:val="ppBodyText"/>
        <w:rPr>
          <w:lang w:val="it-IT"/>
        </w:rPr>
      </w:pPr>
      <w:r w:rsidRPr="007A6465">
        <w:rPr>
          <w:lang w:val="it-IT"/>
        </w:rPr>
        <w:t xml:space="preserve">Come possiamo notare, il nome della </w:t>
      </w:r>
      <w:proofErr w:type="spellStart"/>
      <w:r w:rsidRPr="007A6465">
        <w:rPr>
          <w:lang w:val="it-IT"/>
        </w:rPr>
        <w:t>stored</w:t>
      </w:r>
      <w:proofErr w:type="spellEnd"/>
      <w:r w:rsidRPr="007A6465">
        <w:rPr>
          <w:lang w:val="it-IT"/>
        </w:rPr>
        <w:t xml:space="preserve"> procedure inizia per “test”. Questa è una </w:t>
      </w:r>
      <w:proofErr w:type="spellStart"/>
      <w:r w:rsidRPr="007A6465">
        <w:rPr>
          <w:lang w:val="it-IT"/>
        </w:rPr>
        <w:t>naming</w:t>
      </w:r>
      <w:proofErr w:type="spellEnd"/>
      <w:r w:rsidRPr="007A6465">
        <w:rPr>
          <w:lang w:val="it-IT"/>
        </w:rPr>
        <w:t xml:space="preserve"> convention di </w:t>
      </w:r>
      <w:proofErr w:type="spellStart"/>
      <w:r w:rsidRPr="007A6465">
        <w:rPr>
          <w:lang w:val="it-IT"/>
        </w:rPr>
        <w:t>tSQLt</w:t>
      </w:r>
      <w:proofErr w:type="spellEnd"/>
      <w:r w:rsidRPr="007A6465">
        <w:rPr>
          <w:lang w:val="it-IT"/>
        </w:rPr>
        <w:t xml:space="preserve">. La prima parte </w:t>
      </w:r>
      <w:r w:rsidR="00D04283" w:rsidRPr="007A6465">
        <w:rPr>
          <w:lang w:val="it-IT"/>
        </w:rPr>
        <w:t xml:space="preserve">del corpo del test </w:t>
      </w:r>
      <w:r w:rsidRPr="007A6465">
        <w:rPr>
          <w:lang w:val="it-IT"/>
        </w:rPr>
        <w:t xml:space="preserve">è la porzione denominata </w:t>
      </w:r>
      <w:proofErr w:type="spellStart"/>
      <w:r w:rsidRPr="007A6465">
        <w:rPr>
          <w:i/>
          <w:lang w:val="it-IT"/>
        </w:rPr>
        <w:t>Assemble</w:t>
      </w:r>
      <w:proofErr w:type="spellEnd"/>
      <w:r w:rsidRPr="007A6465">
        <w:rPr>
          <w:lang w:val="it-IT"/>
        </w:rPr>
        <w:t xml:space="preserve">. In essa andiamo a creare dei </w:t>
      </w:r>
      <w:proofErr w:type="spellStart"/>
      <w:r w:rsidRPr="007A6465">
        <w:rPr>
          <w:lang w:val="it-IT"/>
        </w:rPr>
        <w:t>fake</w:t>
      </w:r>
      <w:proofErr w:type="spellEnd"/>
      <w:r w:rsidRPr="007A6465">
        <w:rPr>
          <w:lang w:val="it-IT"/>
        </w:rPr>
        <w:t xml:space="preserve"> (copie di oggetti originali, con lo stesso nome) per isolare le tabelle su cui lavoreremo </w:t>
      </w:r>
      <w:r w:rsidR="00D04283" w:rsidRPr="007A6465">
        <w:rPr>
          <w:lang w:val="it-IT"/>
        </w:rPr>
        <w:t xml:space="preserve">nel contesto del </w:t>
      </w:r>
      <w:r w:rsidRPr="007A6465">
        <w:rPr>
          <w:lang w:val="it-IT"/>
        </w:rPr>
        <w:t xml:space="preserve">test, e successivamente andiamo ad aggiungere dei record di esempio, per poi eseguire la procedura </w:t>
      </w:r>
      <w:proofErr w:type="spellStart"/>
      <w:r w:rsidRPr="007A6465">
        <w:rPr>
          <w:i/>
          <w:lang w:val="it-IT"/>
        </w:rPr>
        <w:t>SearchUsers</w:t>
      </w:r>
      <w:proofErr w:type="spellEnd"/>
      <w:r w:rsidRPr="007A6465">
        <w:rPr>
          <w:lang w:val="it-IT"/>
        </w:rPr>
        <w:t xml:space="preserve"> (sezione </w:t>
      </w:r>
      <w:proofErr w:type="spellStart"/>
      <w:r w:rsidRPr="007A6465">
        <w:rPr>
          <w:i/>
          <w:lang w:val="it-IT"/>
        </w:rPr>
        <w:t>Act</w:t>
      </w:r>
      <w:proofErr w:type="spellEnd"/>
      <w:r w:rsidRPr="007A6465">
        <w:rPr>
          <w:lang w:val="it-IT"/>
        </w:rPr>
        <w:t xml:space="preserve">). Il </w:t>
      </w:r>
      <w:proofErr w:type="spellStart"/>
      <w:r w:rsidRPr="007A6465">
        <w:rPr>
          <w:lang w:val="it-IT"/>
        </w:rPr>
        <w:t>resultset</w:t>
      </w:r>
      <w:proofErr w:type="spellEnd"/>
      <w:r w:rsidRPr="007A6465">
        <w:rPr>
          <w:lang w:val="it-IT"/>
        </w:rPr>
        <w:t xml:space="preserve"> ritornato viene salvato in una tabella temporanea e il numero di righe è persistito in una variabile chiamata @</w:t>
      </w:r>
      <w:proofErr w:type="spellStart"/>
      <w:r w:rsidRPr="007A6465">
        <w:rPr>
          <w:lang w:val="it-IT"/>
        </w:rPr>
        <w:t>NumberOfRows</w:t>
      </w:r>
      <w:proofErr w:type="spellEnd"/>
      <w:r w:rsidRPr="007A6465">
        <w:rPr>
          <w:lang w:val="it-IT"/>
        </w:rPr>
        <w:t xml:space="preserve">. L’ultima porzione di codice è la </w:t>
      </w:r>
      <w:proofErr w:type="spellStart"/>
      <w:r w:rsidRPr="007A6465">
        <w:rPr>
          <w:i/>
          <w:lang w:val="it-IT"/>
        </w:rPr>
        <w:t>Assert</w:t>
      </w:r>
      <w:proofErr w:type="spellEnd"/>
      <w:r w:rsidRPr="007A6465">
        <w:rPr>
          <w:lang w:val="it-IT"/>
        </w:rPr>
        <w:t>. Qui andiamo ad eseguire le nostre asse</w:t>
      </w:r>
      <w:r w:rsidR="00D04283" w:rsidRPr="007A6465">
        <w:rPr>
          <w:lang w:val="it-IT"/>
        </w:rPr>
        <w:t>r</w:t>
      </w:r>
      <w:r w:rsidRPr="007A6465">
        <w:rPr>
          <w:lang w:val="it-IT"/>
        </w:rPr>
        <w:t xml:space="preserve">zioni, </w:t>
      </w:r>
      <w:r w:rsidR="00D04283" w:rsidRPr="007A6465">
        <w:rPr>
          <w:lang w:val="it-IT"/>
        </w:rPr>
        <w:t xml:space="preserve">e </w:t>
      </w:r>
      <w:r w:rsidRPr="007A6465">
        <w:rPr>
          <w:lang w:val="it-IT"/>
        </w:rPr>
        <w:t xml:space="preserve">nella fattispecie lanciamo la procedura </w:t>
      </w:r>
      <w:proofErr w:type="spellStart"/>
      <w:r w:rsidR="00D04283" w:rsidRPr="007A6465">
        <w:rPr>
          <w:i/>
          <w:lang w:val="it-IT"/>
        </w:rPr>
        <w:t>tSQLt.AssertEquals</w:t>
      </w:r>
      <w:proofErr w:type="spellEnd"/>
      <w:r w:rsidRPr="007A6465">
        <w:rPr>
          <w:lang w:val="it-IT"/>
        </w:rPr>
        <w:t xml:space="preserve"> per verificare che il valore di @</w:t>
      </w:r>
      <w:proofErr w:type="spellStart"/>
      <w:r w:rsidRPr="007A6465">
        <w:rPr>
          <w:lang w:val="it-IT"/>
        </w:rPr>
        <w:t>NumberOfRows</w:t>
      </w:r>
      <w:proofErr w:type="spellEnd"/>
      <w:r w:rsidRPr="007A6465">
        <w:rPr>
          <w:lang w:val="it-IT"/>
        </w:rPr>
        <w:t xml:space="preserve"> sia</w:t>
      </w:r>
      <w:r w:rsidR="00D04283" w:rsidRPr="007A6465">
        <w:rPr>
          <w:lang w:val="it-IT"/>
        </w:rPr>
        <w:t xml:space="preserve"> il medesimo di quello atteso (ovvero 1).</w:t>
      </w:r>
    </w:p>
    <w:p w14:paraId="12F58AF7" w14:textId="68268695" w:rsidR="009F0DCB" w:rsidRPr="007A6465" w:rsidRDefault="00D04283" w:rsidP="007A6465">
      <w:pPr>
        <w:pStyle w:val="ppBodyText"/>
        <w:rPr>
          <w:lang w:val="it-IT"/>
        </w:rPr>
      </w:pPr>
      <w:r w:rsidRPr="007A6465">
        <w:rPr>
          <w:lang w:val="it-IT"/>
        </w:rPr>
        <w:t xml:space="preserve">Eseguendo la procedura </w:t>
      </w:r>
      <w:proofErr w:type="spellStart"/>
      <w:r w:rsidRPr="007A6465">
        <w:rPr>
          <w:i/>
          <w:lang w:val="it-IT"/>
        </w:rPr>
        <w:t>tSQLt.Run</w:t>
      </w:r>
      <w:proofErr w:type="spellEnd"/>
      <w:r w:rsidRPr="007A6465">
        <w:rPr>
          <w:i/>
          <w:lang w:val="it-IT"/>
        </w:rPr>
        <w:t xml:space="preserve"> </w:t>
      </w:r>
      <w:r w:rsidRPr="007A6465">
        <w:rPr>
          <w:lang w:val="it-IT"/>
        </w:rPr>
        <w:t>avremo i seguenti risultati</w:t>
      </w:r>
      <w:r w:rsidR="009F0DCB" w:rsidRPr="007A6465">
        <w:rPr>
          <w:lang w:val="it-IT"/>
        </w:rPr>
        <w:t>:</w:t>
      </w:r>
    </w:p>
    <w:p w14:paraId="70E0E3B2" w14:textId="77777777" w:rsidR="009F0DCB" w:rsidRDefault="009F0DCB" w:rsidP="007A6465">
      <w:pPr>
        <w:pStyle w:val="ppFigure"/>
      </w:pPr>
      <w:r>
        <w:rPr>
          <w:noProof/>
          <w:lang w:bidi="ar-SA"/>
        </w:rPr>
        <w:drawing>
          <wp:inline distT="0" distB="0" distL="0" distR="0" wp14:anchorId="0202FF58" wp14:editId="480A82B3">
            <wp:extent cx="5943600" cy="1976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inline>
        </w:drawing>
      </w:r>
    </w:p>
    <w:p w14:paraId="7E8C05D1" w14:textId="63F3A6D0" w:rsidR="009F0DCB" w:rsidRPr="007A6465" w:rsidRDefault="00D04283" w:rsidP="007A6465">
      <w:pPr>
        <w:pStyle w:val="ppBodyText"/>
        <w:rPr>
          <w:lang w:val="it-IT"/>
        </w:rPr>
      </w:pPr>
      <w:r w:rsidRPr="007A6465">
        <w:rPr>
          <w:lang w:val="it-IT"/>
        </w:rPr>
        <w:t>Il test è stato eseguito con successo sul database del cliente.</w:t>
      </w:r>
    </w:p>
    <w:p w14:paraId="5CC82154" w14:textId="77777777" w:rsidR="009F0DCB" w:rsidRPr="007A6465" w:rsidRDefault="009F0DCB" w:rsidP="007A6465">
      <w:pPr>
        <w:pStyle w:val="ppBodyText"/>
        <w:rPr>
          <w:lang w:val="it-IT"/>
        </w:rPr>
      </w:pPr>
    </w:p>
    <w:p w14:paraId="04B37DD8" w14:textId="3D52895F" w:rsidR="009F0DCB" w:rsidRPr="007A6465" w:rsidRDefault="009F0DCB" w:rsidP="007A6465">
      <w:pPr>
        <w:pStyle w:val="Heading4"/>
        <w:rPr>
          <w:lang w:val="it-IT"/>
        </w:rPr>
      </w:pPr>
      <w:bookmarkStart w:id="8" w:name="_Toc416440627"/>
      <w:r w:rsidRPr="007A6465">
        <w:rPr>
          <w:lang w:val="it-IT"/>
        </w:rPr>
        <w:t xml:space="preserve">Test – </w:t>
      </w:r>
      <w:r w:rsidR="00463EEE" w:rsidRPr="007A6465">
        <w:rPr>
          <w:lang w:val="it-IT"/>
        </w:rPr>
        <w:t xml:space="preserve">chiamata con </w:t>
      </w:r>
      <w:proofErr w:type="spellStart"/>
      <w:r w:rsidR="00463EEE" w:rsidRPr="007A6465">
        <w:rPr>
          <w:lang w:val="it-IT"/>
        </w:rPr>
        <w:t>user</w:t>
      </w:r>
      <w:proofErr w:type="spellEnd"/>
      <w:r w:rsidR="00463EEE" w:rsidRPr="007A6465">
        <w:rPr>
          <w:lang w:val="it-IT"/>
        </w:rPr>
        <w:t xml:space="preserve"> id di un utente privo di dettagli</w:t>
      </w:r>
      <w:bookmarkEnd w:id="8"/>
    </w:p>
    <w:p w14:paraId="74EF7147" w14:textId="02089DAC" w:rsidR="009F0DCB" w:rsidRDefault="00463EEE" w:rsidP="007A6465">
      <w:pPr>
        <w:pStyle w:val="ppBodyText"/>
      </w:pPr>
      <w:r w:rsidRPr="007A6465">
        <w:rPr>
          <w:lang w:val="it-IT"/>
        </w:rPr>
        <w:t>Il secondo test è del tutto simile al primo, ma verte su un utente che non ha dettagli (</w:t>
      </w:r>
      <w:proofErr w:type="spellStart"/>
      <w:r w:rsidRPr="007A6465">
        <w:rPr>
          <w:lang w:val="it-IT"/>
        </w:rPr>
        <w:t>UserContacts</w:t>
      </w:r>
      <w:proofErr w:type="spellEnd"/>
      <w:r w:rsidRPr="007A6465">
        <w:rPr>
          <w:lang w:val="it-IT"/>
        </w:rPr>
        <w:t xml:space="preserve">) legati. </w:t>
      </w:r>
      <w:proofErr w:type="spellStart"/>
      <w:r>
        <w:t>Ecco</w:t>
      </w:r>
      <w:proofErr w:type="spellEnd"/>
      <w:r>
        <w:t xml:space="preserve"> come è </w:t>
      </w:r>
      <w:proofErr w:type="spellStart"/>
      <w:r>
        <w:t>scritto</w:t>
      </w:r>
      <w:proofErr w:type="spellEnd"/>
      <w:r w:rsidR="009F0DCB">
        <w:t>:</w:t>
      </w:r>
    </w:p>
    <w:p w14:paraId="20D99845" w14:textId="77777777" w:rsidR="009F0DCB" w:rsidRPr="007A6465" w:rsidRDefault="009F0DCB" w:rsidP="00343843">
      <w:pPr>
        <w:pStyle w:val="ppCode"/>
      </w:pPr>
      <w:r w:rsidRPr="007A6465">
        <w:rPr>
          <w:color w:val="1168A8"/>
        </w:rPr>
        <w:lastRenderedPageBreak/>
        <w:t>CREATE</w:t>
      </w:r>
      <w:r w:rsidRPr="007A6465">
        <w:t xml:space="preserve"> </w:t>
      </w:r>
      <w:r w:rsidRPr="007A6465">
        <w:rPr>
          <w:color w:val="1168A8"/>
        </w:rPr>
        <w:t>PROCEDURE</w:t>
      </w:r>
      <w:r w:rsidRPr="007A6465">
        <w:t xml:space="preserve"> </w:t>
      </w:r>
      <w:proofErr w:type="spellStart"/>
      <w:r w:rsidRPr="007A6465">
        <w:t>UserTests</w:t>
      </w:r>
      <w:proofErr w:type="spellEnd"/>
      <w:r w:rsidRPr="007A6465">
        <w:rPr>
          <w:color w:val="6F6F6F"/>
        </w:rPr>
        <w:t>.</w:t>
      </w:r>
      <w:r w:rsidRPr="007A6465">
        <w:t xml:space="preserve">[test </w:t>
      </w:r>
      <w:proofErr w:type="spellStart"/>
      <w:r w:rsidRPr="007A6465">
        <w:t>SearchUsers</w:t>
      </w:r>
      <w:proofErr w:type="spellEnd"/>
      <w:r w:rsidRPr="007A6465">
        <w:t xml:space="preserve"> should return one row when passing an existing </w:t>
      </w:r>
      <w:proofErr w:type="spellStart"/>
      <w:r w:rsidRPr="007A6465">
        <w:t>UserId</w:t>
      </w:r>
      <w:proofErr w:type="spellEnd"/>
      <w:r w:rsidRPr="007A6465">
        <w:t xml:space="preserve"> and contacts are missing]</w:t>
      </w:r>
    </w:p>
    <w:p w14:paraId="56B3630F" w14:textId="77777777" w:rsidR="009F0DCB" w:rsidRPr="003039C4" w:rsidRDefault="009F0DCB" w:rsidP="00343843">
      <w:pPr>
        <w:pStyle w:val="ppCode"/>
        <w:rPr>
          <w:color w:val="232323"/>
        </w:rPr>
      </w:pPr>
      <w:r w:rsidRPr="003039C4">
        <w:t>AS</w:t>
      </w:r>
    </w:p>
    <w:p w14:paraId="3AEC280B" w14:textId="77777777" w:rsidR="009F0DCB" w:rsidRPr="003039C4" w:rsidRDefault="009F0DCB" w:rsidP="00343843">
      <w:pPr>
        <w:pStyle w:val="ppCode"/>
        <w:rPr>
          <w:color w:val="232323"/>
        </w:rPr>
      </w:pPr>
      <w:r w:rsidRPr="003039C4">
        <w:t>BEGIN</w:t>
      </w:r>
    </w:p>
    <w:p w14:paraId="10C8EF90" w14:textId="77777777" w:rsidR="009F0DCB" w:rsidRPr="003039C4" w:rsidRDefault="009F0DCB" w:rsidP="00343843">
      <w:pPr>
        <w:pStyle w:val="ppCode"/>
      </w:pPr>
      <w:r w:rsidRPr="003039C4">
        <w:tab/>
      </w:r>
    </w:p>
    <w:p w14:paraId="079B1852" w14:textId="645C4020" w:rsidR="009F0DCB" w:rsidRPr="003039C4" w:rsidRDefault="009F0DCB" w:rsidP="00343843">
      <w:pPr>
        <w:pStyle w:val="ppCode"/>
        <w:rPr>
          <w:color w:val="232323"/>
        </w:rPr>
      </w:pPr>
      <w:r w:rsidRPr="003039C4">
        <w:rPr>
          <w:color w:val="232323"/>
        </w:rPr>
        <w:tab/>
      </w:r>
      <w:r w:rsidR="00463EEE">
        <w:t>-- Assemble</w:t>
      </w:r>
    </w:p>
    <w:p w14:paraId="6400AD52" w14:textId="77777777" w:rsidR="009F0DCB" w:rsidRPr="003039C4" w:rsidRDefault="009F0DCB" w:rsidP="00343843">
      <w:pPr>
        <w:pStyle w:val="ppCode"/>
      </w:pPr>
      <w:r w:rsidRPr="003039C4">
        <w:tab/>
      </w:r>
      <w:r w:rsidRPr="003039C4">
        <w:rPr>
          <w:color w:val="1168A8"/>
        </w:rPr>
        <w:t>EXEC</w:t>
      </w:r>
      <w:r w:rsidRPr="003039C4">
        <w:t xml:space="preserve"> tSQLt</w:t>
      </w:r>
      <w:r w:rsidRPr="003039C4">
        <w:rPr>
          <w:color w:val="6F6F6F"/>
        </w:rPr>
        <w:t>.</w:t>
      </w:r>
      <w:r w:rsidRPr="003039C4">
        <w:t>FakeTable</w:t>
      </w:r>
      <w:r w:rsidRPr="003039C4">
        <w:rPr>
          <w:color w:val="1168A8"/>
        </w:rPr>
        <w:t xml:space="preserve"> </w:t>
      </w:r>
    </w:p>
    <w:p w14:paraId="09061116" w14:textId="77777777" w:rsidR="009F0DCB" w:rsidRPr="003039C4" w:rsidRDefault="009F0DCB" w:rsidP="00343843">
      <w:pPr>
        <w:pStyle w:val="ppCode"/>
      </w:pPr>
      <w:r w:rsidRPr="003039C4">
        <w:rPr>
          <w:color w:val="1168A8"/>
        </w:rPr>
        <w:tab/>
      </w:r>
      <w:r w:rsidRPr="003039C4">
        <w:rPr>
          <w:color w:val="1168A8"/>
        </w:rPr>
        <w:tab/>
      </w:r>
      <w:r w:rsidRPr="003039C4">
        <w:t>@</w:t>
      </w:r>
      <w:proofErr w:type="spellStart"/>
      <w:r w:rsidRPr="003039C4">
        <w:t>TableName</w:t>
      </w:r>
      <w:proofErr w:type="spellEnd"/>
      <w:r w:rsidRPr="003039C4">
        <w:t xml:space="preserve"> </w:t>
      </w:r>
      <w:r w:rsidRPr="003039C4">
        <w:rPr>
          <w:color w:val="6F6F6F"/>
        </w:rPr>
        <w:t>=</w:t>
      </w:r>
      <w:r w:rsidRPr="003039C4">
        <w:t xml:space="preserve"> </w:t>
      </w:r>
      <w:proofErr w:type="spellStart"/>
      <w:r w:rsidRPr="003039C4">
        <w:rPr>
          <w:color w:val="E10000"/>
        </w:rPr>
        <w:t>N'Users</w:t>
      </w:r>
      <w:proofErr w:type="spellEnd"/>
      <w:r w:rsidRPr="003039C4">
        <w:rPr>
          <w:color w:val="E10000"/>
        </w:rPr>
        <w:t>'</w:t>
      </w:r>
    </w:p>
    <w:p w14:paraId="48CA3ADB" w14:textId="3A03D1C0" w:rsidR="009F0DCB" w:rsidRPr="003039C4" w:rsidRDefault="00463EEE" w:rsidP="00343843">
      <w:pPr>
        <w:pStyle w:val="ppCode"/>
      </w:pPr>
      <w:r>
        <w:t xml:space="preserve"> </w:t>
      </w:r>
      <w:r w:rsidR="009F0DCB" w:rsidRPr="003039C4">
        <w:tab/>
        <w:t xml:space="preserve">  </w:t>
      </w:r>
      <w:r>
        <w:t xml:space="preserve">    </w:t>
      </w:r>
      <w:r w:rsidR="009F0DCB" w:rsidRPr="003039C4">
        <w:rPr>
          <w:color w:val="6F6F6F"/>
        </w:rPr>
        <w:t>,</w:t>
      </w:r>
      <w:r w:rsidR="009F0DCB" w:rsidRPr="003039C4">
        <w:t xml:space="preserve"> @</w:t>
      </w:r>
      <w:proofErr w:type="spellStart"/>
      <w:r w:rsidR="009F0DCB" w:rsidRPr="003039C4">
        <w:t>SchemaName</w:t>
      </w:r>
      <w:proofErr w:type="spellEnd"/>
      <w:r w:rsidR="009F0DCB" w:rsidRPr="003039C4">
        <w:t xml:space="preserve"> </w:t>
      </w:r>
      <w:r w:rsidR="009F0DCB" w:rsidRPr="003039C4">
        <w:rPr>
          <w:color w:val="6F6F6F"/>
        </w:rPr>
        <w:t>=</w:t>
      </w:r>
      <w:r w:rsidR="009F0DCB" w:rsidRPr="003039C4">
        <w:t xml:space="preserve"> </w:t>
      </w:r>
      <w:proofErr w:type="spellStart"/>
      <w:r w:rsidR="009F0DCB" w:rsidRPr="003039C4">
        <w:rPr>
          <w:color w:val="E10000"/>
        </w:rPr>
        <w:t>N'dbo</w:t>
      </w:r>
      <w:proofErr w:type="spellEnd"/>
      <w:r w:rsidR="009F0DCB" w:rsidRPr="003039C4">
        <w:rPr>
          <w:color w:val="E10000"/>
        </w:rPr>
        <w:t>'</w:t>
      </w:r>
    </w:p>
    <w:p w14:paraId="1140B070" w14:textId="75E01ABD" w:rsidR="009F0DCB" w:rsidRDefault="009F0DCB" w:rsidP="00343843">
      <w:pPr>
        <w:pStyle w:val="ppCode"/>
        <w:rPr>
          <w:color w:val="6F6F6F"/>
        </w:rPr>
      </w:pPr>
      <w:r w:rsidRPr="003039C4">
        <w:tab/>
        <w:t xml:space="preserve">  </w:t>
      </w:r>
      <w:r w:rsidR="00463EEE">
        <w:t xml:space="preserve">    </w:t>
      </w:r>
      <w:r w:rsidRPr="003039C4">
        <w:rPr>
          <w:color w:val="6F6F6F"/>
        </w:rPr>
        <w:t>,</w:t>
      </w:r>
      <w:r w:rsidRPr="003039C4">
        <w:t xml:space="preserve"> @Identity </w:t>
      </w:r>
      <w:r w:rsidRPr="003039C4">
        <w:rPr>
          <w:color w:val="6F6F6F"/>
        </w:rPr>
        <w:t>=</w:t>
      </w:r>
      <w:r w:rsidRPr="003039C4">
        <w:t xml:space="preserve"> </w:t>
      </w:r>
      <w:r w:rsidRPr="003039C4">
        <w:rPr>
          <w:color w:val="8A3131"/>
        </w:rPr>
        <w:t>0</w:t>
      </w:r>
      <w:r w:rsidRPr="003039C4">
        <w:rPr>
          <w:color w:val="6F6F6F"/>
        </w:rPr>
        <w:t>;</w:t>
      </w:r>
    </w:p>
    <w:p w14:paraId="316EB3B5" w14:textId="77777777" w:rsidR="00463EEE" w:rsidRPr="003039C4" w:rsidRDefault="00463EEE" w:rsidP="00343843">
      <w:pPr>
        <w:pStyle w:val="ppCode"/>
      </w:pPr>
    </w:p>
    <w:p w14:paraId="79BD7A19" w14:textId="77777777" w:rsidR="009F0DCB" w:rsidRPr="003039C4" w:rsidRDefault="009F0DCB" w:rsidP="00343843">
      <w:pPr>
        <w:pStyle w:val="ppCode"/>
      </w:pPr>
      <w:r w:rsidRPr="003039C4">
        <w:tab/>
      </w:r>
      <w:r w:rsidRPr="003039C4">
        <w:rPr>
          <w:color w:val="1168A8"/>
        </w:rPr>
        <w:t>EXEC</w:t>
      </w:r>
      <w:r w:rsidRPr="003039C4">
        <w:t xml:space="preserve"> tSQLt</w:t>
      </w:r>
      <w:r w:rsidRPr="003039C4">
        <w:rPr>
          <w:color w:val="6F6F6F"/>
        </w:rPr>
        <w:t>.</w:t>
      </w:r>
      <w:r w:rsidRPr="003039C4">
        <w:t>FakeTable</w:t>
      </w:r>
      <w:r w:rsidRPr="003039C4">
        <w:rPr>
          <w:color w:val="1168A8"/>
        </w:rPr>
        <w:t xml:space="preserve"> </w:t>
      </w:r>
    </w:p>
    <w:p w14:paraId="750200DF" w14:textId="77777777" w:rsidR="009F0DCB" w:rsidRPr="003039C4" w:rsidRDefault="009F0DCB" w:rsidP="00343843">
      <w:pPr>
        <w:pStyle w:val="ppCode"/>
        <w:rPr>
          <w:color w:val="232323"/>
        </w:rPr>
      </w:pPr>
      <w:r w:rsidRPr="003039C4">
        <w:rPr>
          <w:color w:val="1168A8"/>
        </w:rPr>
        <w:tab/>
      </w:r>
      <w:r w:rsidRPr="003039C4">
        <w:rPr>
          <w:color w:val="1168A8"/>
        </w:rPr>
        <w:tab/>
      </w:r>
      <w:r w:rsidRPr="003039C4">
        <w:rPr>
          <w:color w:val="232323"/>
        </w:rPr>
        <w:t>@</w:t>
      </w:r>
      <w:proofErr w:type="spellStart"/>
      <w:r w:rsidRPr="003039C4">
        <w:rPr>
          <w:color w:val="232323"/>
        </w:rPr>
        <w:t>TableName</w:t>
      </w:r>
      <w:proofErr w:type="spellEnd"/>
      <w:r w:rsidRPr="003039C4">
        <w:rPr>
          <w:color w:val="232323"/>
        </w:rPr>
        <w:t xml:space="preserve"> </w:t>
      </w:r>
      <w:r w:rsidRPr="003039C4">
        <w:rPr>
          <w:color w:val="6F6F6F"/>
        </w:rPr>
        <w:t>=</w:t>
      </w:r>
      <w:r w:rsidRPr="003039C4">
        <w:rPr>
          <w:color w:val="232323"/>
        </w:rPr>
        <w:t xml:space="preserve"> </w:t>
      </w:r>
      <w:proofErr w:type="spellStart"/>
      <w:r w:rsidRPr="003039C4">
        <w:t>N'UserContacts</w:t>
      </w:r>
      <w:proofErr w:type="spellEnd"/>
      <w:r w:rsidRPr="003039C4">
        <w:t>'</w:t>
      </w:r>
    </w:p>
    <w:p w14:paraId="68E86B83" w14:textId="7EF0E1B8" w:rsidR="009F0DCB" w:rsidRPr="003039C4" w:rsidRDefault="009F0DCB" w:rsidP="00343843">
      <w:pPr>
        <w:pStyle w:val="ppCode"/>
      </w:pPr>
      <w:r w:rsidRPr="003039C4">
        <w:tab/>
        <w:t xml:space="preserve">  </w:t>
      </w:r>
      <w:r w:rsidR="00463EEE">
        <w:t xml:space="preserve">    </w:t>
      </w:r>
      <w:r w:rsidRPr="003039C4">
        <w:rPr>
          <w:color w:val="6F6F6F"/>
        </w:rPr>
        <w:t>,</w:t>
      </w:r>
      <w:r w:rsidRPr="003039C4">
        <w:t xml:space="preserve"> @</w:t>
      </w:r>
      <w:proofErr w:type="spellStart"/>
      <w:r w:rsidRPr="003039C4">
        <w:t>SchemaName</w:t>
      </w:r>
      <w:proofErr w:type="spellEnd"/>
      <w:r w:rsidRPr="003039C4">
        <w:t xml:space="preserve"> </w:t>
      </w:r>
      <w:r w:rsidRPr="003039C4">
        <w:rPr>
          <w:color w:val="6F6F6F"/>
        </w:rPr>
        <w:t>=</w:t>
      </w:r>
      <w:r w:rsidRPr="003039C4">
        <w:t xml:space="preserve"> </w:t>
      </w:r>
      <w:proofErr w:type="spellStart"/>
      <w:r w:rsidRPr="003039C4">
        <w:rPr>
          <w:color w:val="E10000"/>
        </w:rPr>
        <w:t>N'dbo</w:t>
      </w:r>
      <w:proofErr w:type="spellEnd"/>
      <w:r w:rsidRPr="003039C4">
        <w:rPr>
          <w:color w:val="E10000"/>
        </w:rPr>
        <w:t>'</w:t>
      </w:r>
      <w:r w:rsidRPr="003039C4">
        <w:rPr>
          <w:color w:val="6F6F6F"/>
        </w:rPr>
        <w:t>;</w:t>
      </w:r>
    </w:p>
    <w:p w14:paraId="37716E36" w14:textId="77777777" w:rsidR="009F0DCB" w:rsidRPr="003039C4" w:rsidRDefault="009F0DCB" w:rsidP="00343843">
      <w:pPr>
        <w:pStyle w:val="ppCode"/>
      </w:pPr>
    </w:p>
    <w:p w14:paraId="6446F660" w14:textId="77777777" w:rsidR="009F0DCB" w:rsidRPr="003039C4" w:rsidRDefault="009F0DCB" w:rsidP="00343843">
      <w:pPr>
        <w:pStyle w:val="ppCode"/>
      </w:pPr>
      <w:r w:rsidRPr="003039C4">
        <w:tab/>
      </w:r>
      <w:r w:rsidRPr="003039C4">
        <w:rPr>
          <w:color w:val="1168A8"/>
        </w:rPr>
        <w:t>INSERT</w:t>
      </w:r>
      <w:r w:rsidRPr="003039C4">
        <w:t xml:space="preserve"> </w:t>
      </w:r>
      <w:r w:rsidRPr="003039C4">
        <w:rPr>
          <w:color w:val="1168A8"/>
        </w:rPr>
        <w:t>INTO</w:t>
      </w:r>
      <w:r w:rsidRPr="003039C4">
        <w:t xml:space="preserve"> </w:t>
      </w:r>
      <w:proofErr w:type="spellStart"/>
      <w:r w:rsidRPr="003039C4">
        <w:t>dbo</w:t>
      </w:r>
      <w:r w:rsidRPr="003039C4">
        <w:rPr>
          <w:color w:val="6F6F6F"/>
        </w:rPr>
        <w:t>.</w:t>
      </w:r>
      <w:r w:rsidRPr="003039C4">
        <w:t>Users</w:t>
      </w:r>
      <w:proofErr w:type="spellEnd"/>
      <w:r w:rsidRPr="003039C4">
        <w:rPr>
          <w:color w:val="1168A8"/>
        </w:rPr>
        <w:t xml:space="preserve"> </w:t>
      </w:r>
      <w:r w:rsidRPr="003039C4">
        <w:rPr>
          <w:color w:val="6F6F6F"/>
        </w:rPr>
        <w:t>(</w:t>
      </w:r>
      <w:proofErr w:type="spellStart"/>
      <w:r w:rsidRPr="003039C4">
        <w:t>UserId</w:t>
      </w:r>
      <w:proofErr w:type="spellEnd"/>
      <w:r w:rsidRPr="003039C4">
        <w:rPr>
          <w:color w:val="6F6F6F"/>
        </w:rPr>
        <w:t>,</w:t>
      </w:r>
      <w:r w:rsidRPr="003039C4">
        <w:t xml:space="preserve"> Username</w:t>
      </w:r>
      <w:r w:rsidRPr="003039C4">
        <w:rPr>
          <w:color w:val="6F6F6F"/>
        </w:rPr>
        <w:t>,</w:t>
      </w:r>
      <w:r w:rsidRPr="003039C4">
        <w:t xml:space="preserve"> </w:t>
      </w:r>
      <w:proofErr w:type="spellStart"/>
      <w:r w:rsidRPr="003039C4">
        <w:t>FirstName</w:t>
      </w:r>
      <w:proofErr w:type="spellEnd"/>
      <w:r w:rsidRPr="003039C4">
        <w:rPr>
          <w:color w:val="6F6F6F"/>
        </w:rPr>
        <w:t>,</w:t>
      </w:r>
      <w:r w:rsidRPr="003039C4">
        <w:t xml:space="preserve"> </w:t>
      </w:r>
      <w:proofErr w:type="spellStart"/>
      <w:r w:rsidRPr="003039C4">
        <w:t>LastName</w:t>
      </w:r>
      <w:proofErr w:type="spellEnd"/>
      <w:r w:rsidRPr="003039C4">
        <w:rPr>
          <w:color w:val="6F6F6F"/>
        </w:rPr>
        <w:t>,</w:t>
      </w:r>
      <w:r w:rsidRPr="003039C4">
        <w:t xml:space="preserve"> </w:t>
      </w:r>
      <w:proofErr w:type="spellStart"/>
      <w:r w:rsidRPr="003039C4">
        <w:t>BirthDate</w:t>
      </w:r>
      <w:proofErr w:type="spellEnd"/>
      <w:r w:rsidRPr="003039C4">
        <w:rPr>
          <w:color w:val="6F6F6F"/>
        </w:rPr>
        <w:t>)</w:t>
      </w:r>
    </w:p>
    <w:p w14:paraId="29DF7DEB" w14:textId="4BF85665" w:rsidR="009F0DCB" w:rsidRPr="007A6465" w:rsidRDefault="009F0DCB" w:rsidP="00343843">
      <w:pPr>
        <w:pStyle w:val="ppCode"/>
        <w:rPr>
          <w:color w:val="232323"/>
          <w:lang w:val="it-IT"/>
        </w:rPr>
      </w:pPr>
      <w:r w:rsidRPr="003039C4">
        <w:rPr>
          <w:color w:val="232323"/>
        </w:rPr>
        <w:tab/>
      </w:r>
      <w:r w:rsidRPr="007A6465">
        <w:rPr>
          <w:color w:val="1168A8"/>
          <w:lang w:val="it-IT"/>
        </w:rPr>
        <w:t>VALUES</w:t>
      </w:r>
      <w:r w:rsidR="00463EEE" w:rsidRPr="007A6465">
        <w:rPr>
          <w:color w:val="1168A8"/>
          <w:lang w:val="it-IT"/>
        </w:rPr>
        <w:t xml:space="preserve"> </w:t>
      </w:r>
      <w:r w:rsidRPr="007A6465">
        <w:rPr>
          <w:color w:val="6F6F6F"/>
          <w:lang w:val="it-IT"/>
        </w:rPr>
        <w:t>(</w:t>
      </w:r>
      <w:r w:rsidRPr="007A6465">
        <w:rPr>
          <w:color w:val="8A3131"/>
          <w:lang w:val="it-IT"/>
        </w:rPr>
        <w:t>2</w:t>
      </w:r>
      <w:r w:rsidRPr="007A6465">
        <w:rPr>
          <w:color w:val="6F6F6F"/>
          <w:lang w:val="it-IT"/>
        </w:rPr>
        <w:t>,</w:t>
      </w:r>
      <w:r w:rsidRPr="007A6465">
        <w:rPr>
          <w:color w:val="232323"/>
          <w:lang w:val="it-IT"/>
        </w:rPr>
        <w:t xml:space="preserve"> </w:t>
      </w:r>
      <w:r w:rsidRPr="007A6465">
        <w:rPr>
          <w:lang w:val="it-IT"/>
        </w:rPr>
        <w:t>'</w:t>
      </w:r>
      <w:proofErr w:type="spellStart"/>
      <w:r w:rsidRPr="007A6465">
        <w:rPr>
          <w:lang w:val="it-IT"/>
        </w:rPr>
        <w:t>ettagab</w:t>
      </w:r>
      <w:proofErr w:type="spellEnd"/>
      <w:r w:rsidRPr="007A6465">
        <w:rPr>
          <w:lang w:val="it-IT"/>
        </w:rPr>
        <w:t>'</w:t>
      </w:r>
      <w:r w:rsidRPr="007A6465">
        <w:rPr>
          <w:color w:val="6F6F6F"/>
          <w:lang w:val="it-IT"/>
        </w:rPr>
        <w:t>,</w:t>
      </w:r>
      <w:r w:rsidRPr="007A6465">
        <w:rPr>
          <w:color w:val="232323"/>
          <w:lang w:val="it-IT"/>
        </w:rPr>
        <w:t xml:space="preserve"> </w:t>
      </w:r>
      <w:r w:rsidRPr="007A6465">
        <w:rPr>
          <w:lang w:val="it-IT"/>
        </w:rPr>
        <w:t>'Gabriele'</w:t>
      </w:r>
      <w:r w:rsidRPr="007A6465">
        <w:rPr>
          <w:color w:val="6F6F6F"/>
          <w:lang w:val="it-IT"/>
        </w:rPr>
        <w:t>,</w:t>
      </w:r>
      <w:r w:rsidRPr="007A6465">
        <w:rPr>
          <w:color w:val="232323"/>
          <w:lang w:val="it-IT"/>
        </w:rPr>
        <w:t xml:space="preserve"> </w:t>
      </w:r>
      <w:r w:rsidRPr="007A6465">
        <w:rPr>
          <w:lang w:val="it-IT"/>
        </w:rPr>
        <w:t>'</w:t>
      </w:r>
      <w:proofErr w:type="spellStart"/>
      <w:r w:rsidRPr="007A6465">
        <w:rPr>
          <w:lang w:val="it-IT"/>
        </w:rPr>
        <w:t>Etta</w:t>
      </w:r>
      <w:proofErr w:type="spellEnd"/>
      <w:r w:rsidRPr="007A6465">
        <w:rPr>
          <w:lang w:val="it-IT"/>
        </w:rPr>
        <w:t>'</w:t>
      </w:r>
      <w:r w:rsidRPr="007A6465">
        <w:rPr>
          <w:color w:val="6F6F6F"/>
          <w:lang w:val="it-IT"/>
        </w:rPr>
        <w:t>,</w:t>
      </w:r>
      <w:r w:rsidRPr="007A6465">
        <w:rPr>
          <w:color w:val="232323"/>
          <w:lang w:val="it-IT"/>
        </w:rPr>
        <w:t xml:space="preserve"> </w:t>
      </w:r>
      <w:r w:rsidRPr="007A6465">
        <w:rPr>
          <w:lang w:val="it-IT"/>
        </w:rPr>
        <w:t>'19940725'</w:t>
      </w:r>
      <w:r w:rsidRPr="007A6465">
        <w:rPr>
          <w:color w:val="6F6F6F"/>
          <w:lang w:val="it-IT"/>
        </w:rPr>
        <w:t>);</w:t>
      </w:r>
    </w:p>
    <w:p w14:paraId="7DEE7423" w14:textId="77777777" w:rsidR="009F0DCB" w:rsidRPr="007A6465" w:rsidRDefault="009F0DCB" w:rsidP="00343843">
      <w:pPr>
        <w:pStyle w:val="ppCode"/>
        <w:rPr>
          <w:lang w:val="it-IT"/>
        </w:rPr>
      </w:pPr>
      <w:r w:rsidRPr="007A6465">
        <w:rPr>
          <w:lang w:val="it-IT"/>
        </w:rPr>
        <w:t xml:space="preserve">  </w:t>
      </w:r>
    </w:p>
    <w:p w14:paraId="3FEA65C4" w14:textId="77777777" w:rsidR="009F0DCB" w:rsidRPr="003039C4" w:rsidRDefault="009F0DCB" w:rsidP="00343843">
      <w:pPr>
        <w:pStyle w:val="ppCode"/>
        <w:rPr>
          <w:color w:val="232323"/>
        </w:rPr>
      </w:pPr>
      <w:r w:rsidRPr="007A6465">
        <w:rPr>
          <w:color w:val="232323"/>
          <w:lang w:val="it-IT"/>
        </w:rPr>
        <w:tab/>
      </w:r>
      <w:r w:rsidRPr="003039C4">
        <w:t>-- Act</w:t>
      </w:r>
    </w:p>
    <w:p w14:paraId="1E4EDE35" w14:textId="77777777" w:rsidR="009F0DCB" w:rsidRPr="003039C4" w:rsidRDefault="009F0DCB" w:rsidP="00343843">
      <w:pPr>
        <w:pStyle w:val="ppCode"/>
      </w:pPr>
      <w:r w:rsidRPr="003039C4">
        <w:tab/>
      </w:r>
      <w:r w:rsidRPr="003039C4">
        <w:rPr>
          <w:color w:val="1168A8"/>
        </w:rPr>
        <w:t>DECLARE</w:t>
      </w:r>
      <w:r w:rsidRPr="003039C4">
        <w:t xml:space="preserve"> @Results </w:t>
      </w:r>
      <w:r w:rsidRPr="003039C4">
        <w:rPr>
          <w:color w:val="1168A8"/>
        </w:rPr>
        <w:t>table</w:t>
      </w:r>
    </w:p>
    <w:p w14:paraId="52AF4E1A" w14:textId="18730B2C" w:rsidR="009F0DCB" w:rsidRPr="003039C4" w:rsidRDefault="009F0DCB" w:rsidP="00343843">
      <w:pPr>
        <w:pStyle w:val="ppCode"/>
        <w:rPr>
          <w:color w:val="232323"/>
        </w:rPr>
      </w:pPr>
      <w:r w:rsidRPr="003039C4">
        <w:t>(</w:t>
      </w:r>
    </w:p>
    <w:p w14:paraId="2A5413CA" w14:textId="77777777" w:rsidR="009F0DCB" w:rsidRPr="003039C4" w:rsidRDefault="009F0DCB" w:rsidP="00343843">
      <w:pPr>
        <w:pStyle w:val="ppCode"/>
      </w:pPr>
      <w:r w:rsidRPr="003039C4">
        <w:tab/>
      </w:r>
      <w:r w:rsidRPr="003039C4">
        <w:tab/>
        <w:t xml:space="preserve">  </w:t>
      </w:r>
      <w:proofErr w:type="spellStart"/>
      <w:r w:rsidRPr="003039C4">
        <w:t>UserId</w:t>
      </w:r>
      <w:proofErr w:type="spellEnd"/>
      <w:r w:rsidRPr="003039C4">
        <w:t xml:space="preserve"> </w:t>
      </w:r>
      <w:proofErr w:type="spellStart"/>
      <w:r w:rsidRPr="003039C4">
        <w:rPr>
          <w:color w:val="1168A8"/>
        </w:rPr>
        <w:t>int</w:t>
      </w:r>
      <w:proofErr w:type="spellEnd"/>
    </w:p>
    <w:p w14:paraId="7687E5C6" w14:textId="77777777" w:rsidR="009F0DCB" w:rsidRPr="003039C4" w:rsidRDefault="009F0DCB" w:rsidP="00343843">
      <w:pPr>
        <w:pStyle w:val="ppCode"/>
      </w:pPr>
      <w:r w:rsidRPr="003039C4">
        <w:tab/>
      </w:r>
      <w:r w:rsidRPr="003039C4">
        <w:tab/>
      </w:r>
      <w:r w:rsidRPr="003039C4">
        <w:rPr>
          <w:color w:val="6F6F6F"/>
        </w:rPr>
        <w:t>,</w:t>
      </w:r>
      <w:r w:rsidRPr="003039C4">
        <w:t xml:space="preserve"> Username </w:t>
      </w:r>
      <w:r w:rsidRPr="003039C4">
        <w:rPr>
          <w:color w:val="1168A8"/>
        </w:rPr>
        <w:t>varchar</w:t>
      </w:r>
      <w:r w:rsidRPr="003039C4">
        <w:rPr>
          <w:color w:val="6F6F6F"/>
        </w:rPr>
        <w:t>(</w:t>
      </w:r>
      <w:r w:rsidRPr="003039C4">
        <w:rPr>
          <w:color w:val="8A3131"/>
        </w:rPr>
        <w:t>30</w:t>
      </w:r>
      <w:r w:rsidRPr="003039C4">
        <w:rPr>
          <w:color w:val="6F6F6F"/>
        </w:rPr>
        <w:t>)</w:t>
      </w:r>
    </w:p>
    <w:p w14:paraId="5686E260" w14:textId="77777777" w:rsidR="009F0DCB" w:rsidRPr="003039C4" w:rsidRDefault="009F0DCB" w:rsidP="00343843">
      <w:pPr>
        <w:pStyle w:val="ppCode"/>
      </w:pPr>
      <w:r w:rsidRPr="003039C4">
        <w:tab/>
      </w:r>
      <w:r w:rsidRPr="003039C4">
        <w:tab/>
      </w:r>
      <w:r w:rsidRPr="003039C4">
        <w:rPr>
          <w:color w:val="6F6F6F"/>
        </w:rPr>
        <w:t>,</w:t>
      </w:r>
      <w:r w:rsidRPr="003039C4">
        <w:t xml:space="preserve"> </w:t>
      </w:r>
      <w:proofErr w:type="spellStart"/>
      <w:r w:rsidRPr="003039C4">
        <w:t>FirstName</w:t>
      </w:r>
      <w:proofErr w:type="spellEnd"/>
      <w:r w:rsidRPr="003039C4">
        <w:t xml:space="preserve"> </w:t>
      </w:r>
      <w:proofErr w:type="spellStart"/>
      <w:r w:rsidRPr="003039C4">
        <w:rPr>
          <w:color w:val="1168A8"/>
        </w:rPr>
        <w:t>varchar</w:t>
      </w:r>
      <w:proofErr w:type="spellEnd"/>
      <w:r w:rsidRPr="003039C4">
        <w:rPr>
          <w:color w:val="6F6F6F"/>
        </w:rPr>
        <w:t>(</w:t>
      </w:r>
      <w:r w:rsidRPr="003039C4">
        <w:rPr>
          <w:color w:val="8A3131"/>
        </w:rPr>
        <w:t>30</w:t>
      </w:r>
      <w:r w:rsidRPr="003039C4">
        <w:rPr>
          <w:color w:val="6F6F6F"/>
        </w:rPr>
        <w:t>)</w:t>
      </w:r>
    </w:p>
    <w:p w14:paraId="0FA76A0C" w14:textId="77777777" w:rsidR="009F0DCB" w:rsidRPr="003039C4" w:rsidRDefault="009F0DCB" w:rsidP="00343843">
      <w:pPr>
        <w:pStyle w:val="ppCode"/>
      </w:pPr>
      <w:r w:rsidRPr="003039C4">
        <w:tab/>
      </w:r>
      <w:r w:rsidRPr="003039C4">
        <w:tab/>
      </w:r>
      <w:r w:rsidRPr="003039C4">
        <w:rPr>
          <w:color w:val="6F6F6F"/>
        </w:rPr>
        <w:t>,</w:t>
      </w:r>
      <w:r w:rsidRPr="003039C4">
        <w:t xml:space="preserve"> </w:t>
      </w:r>
      <w:proofErr w:type="spellStart"/>
      <w:r w:rsidRPr="003039C4">
        <w:t>LastName</w:t>
      </w:r>
      <w:proofErr w:type="spellEnd"/>
      <w:r w:rsidRPr="003039C4">
        <w:t xml:space="preserve"> </w:t>
      </w:r>
      <w:proofErr w:type="spellStart"/>
      <w:r w:rsidRPr="003039C4">
        <w:rPr>
          <w:color w:val="1168A8"/>
        </w:rPr>
        <w:t>varchar</w:t>
      </w:r>
      <w:proofErr w:type="spellEnd"/>
      <w:r w:rsidRPr="003039C4">
        <w:rPr>
          <w:color w:val="6F6F6F"/>
        </w:rPr>
        <w:t>(</w:t>
      </w:r>
      <w:r w:rsidRPr="003039C4">
        <w:rPr>
          <w:color w:val="8A3131"/>
        </w:rPr>
        <w:t>30</w:t>
      </w:r>
      <w:r w:rsidRPr="003039C4">
        <w:rPr>
          <w:color w:val="6F6F6F"/>
        </w:rPr>
        <w:t>)</w:t>
      </w:r>
    </w:p>
    <w:p w14:paraId="249C1ACA" w14:textId="77777777" w:rsidR="009F0DCB" w:rsidRPr="003039C4" w:rsidRDefault="009F0DCB" w:rsidP="00343843">
      <w:pPr>
        <w:pStyle w:val="ppCode"/>
      </w:pPr>
      <w:r w:rsidRPr="003039C4">
        <w:tab/>
      </w:r>
      <w:r w:rsidRPr="003039C4">
        <w:tab/>
      </w:r>
      <w:r w:rsidRPr="003039C4">
        <w:rPr>
          <w:color w:val="6F6F6F"/>
        </w:rPr>
        <w:t>,</w:t>
      </w:r>
      <w:r w:rsidRPr="003039C4">
        <w:t xml:space="preserve"> </w:t>
      </w:r>
      <w:proofErr w:type="spellStart"/>
      <w:r w:rsidRPr="003039C4">
        <w:t>BirthDate</w:t>
      </w:r>
      <w:proofErr w:type="spellEnd"/>
      <w:r w:rsidRPr="003039C4">
        <w:t xml:space="preserve"> </w:t>
      </w:r>
      <w:r w:rsidRPr="003039C4">
        <w:rPr>
          <w:color w:val="1168A8"/>
        </w:rPr>
        <w:t>date</w:t>
      </w:r>
    </w:p>
    <w:p w14:paraId="13BC755A" w14:textId="77777777" w:rsidR="009F0DCB" w:rsidRPr="003039C4" w:rsidRDefault="009F0DCB" w:rsidP="00343843">
      <w:pPr>
        <w:pStyle w:val="ppCode"/>
      </w:pPr>
      <w:r w:rsidRPr="003039C4">
        <w:tab/>
      </w:r>
      <w:r w:rsidRPr="003039C4">
        <w:tab/>
      </w:r>
      <w:r w:rsidRPr="003039C4">
        <w:rPr>
          <w:color w:val="6F6F6F"/>
        </w:rPr>
        <w:t>,</w:t>
      </w:r>
      <w:r w:rsidRPr="003039C4">
        <w:t xml:space="preserve"> Street </w:t>
      </w:r>
      <w:r w:rsidRPr="003039C4">
        <w:rPr>
          <w:color w:val="1168A8"/>
        </w:rPr>
        <w:t>varchar</w:t>
      </w:r>
      <w:r w:rsidRPr="003039C4">
        <w:rPr>
          <w:color w:val="6F6F6F"/>
        </w:rPr>
        <w:t>(</w:t>
      </w:r>
      <w:r w:rsidRPr="003039C4">
        <w:rPr>
          <w:color w:val="8A3131"/>
        </w:rPr>
        <w:t>50</w:t>
      </w:r>
      <w:r w:rsidRPr="003039C4">
        <w:rPr>
          <w:color w:val="6F6F6F"/>
        </w:rPr>
        <w:t>)</w:t>
      </w:r>
    </w:p>
    <w:p w14:paraId="3FEEB97D" w14:textId="77777777" w:rsidR="009F0DCB" w:rsidRPr="003039C4" w:rsidRDefault="009F0DCB" w:rsidP="00343843">
      <w:pPr>
        <w:pStyle w:val="ppCode"/>
      </w:pPr>
      <w:r w:rsidRPr="003039C4">
        <w:tab/>
      </w:r>
      <w:r w:rsidRPr="003039C4">
        <w:tab/>
      </w:r>
      <w:r w:rsidRPr="003039C4">
        <w:rPr>
          <w:color w:val="6F6F6F"/>
        </w:rPr>
        <w:t>,</w:t>
      </w:r>
      <w:r w:rsidRPr="003039C4">
        <w:t xml:space="preserve"> Town </w:t>
      </w:r>
      <w:r w:rsidRPr="003039C4">
        <w:rPr>
          <w:color w:val="1168A8"/>
        </w:rPr>
        <w:t>varchar</w:t>
      </w:r>
      <w:r w:rsidRPr="003039C4">
        <w:rPr>
          <w:color w:val="6F6F6F"/>
        </w:rPr>
        <w:t>(</w:t>
      </w:r>
      <w:r w:rsidRPr="003039C4">
        <w:rPr>
          <w:color w:val="8A3131"/>
        </w:rPr>
        <w:t>30</w:t>
      </w:r>
      <w:r w:rsidRPr="003039C4">
        <w:rPr>
          <w:color w:val="6F6F6F"/>
        </w:rPr>
        <w:t>)</w:t>
      </w:r>
    </w:p>
    <w:p w14:paraId="444EC84D" w14:textId="77777777" w:rsidR="009F0DCB" w:rsidRPr="003039C4" w:rsidRDefault="009F0DCB" w:rsidP="00343843">
      <w:pPr>
        <w:pStyle w:val="ppCode"/>
      </w:pPr>
      <w:r w:rsidRPr="003039C4">
        <w:tab/>
      </w:r>
      <w:r w:rsidRPr="003039C4">
        <w:tab/>
      </w:r>
      <w:r w:rsidRPr="003039C4">
        <w:rPr>
          <w:color w:val="6F6F6F"/>
        </w:rPr>
        <w:t>,</w:t>
      </w:r>
      <w:r w:rsidRPr="003039C4">
        <w:t xml:space="preserve"> </w:t>
      </w:r>
      <w:proofErr w:type="spellStart"/>
      <w:r w:rsidRPr="003039C4">
        <w:t>ZipCode</w:t>
      </w:r>
      <w:proofErr w:type="spellEnd"/>
      <w:r w:rsidRPr="003039C4">
        <w:t xml:space="preserve"> </w:t>
      </w:r>
      <w:r w:rsidRPr="003039C4">
        <w:rPr>
          <w:color w:val="1168A8"/>
        </w:rPr>
        <w:t>char</w:t>
      </w:r>
      <w:r w:rsidRPr="003039C4">
        <w:rPr>
          <w:color w:val="6F6F6F"/>
        </w:rPr>
        <w:t>(</w:t>
      </w:r>
      <w:r w:rsidRPr="003039C4">
        <w:rPr>
          <w:color w:val="8A3131"/>
        </w:rPr>
        <w:t>5</w:t>
      </w:r>
      <w:r w:rsidRPr="003039C4">
        <w:rPr>
          <w:color w:val="6F6F6F"/>
        </w:rPr>
        <w:t>)</w:t>
      </w:r>
    </w:p>
    <w:p w14:paraId="1D670E49" w14:textId="77777777" w:rsidR="009F0DCB" w:rsidRPr="003039C4" w:rsidRDefault="009F0DCB" w:rsidP="00343843">
      <w:pPr>
        <w:pStyle w:val="ppCode"/>
      </w:pPr>
      <w:r w:rsidRPr="003039C4">
        <w:tab/>
      </w:r>
      <w:r w:rsidRPr="003039C4">
        <w:tab/>
      </w:r>
      <w:r w:rsidRPr="003039C4">
        <w:rPr>
          <w:color w:val="6F6F6F"/>
        </w:rPr>
        <w:t>,</w:t>
      </w:r>
      <w:r w:rsidRPr="003039C4">
        <w:t xml:space="preserve"> </w:t>
      </w:r>
      <w:proofErr w:type="spellStart"/>
      <w:r w:rsidRPr="003039C4">
        <w:t>StateOrProvince</w:t>
      </w:r>
      <w:proofErr w:type="spellEnd"/>
      <w:r w:rsidRPr="003039C4">
        <w:t xml:space="preserve"> </w:t>
      </w:r>
      <w:proofErr w:type="spellStart"/>
      <w:r w:rsidRPr="003039C4">
        <w:rPr>
          <w:color w:val="1168A8"/>
        </w:rPr>
        <w:t>varchar</w:t>
      </w:r>
      <w:proofErr w:type="spellEnd"/>
      <w:r w:rsidRPr="003039C4">
        <w:rPr>
          <w:color w:val="6F6F6F"/>
        </w:rPr>
        <w:t>(</w:t>
      </w:r>
      <w:r w:rsidRPr="003039C4">
        <w:rPr>
          <w:color w:val="8A3131"/>
        </w:rPr>
        <w:t>30</w:t>
      </w:r>
      <w:r w:rsidRPr="003039C4">
        <w:rPr>
          <w:color w:val="6F6F6F"/>
        </w:rPr>
        <w:t>)</w:t>
      </w:r>
    </w:p>
    <w:p w14:paraId="159BD7F8" w14:textId="77777777" w:rsidR="009F0DCB" w:rsidRPr="003039C4" w:rsidRDefault="009F0DCB" w:rsidP="00343843">
      <w:pPr>
        <w:pStyle w:val="ppCode"/>
      </w:pPr>
      <w:r w:rsidRPr="003039C4">
        <w:tab/>
      </w:r>
      <w:r w:rsidRPr="003039C4">
        <w:rPr>
          <w:color w:val="6F6F6F"/>
        </w:rPr>
        <w:t>)</w:t>
      </w:r>
    </w:p>
    <w:p w14:paraId="16B90995" w14:textId="77777777" w:rsidR="009F0DCB" w:rsidRPr="003039C4" w:rsidRDefault="009F0DCB" w:rsidP="00343843">
      <w:pPr>
        <w:pStyle w:val="ppCode"/>
      </w:pPr>
    </w:p>
    <w:p w14:paraId="53F166B0" w14:textId="77777777" w:rsidR="009F0DCB" w:rsidRPr="003039C4" w:rsidRDefault="009F0DCB" w:rsidP="00343843">
      <w:pPr>
        <w:pStyle w:val="ppCode"/>
      </w:pPr>
      <w:r w:rsidRPr="003039C4">
        <w:tab/>
      </w:r>
      <w:r w:rsidRPr="003039C4">
        <w:rPr>
          <w:color w:val="1168A8"/>
        </w:rPr>
        <w:t>INSERT</w:t>
      </w:r>
      <w:r w:rsidRPr="003039C4">
        <w:t xml:space="preserve"> </w:t>
      </w:r>
      <w:r w:rsidRPr="003039C4">
        <w:rPr>
          <w:color w:val="1168A8"/>
        </w:rPr>
        <w:t>INTO</w:t>
      </w:r>
      <w:r w:rsidRPr="003039C4">
        <w:t xml:space="preserve"> @Results</w:t>
      </w:r>
      <w:r w:rsidRPr="003039C4">
        <w:rPr>
          <w:color w:val="1168A8"/>
        </w:rPr>
        <w:t xml:space="preserve"> </w:t>
      </w:r>
      <w:r w:rsidRPr="003039C4">
        <w:rPr>
          <w:color w:val="6F6F6F"/>
        </w:rPr>
        <w:t>(</w:t>
      </w:r>
      <w:proofErr w:type="spellStart"/>
      <w:r w:rsidRPr="003039C4">
        <w:t>UserId</w:t>
      </w:r>
      <w:proofErr w:type="spellEnd"/>
      <w:r w:rsidRPr="003039C4">
        <w:rPr>
          <w:color w:val="6F6F6F"/>
        </w:rPr>
        <w:t>,</w:t>
      </w:r>
      <w:r w:rsidRPr="003039C4">
        <w:t xml:space="preserve"> Username</w:t>
      </w:r>
      <w:r w:rsidRPr="003039C4">
        <w:rPr>
          <w:color w:val="6F6F6F"/>
        </w:rPr>
        <w:t>,</w:t>
      </w:r>
      <w:r w:rsidRPr="003039C4">
        <w:t xml:space="preserve"> </w:t>
      </w:r>
      <w:proofErr w:type="spellStart"/>
      <w:r w:rsidRPr="003039C4">
        <w:t>FirstName</w:t>
      </w:r>
      <w:proofErr w:type="spellEnd"/>
      <w:r w:rsidRPr="003039C4">
        <w:rPr>
          <w:color w:val="6F6F6F"/>
        </w:rPr>
        <w:t>,</w:t>
      </w:r>
      <w:r w:rsidRPr="003039C4">
        <w:t xml:space="preserve"> </w:t>
      </w:r>
      <w:proofErr w:type="spellStart"/>
      <w:r w:rsidRPr="003039C4">
        <w:t>LastName</w:t>
      </w:r>
      <w:proofErr w:type="spellEnd"/>
      <w:r w:rsidRPr="003039C4">
        <w:rPr>
          <w:color w:val="6F6F6F"/>
        </w:rPr>
        <w:t>,</w:t>
      </w:r>
      <w:r w:rsidRPr="003039C4">
        <w:t xml:space="preserve"> </w:t>
      </w:r>
      <w:proofErr w:type="spellStart"/>
      <w:r w:rsidRPr="003039C4">
        <w:t>BirthDate</w:t>
      </w:r>
      <w:proofErr w:type="spellEnd"/>
      <w:r w:rsidRPr="003039C4">
        <w:rPr>
          <w:color w:val="6F6F6F"/>
        </w:rPr>
        <w:t>,</w:t>
      </w:r>
      <w:r w:rsidRPr="003039C4">
        <w:t xml:space="preserve"> Street</w:t>
      </w:r>
      <w:r w:rsidRPr="003039C4">
        <w:rPr>
          <w:color w:val="6F6F6F"/>
        </w:rPr>
        <w:t>,</w:t>
      </w:r>
      <w:r w:rsidRPr="003039C4">
        <w:t xml:space="preserve"> Town</w:t>
      </w:r>
      <w:r w:rsidRPr="003039C4">
        <w:rPr>
          <w:color w:val="6F6F6F"/>
        </w:rPr>
        <w:t>,</w:t>
      </w:r>
      <w:r w:rsidRPr="003039C4">
        <w:t xml:space="preserve"> </w:t>
      </w:r>
      <w:proofErr w:type="spellStart"/>
      <w:r w:rsidRPr="003039C4">
        <w:t>ZipCode</w:t>
      </w:r>
      <w:proofErr w:type="spellEnd"/>
      <w:r w:rsidRPr="003039C4">
        <w:rPr>
          <w:color w:val="6F6F6F"/>
        </w:rPr>
        <w:t>,</w:t>
      </w:r>
      <w:r w:rsidRPr="003039C4">
        <w:t xml:space="preserve"> </w:t>
      </w:r>
      <w:proofErr w:type="spellStart"/>
      <w:r w:rsidRPr="003039C4">
        <w:t>StateOrProvince</w:t>
      </w:r>
      <w:proofErr w:type="spellEnd"/>
      <w:r w:rsidRPr="003039C4">
        <w:rPr>
          <w:color w:val="6F6F6F"/>
        </w:rPr>
        <w:t>)</w:t>
      </w:r>
    </w:p>
    <w:p w14:paraId="6EFD447A" w14:textId="77777777" w:rsidR="009F0DCB" w:rsidRPr="003039C4" w:rsidRDefault="009F0DCB" w:rsidP="00343843">
      <w:pPr>
        <w:pStyle w:val="ppCode"/>
      </w:pPr>
      <w:r w:rsidRPr="003039C4">
        <w:tab/>
      </w:r>
      <w:r w:rsidRPr="003039C4">
        <w:tab/>
      </w:r>
      <w:r w:rsidRPr="003039C4">
        <w:rPr>
          <w:color w:val="1168A8"/>
        </w:rPr>
        <w:t>EXEC</w:t>
      </w:r>
      <w:r w:rsidRPr="003039C4">
        <w:t xml:space="preserve"> </w:t>
      </w:r>
      <w:proofErr w:type="spellStart"/>
      <w:r w:rsidRPr="003039C4">
        <w:t>dbo</w:t>
      </w:r>
      <w:r w:rsidRPr="003039C4">
        <w:rPr>
          <w:color w:val="6F6F6F"/>
        </w:rPr>
        <w:t>.</w:t>
      </w:r>
      <w:r w:rsidRPr="003039C4">
        <w:t>SearchUsers</w:t>
      </w:r>
      <w:proofErr w:type="spellEnd"/>
    </w:p>
    <w:p w14:paraId="0538F4A9" w14:textId="77777777" w:rsidR="009F0DCB" w:rsidRPr="003039C4" w:rsidRDefault="009F0DCB" w:rsidP="00343843">
      <w:pPr>
        <w:pStyle w:val="ppCode"/>
      </w:pPr>
      <w:r w:rsidRPr="003039C4">
        <w:rPr>
          <w:color w:val="1168A8"/>
        </w:rPr>
        <w:tab/>
      </w:r>
      <w:r w:rsidRPr="003039C4">
        <w:rPr>
          <w:color w:val="1168A8"/>
        </w:rPr>
        <w:tab/>
      </w:r>
      <w:r w:rsidRPr="003039C4">
        <w:rPr>
          <w:color w:val="1168A8"/>
        </w:rPr>
        <w:tab/>
      </w:r>
      <w:r w:rsidRPr="003039C4">
        <w:t>@</w:t>
      </w:r>
      <w:proofErr w:type="spellStart"/>
      <w:r w:rsidRPr="003039C4">
        <w:t>UserId</w:t>
      </w:r>
      <w:proofErr w:type="spellEnd"/>
      <w:r w:rsidRPr="003039C4">
        <w:t xml:space="preserve"> </w:t>
      </w:r>
      <w:r w:rsidRPr="003039C4">
        <w:rPr>
          <w:color w:val="6F6F6F"/>
        </w:rPr>
        <w:t>=</w:t>
      </w:r>
      <w:r w:rsidRPr="003039C4">
        <w:t xml:space="preserve"> </w:t>
      </w:r>
      <w:r w:rsidRPr="003039C4">
        <w:rPr>
          <w:color w:val="8A3131"/>
        </w:rPr>
        <w:t>2</w:t>
      </w:r>
      <w:r w:rsidRPr="003039C4">
        <w:rPr>
          <w:color w:val="6F6F6F"/>
        </w:rPr>
        <w:t>;</w:t>
      </w:r>
    </w:p>
    <w:p w14:paraId="750EA014" w14:textId="77777777" w:rsidR="009F0DCB" w:rsidRPr="003039C4" w:rsidRDefault="009F0DCB" w:rsidP="00343843">
      <w:pPr>
        <w:pStyle w:val="ppCode"/>
      </w:pPr>
      <w:r w:rsidRPr="003039C4">
        <w:tab/>
      </w:r>
    </w:p>
    <w:p w14:paraId="6244C8DB" w14:textId="77777777" w:rsidR="009F0DCB" w:rsidRPr="003039C4" w:rsidRDefault="009F0DCB" w:rsidP="00343843">
      <w:pPr>
        <w:pStyle w:val="ppCode"/>
      </w:pPr>
      <w:r w:rsidRPr="003039C4">
        <w:tab/>
      </w:r>
      <w:r w:rsidRPr="003039C4">
        <w:rPr>
          <w:color w:val="1168A8"/>
        </w:rPr>
        <w:t>DECLARE</w:t>
      </w:r>
      <w:r w:rsidRPr="003039C4">
        <w:t xml:space="preserve"> @</w:t>
      </w:r>
      <w:proofErr w:type="spellStart"/>
      <w:r w:rsidRPr="003039C4">
        <w:t>NumberOfRows</w:t>
      </w:r>
      <w:proofErr w:type="spellEnd"/>
      <w:r w:rsidRPr="003039C4">
        <w:t xml:space="preserve"> </w:t>
      </w:r>
      <w:proofErr w:type="spellStart"/>
      <w:r w:rsidRPr="003039C4">
        <w:rPr>
          <w:color w:val="1168A8"/>
        </w:rPr>
        <w:t>int</w:t>
      </w:r>
      <w:proofErr w:type="spellEnd"/>
      <w:r w:rsidRPr="003039C4">
        <w:t xml:space="preserve"> </w:t>
      </w:r>
      <w:r w:rsidRPr="003039C4">
        <w:rPr>
          <w:color w:val="6F6F6F"/>
        </w:rPr>
        <w:t>=</w:t>
      </w:r>
      <w:r w:rsidRPr="003039C4">
        <w:t xml:space="preserve"> </w:t>
      </w:r>
      <w:r>
        <w:rPr>
          <w:color w:val="8A3131"/>
        </w:rPr>
        <w:t>-1</w:t>
      </w:r>
      <w:r w:rsidRPr="003039C4">
        <w:rPr>
          <w:color w:val="6F6F6F"/>
        </w:rPr>
        <w:t>;</w:t>
      </w:r>
    </w:p>
    <w:p w14:paraId="03DA6C81" w14:textId="77777777" w:rsidR="009F0DCB" w:rsidRPr="003039C4" w:rsidRDefault="009F0DCB" w:rsidP="00343843">
      <w:pPr>
        <w:pStyle w:val="ppCode"/>
      </w:pPr>
      <w:r w:rsidRPr="003039C4">
        <w:tab/>
      </w:r>
      <w:r w:rsidRPr="003039C4">
        <w:rPr>
          <w:color w:val="1168A8"/>
        </w:rPr>
        <w:t>SELECT</w:t>
      </w:r>
      <w:r w:rsidRPr="003039C4">
        <w:t xml:space="preserve"> @NumberOfRows </w:t>
      </w:r>
      <w:r w:rsidRPr="003039C4">
        <w:rPr>
          <w:color w:val="6F6F6F"/>
        </w:rPr>
        <w:t>=</w:t>
      </w:r>
      <w:r w:rsidRPr="003039C4">
        <w:t xml:space="preserve"> </w:t>
      </w:r>
      <w:r w:rsidRPr="003039C4">
        <w:rPr>
          <w:b/>
          <w:bCs/>
          <w:color w:val="840084"/>
        </w:rPr>
        <w:t>COUNT</w:t>
      </w:r>
      <w:r w:rsidRPr="003039C4">
        <w:rPr>
          <w:color w:val="6F6F6F"/>
        </w:rPr>
        <w:t>(</w:t>
      </w:r>
      <w:r w:rsidRPr="003039C4">
        <w:rPr>
          <w:color w:val="8A3131"/>
        </w:rPr>
        <w:t>1</w:t>
      </w:r>
      <w:r w:rsidRPr="003039C4">
        <w:rPr>
          <w:color w:val="6F6F6F"/>
        </w:rPr>
        <w:t>)</w:t>
      </w:r>
      <w:r w:rsidRPr="003039C4">
        <w:t xml:space="preserve"> </w:t>
      </w:r>
      <w:r w:rsidRPr="003039C4">
        <w:rPr>
          <w:color w:val="1168A8"/>
        </w:rPr>
        <w:t>FROM</w:t>
      </w:r>
      <w:r w:rsidRPr="003039C4">
        <w:t xml:space="preserve"> @Results</w:t>
      </w:r>
      <w:r w:rsidRPr="003039C4">
        <w:rPr>
          <w:color w:val="6F6F6F"/>
        </w:rPr>
        <w:t>;</w:t>
      </w:r>
    </w:p>
    <w:p w14:paraId="6D813666" w14:textId="77777777" w:rsidR="009F0DCB" w:rsidRPr="003039C4" w:rsidRDefault="009F0DCB" w:rsidP="00343843">
      <w:pPr>
        <w:pStyle w:val="ppCode"/>
      </w:pPr>
    </w:p>
    <w:p w14:paraId="1110E756" w14:textId="77777777" w:rsidR="009F0DCB" w:rsidRPr="003039C4" w:rsidRDefault="009F0DCB" w:rsidP="00343843">
      <w:pPr>
        <w:pStyle w:val="ppCode"/>
        <w:rPr>
          <w:color w:val="232323"/>
        </w:rPr>
      </w:pPr>
      <w:r w:rsidRPr="003039C4">
        <w:rPr>
          <w:color w:val="232323"/>
        </w:rPr>
        <w:tab/>
      </w:r>
      <w:r w:rsidRPr="003039C4">
        <w:t>-- Assert</w:t>
      </w:r>
    </w:p>
    <w:p w14:paraId="50878085" w14:textId="77777777" w:rsidR="009F0DCB" w:rsidRPr="003039C4" w:rsidRDefault="009F0DCB" w:rsidP="00343843">
      <w:pPr>
        <w:pStyle w:val="ppCode"/>
      </w:pPr>
      <w:r w:rsidRPr="003039C4">
        <w:tab/>
      </w:r>
      <w:r w:rsidRPr="003039C4">
        <w:rPr>
          <w:color w:val="1168A8"/>
        </w:rPr>
        <w:t>EXEC</w:t>
      </w:r>
      <w:r w:rsidRPr="003039C4">
        <w:t xml:space="preserve"> tSQLt</w:t>
      </w:r>
      <w:r w:rsidRPr="003039C4">
        <w:rPr>
          <w:color w:val="6F6F6F"/>
        </w:rPr>
        <w:t>.</w:t>
      </w:r>
      <w:r w:rsidRPr="003039C4">
        <w:t>AssertEquals</w:t>
      </w:r>
    </w:p>
    <w:p w14:paraId="795A4395" w14:textId="77777777" w:rsidR="009F0DCB" w:rsidRPr="003039C4" w:rsidRDefault="009F0DCB" w:rsidP="00343843">
      <w:pPr>
        <w:pStyle w:val="ppCode"/>
      </w:pPr>
      <w:r w:rsidRPr="003039C4">
        <w:rPr>
          <w:color w:val="1168A8"/>
        </w:rPr>
        <w:tab/>
        <w:t xml:space="preserve">    </w:t>
      </w:r>
      <w:r w:rsidRPr="003039C4">
        <w:t xml:space="preserve">@Expected </w:t>
      </w:r>
      <w:r w:rsidRPr="003039C4">
        <w:rPr>
          <w:color w:val="6F6F6F"/>
        </w:rPr>
        <w:t>=</w:t>
      </w:r>
      <w:r w:rsidRPr="003039C4">
        <w:t xml:space="preserve"> </w:t>
      </w:r>
      <w:r w:rsidRPr="003039C4">
        <w:rPr>
          <w:color w:val="8A3131"/>
        </w:rPr>
        <w:t>1</w:t>
      </w:r>
    </w:p>
    <w:p w14:paraId="16DFA018" w14:textId="77777777" w:rsidR="009F0DCB" w:rsidRPr="003039C4" w:rsidRDefault="009F0DCB" w:rsidP="00343843">
      <w:pPr>
        <w:pStyle w:val="ppCode"/>
      </w:pPr>
      <w:r w:rsidRPr="003039C4">
        <w:tab/>
        <w:t xml:space="preserve">  </w:t>
      </w:r>
      <w:r w:rsidRPr="003039C4">
        <w:rPr>
          <w:color w:val="6F6F6F"/>
        </w:rPr>
        <w:t>,</w:t>
      </w:r>
      <w:r w:rsidRPr="003039C4">
        <w:t xml:space="preserve"> @Actual </w:t>
      </w:r>
      <w:r w:rsidRPr="003039C4">
        <w:rPr>
          <w:color w:val="6F6F6F"/>
        </w:rPr>
        <w:t>=</w:t>
      </w:r>
      <w:r w:rsidRPr="003039C4">
        <w:t xml:space="preserve"> @</w:t>
      </w:r>
      <w:proofErr w:type="spellStart"/>
      <w:r w:rsidRPr="003039C4">
        <w:t>NumberOfRows</w:t>
      </w:r>
      <w:proofErr w:type="spellEnd"/>
    </w:p>
    <w:p w14:paraId="1C0D8107" w14:textId="77777777" w:rsidR="009F0DCB" w:rsidRPr="003039C4" w:rsidRDefault="009F0DCB" w:rsidP="00343843">
      <w:pPr>
        <w:pStyle w:val="ppCode"/>
        <w:rPr>
          <w:color w:val="232323"/>
        </w:rPr>
      </w:pPr>
      <w:r w:rsidRPr="003039C4">
        <w:rPr>
          <w:color w:val="232323"/>
        </w:rPr>
        <w:tab/>
        <w:t xml:space="preserve">  </w:t>
      </w:r>
      <w:r w:rsidRPr="003039C4">
        <w:rPr>
          <w:color w:val="6F6F6F"/>
        </w:rPr>
        <w:t>,</w:t>
      </w:r>
      <w:r w:rsidRPr="003039C4">
        <w:rPr>
          <w:color w:val="232323"/>
        </w:rPr>
        <w:t xml:space="preserve"> @Message </w:t>
      </w:r>
      <w:r w:rsidRPr="003039C4">
        <w:rPr>
          <w:color w:val="6F6F6F"/>
        </w:rPr>
        <w:t>=</w:t>
      </w:r>
      <w:r w:rsidRPr="003039C4">
        <w:rPr>
          <w:color w:val="232323"/>
        </w:rPr>
        <w:t xml:space="preserve"> </w:t>
      </w:r>
      <w:proofErr w:type="spellStart"/>
      <w:r w:rsidRPr="003039C4">
        <w:t>N'Wrong</w:t>
      </w:r>
      <w:proofErr w:type="spellEnd"/>
      <w:r w:rsidRPr="003039C4">
        <w:t xml:space="preserve"> number of rows!</w:t>
      </w:r>
      <w:proofErr w:type="gramStart"/>
      <w:r w:rsidRPr="003039C4">
        <w:t>'</w:t>
      </w:r>
      <w:r w:rsidRPr="003039C4">
        <w:rPr>
          <w:color w:val="6F6F6F"/>
        </w:rPr>
        <w:t>;</w:t>
      </w:r>
      <w:proofErr w:type="gramEnd"/>
    </w:p>
    <w:p w14:paraId="4D1BA7E2" w14:textId="77777777" w:rsidR="009F0DCB" w:rsidRPr="003039C4" w:rsidRDefault="009F0DCB" w:rsidP="00343843">
      <w:pPr>
        <w:pStyle w:val="ppCode"/>
      </w:pPr>
      <w:r w:rsidRPr="003039C4">
        <w:tab/>
      </w:r>
    </w:p>
    <w:p w14:paraId="390467BD" w14:textId="77777777" w:rsidR="009F0DCB" w:rsidRPr="003039C4" w:rsidRDefault="009F0DCB" w:rsidP="00343843">
      <w:pPr>
        <w:pStyle w:val="ppCode"/>
      </w:pPr>
    </w:p>
    <w:p w14:paraId="790C80F1" w14:textId="77777777" w:rsidR="009F0DCB" w:rsidRPr="007A6465" w:rsidRDefault="009F0DCB" w:rsidP="00343843">
      <w:pPr>
        <w:pStyle w:val="ppCode"/>
        <w:rPr>
          <w:color w:val="232323"/>
          <w:lang w:val="it-IT"/>
        </w:rPr>
      </w:pPr>
      <w:r w:rsidRPr="007A6465">
        <w:rPr>
          <w:lang w:val="it-IT"/>
        </w:rPr>
        <w:t>END</w:t>
      </w:r>
      <w:r w:rsidRPr="007A6465">
        <w:rPr>
          <w:color w:val="6F6F6F"/>
          <w:lang w:val="it-IT"/>
        </w:rPr>
        <w:t>;</w:t>
      </w:r>
    </w:p>
    <w:p w14:paraId="6FBBA219" w14:textId="77777777" w:rsidR="009F0DCB" w:rsidRPr="007A6465" w:rsidRDefault="009F0DCB" w:rsidP="00343843">
      <w:pPr>
        <w:pStyle w:val="ppCode"/>
        <w:rPr>
          <w:lang w:val="it-IT"/>
        </w:rPr>
      </w:pPr>
      <w:r w:rsidRPr="007A6465">
        <w:rPr>
          <w:lang w:val="it-IT"/>
        </w:rPr>
        <w:t>GO</w:t>
      </w:r>
    </w:p>
    <w:p w14:paraId="0C467F5D" w14:textId="77777777" w:rsidR="009F0DCB" w:rsidRPr="007A6465" w:rsidRDefault="009F0DCB" w:rsidP="007A6465">
      <w:pPr>
        <w:pStyle w:val="ppBodyText"/>
        <w:rPr>
          <w:lang w:val="it-IT"/>
        </w:rPr>
      </w:pPr>
    </w:p>
    <w:p w14:paraId="0790C404" w14:textId="1839B06F" w:rsidR="009F0DCB" w:rsidRDefault="00463EEE" w:rsidP="007A6465">
      <w:pPr>
        <w:pStyle w:val="ppBodyText"/>
      </w:pPr>
      <w:r w:rsidRPr="007A6465">
        <w:rPr>
          <w:lang w:val="it-IT"/>
        </w:rPr>
        <w:t xml:space="preserve">Come possiamo notare, la tabella </w:t>
      </w:r>
      <w:proofErr w:type="spellStart"/>
      <w:r w:rsidRPr="007A6465">
        <w:rPr>
          <w:i/>
          <w:lang w:val="it-IT"/>
        </w:rPr>
        <w:t>UserContacts</w:t>
      </w:r>
      <w:proofErr w:type="spellEnd"/>
      <w:r w:rsidRPr="007A6465">
        <w:rPr>
          <w:lang w:val="it-IT"/>
        </w:rPr>
        <w:t xml:space="preserve"> non ha record di esempio. Il test fallisce, poiché la procedura </w:t>
      </w:r>
      <w:proofErr w:type="spellStart"/>
      <w:r w:rsidRPr="007A6465">
        <w:rPr>
          <w:i/>
          <w:lang w:val="it-IT"/>
        </w:rPr>
        <w:t>SearchUsers</w:t>
      </w:r>
      <w:proofErr w:type="spellEnd"/>
      <w:r w:rsidRPr="007A6465">
        <w:rPr>
          <w:lang w:val="it-IT"/>
        </w:rPr>
        <w:t xml:space="preserve"> sta utilizzando una JOIN invece che una LEFT JOIN. </w:t>
      </w:r>
      <w:proofErr w:type="gramStart"/>
      <w:r>
        <w:t>Il</w:t>
      </w:r>
      <w:proofErr w:type="gramEnd"/>
      <w:r>
        <w:t xml:space="preserve"> </w:t>
      </w:r>
      <w:proofErr w:type="spellStart"/>
      <w:r>
        <w:t>risultato</w:t>
      </w:r>
      <w:proofErr w:type="spellEnd"/>
      <w:r>
        <w:t xml:space="preserve"> è </w:t>
      </w:r>
      <w:proofErr w:type="spellStart"/>
      <w:r>
        <w:t>il</w:t>
      </w:r>
      <w:proofErr w:type="spellEnd"/>
      <w:r>
        <w:t xml:space="preserve"> </w:t>
      </w:r>
      <w:proofErr w:type="spellStart"/>
      <w:r>
        <w:t>seguente</w:t>
      </w:r>
      <w:proofErr w:type="spellEnd"/>
      <w:r>
        <w:t>:</w:t>
      </w:r>
    </w:p>
    <w:p w14:paraId="57BC8DE4" w14:textId="77777777" w:rsidR="009F0DCB" w:rsidRDefault="009F0DCB" w:rsidP="00343843">
      <w:pPr>
        <w:pStyle w:val="ppFigure"/>
      </w:pPr>
      <w:r>
        <w:rPr>
          <w:noProof/>
          <w:lang w:bidi="ar-SA"/>
        </w:rPr>
        <w:drawing>
          <wp:inline distT="0" distB="0" distL="0" distR="0" wp14:anchorId="5644DB8E" wp14:editId="2AA7AEDA">
            <wp:extent cx="5943600" cy="1958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58975"/>
                    </a:xfrm>
                    <a:prstGeom prst="rect">
                      <a:avLst/>
                    </a:prstGeom>
                  </pic:spPr>
                </pic:pic>
              </a:graphicData>
            </a:graphic>
          </wp:inline>
        </w:drawing>
      </w:r>
    </w:p>
    <w:p w14:paraId="78325A67" w14:textId="3EC31795" w:rsidR="00463EEE" w:rsidRPr="007A6465" w:rsidRDefault="00463EEE" w:rsidP="007A6465">
      <w:pPr>
        <w:pStyle w:val="ppBodyText"/>
        <w:rPr>
          <w:lang w:val="it-IT"/>
        </w:rPr>
      </w:pPr>
      <w:r w:rsidRPr="007A6465">
        <w:rPr>
          <w:lang w:val="it-IT"/>
        </w:rPr>
        <w:t xml:space="preserve">Dopo il fallimento del test, il team di sviluppo del cliente ha applicato la </w:t>
      </w:r>
      <w:proofErr w:type="spellStart"/>
      <w:r w:rsidRPr="007A6465">
        <w:rPr>
          <w:lang w:val="it-IT"/>
        </w:rPr>
        <w:t>fix</w:t>
      </w:r>
      <w:proofErr w:type="spellEnd"/>
      <w:r w:rsidRPr="007A6465">
        <w:rPr>
          <w:lang w:val="it-IT"/>
        </w:rPr>
        <w:t xml:space="preserve"> aggiungendo la LEFT JOIN al posto della INNER JOIN.</w:t>
      </w:r>
    </w:p>
    <w:p w14:paraId="412D0CD3" w14:textId="77777777" w:rsidR="009F0DCB" w:rsidRPr="007A6465" w:rsidRDefault="009F0DCB" w:rsidP="007A6465">
      <w:pPr>
        <w:pStyle w:val="ppBodyText"/>
        <w:rPr>
          <w:lang w:val="it-IT"/>
        </w:rPr>
      </w:pPr>
    </w:p>
    <w:p w14:paraId="7851E379" w14:textId="24A4C83D" w:rsidR="009F0DCB" w:rsidRPr="007A6465" w:rsidRDefault="009F0DCB" w:rsidP="007A6465">
      <w:pPr>
        <w:pStyle w:val="Heading4"/>
        <w:rPr>
          <w:lang w:val="it-IT"/>
        </w:rPr>
      </w:pPr>
      <w:bookmarkStart w:id="9" w:name="_Toc416440628"/>
      <w:r w:rsidRPr="007A6465">
        <w:rPr>
          <w:lang w:val="it-IT"/>
        </w:rPr>
        <w:t xml:space="preserve">Test – </w:t>
      </w:r>
      <w:r w:rsidR="00463EEE" w:rsidRPr="007A6465">
        <w:rPr>
          <w:lang w:val="it-IT"/>
        </w:rPr>
        <w:t>nessun parametro specificato</w:t>
      </w:r>
      <w:bookmarkEnd w:id="9"/>
    </w:p>
    <w:p w14:paraId="78909D94" w14:textId="06D77570" w:rsidR="009F0DCB" w:rsidRPr="007A6465" w:rsidRDefault="00463EEE" w:rsidP="007A6465">
      <w:pPr>
        <w:pStyle w:val="ppBodyText"/>
        <w:rPr>
          <w:lang w:val="it-IT"/>
        </w:rPr>
      </w:pPr>
      <w:r w:rsidRPr="007A6465">
        <w:rPr>
          <w:lang w:val="it-IT"/>
        </w:rPr>
        <w:t>Per il terzo test, ecco l’implementazione</w:t>
      </w:r>
      <w:r w:rsidR="009F0DCB" w:rsidRPr="007A6465">
        <w:rPr>
          <w:lang w:val="it-IT"/>
        </w:rPr>
        <w:t>:</w:t>
      </w:r>
    </w:p>
    <w:p w14:paraId="5EFA2416" w14:textId="77777777" w:rsidR="009F0DCB" w:rsidRPr="007A6465" w:rsidRDefault="009F0DCB" w:rsidP="00343843">
      <w:pPr>
        <w:pStyle w:val="ppCode"/>
      </w:pPr>
      <w:r w:rsidRPr="007A6465">
        <w:rPr>
          <w:color w:val="1168A8"/>
        </w:rPr>
        <w:t>CREATE</w:t>
      </w:r>
      <w:r w:rsidRPr="007A6465">
        <w:t xml:space="preserve"> </w:t>
      </w:r>
      <w:r w:rsidRPr="007A6465">
        <w:rPr>
          <w:color w:val="1168A8"/>
        </w:rPr>
        <w:t>PROCEDURE</w:t>
      </w:r>
      <w:r w:rsidRPr="007A6465">
        <w:t xml:space="preserve"> </w:t>
      </w:r>
      <w:proofErr w:type="spellStart"/>
      <w:r w:rsidRPr="007A6465">
        <w:t>UserTests</w:t>
      </w:r>
      <w:proofErr w:type="spellEnd"/>
      <w:r w:rsidRPr="007A6465">
        <w:rPr>
          <w:color w:val="6F6F6F"/>
        </w:rPr>
        <w:t>.</w:t>
      </w:r>
      <w:r w:rsidRPr="007A6465">
        <w:t xml:space="preserve">[test </w:t>
      </w:r>
      <w:proofErr w:type="spellStart"/>
      <w:r w:rsidRPr="007A6465">
        <w:t>SearchUsers</w:t>
      </w:r>
      <w:proofErr w:type="spellEnd"/>
      <w:r w:rsidRPr="007A6465">
        <w:t xml:space="preserve"> should return one row when passing null parameters]</w:t>
      </w:r>
    </w:p>
    <w:p w14:paraId="3D473A6E" w14:textId="77777777" w:rsidR="009F0DCB" w:rsidRPr="00544C73" w:rsidRDefault="009F0DCB" w:rsidP="00343843">
      <w:pPr>
        <w:pStyle w:val="ppCode"/>
        <w:rPr>
          <w:color w:val="232323"/>
        </w:rPr>
      </w:pPr>
      <w:r w:rsidRPr="00544C73">
        <w:t>AS</w:t>
      </w:r>
    </w:p>
    <w:p w14:paraId="70997103" w14:textId="77777777" w:rsidR="009F0DCB" w:rsidRPr="00544C73" w:rsidRDefault="009F0DCB" w:rsidP="00343843">
      <w:pPr>
        <w:pStyle w:val="ppCode"/>
        <w:rPr>
          <w:color w:val="232323"/>
        </w:rPr>
      </w:pPr>
      <w:r w:rsidRPr="00544C73">
        <w:t>BEGIN</w:t>
      </w:r>
    </w:p>
    <w:p w14:paraId="4991853D" w14:textId="77777777" w:rsidR="009F0DCB" w:rsidRPr="00544C73" w:rsidRDefault="009F0DCB" w:rsidP="00343843">
      <w:pPr>
        <w:pStyle w:val="ppCode"/>
      </w:pPr>
      <w:r w:rsidRPr="00544C73">
        <w:tab/>
      </w:r>
    </w:p>
    <w:p w14:paraId="6EB14674" w14:textId="12C10569" w:rsidR="009F0DCB" w:rsidRPr="00544C73" w:rsidRDefault="009F0DCB" w:rsidP="00343843">
      <w:pPr>
        <w:pStyle w:val="ppCode"/>
        <w:rPr>
          <w:color w:val="232323"/>
        </w:rPr>
      </w:pPr>
      <w:r w:rsidRPr="00544C73">
        <w:rPr>
          <w:color w:val="232323"/>
        </w:rPr>
        <w:tab/>
      </w:r>
      <w:r w:rsidRPr="00544C73">
        <w:t>-- Assemble</w:t>
      </w:r>
    </w:p>
    <w:p w14:paraId="21E8D36B" w14:textId="77777777" w:rsidR="009F0DCB" w:rsidRPr="00544C73" w:rsidRDefault="009F0DCB" w:rsidP="00343843">
      <w:pPr>
        <w:pStyle w:val="ppCode"/>
      </w:pPr>
      <w:r w:rsidRPr="00544C73">
        <w:tab/>
      </w:r>
      <w:r w:rsidRPr="00544C73">
        <w:rPr>
          <w:color w:val="1168A8"/>
        </w:rPr>
        <w:t>EXEC</w:t>
      </w:r>
      <w:r w:rsidRPr="00544C73">
        <w:t xml:space="preserve"> tSQLt</w:t>
      </w:r>
      <w:r w:rsidRPr="00544C73">
        <w:rPr>
          <w:color w:val="6F6F6F"/>
        </w:rPr>
        <w:t>.</w:t>
      </w:r>
      <w:r w:rsidRPr="00544C73">
        <w:t>FakeTable</w:t>
      </w:r>
      <w:r w:rsidRPr="00544C73">
        <w:rPr>
          <w:color w:val="1168A8"/>
        </w:rPr>
        <w:t xml:space="preserve"> </w:t>
      </w:r>
    </w:p>
    <w:p w14:paraId="7C036C56" w14:textId="77777777" w:rsidR="009F0DCB" w:rsidRPr="00544C73" w:rsidRDefault="009F0DCB" w:rsidP="00343843">
      <w:pPr>
        <w:pStyle w:val="ppCode"/>
      </w:pPr>
      <w:r w:rsidRPr="00544C73">
        <w:rPr>
          <w:color w:val="1168A8"/>
        </w:rPr>
        <w:tab/>
      </w:r>
      <w:r w:rsidRPr="00544C73">
        <w:rPr>
          <w:color w:val="1168A8"/>
        </w:rPr>
        <w:tab/>
      </w:r>
      <w:r w:rsidRPr="00544C73">
        <w:t>@</w:t>
      </w:r>
      <w:proofErr w:type="spellStart"/>
      <w:r w:rsidRPr="00544C73">
        <w:t>TableName</w:t>
      </w:r>
      <w:proofErr w:type="spellEnd"/>
      <w:r w:rsidRPr="00544C73">
        <w:t xml:space="preserve"> </w:t>
      </w:r>
      <w:r w:rsidRPr="00544C73">
        <w:rPr>
          <w:color w:val="6F6F6F"/>
        </w:rPr>
        <w:t>=</w:t>
      </w:r>
      <w:r w:rsidRPr="00544C73">
        <w:t xml:space="preserve"> </w:t>
      </w:r>
      <w:proofErr w:type="spellStart"/>
      <w:r w:rsidRPr="00544C73">
        <w:rPr>
          <w:color w:val="E10000"/>
        </w:rPr>
        <w:t>N'Users</w:t>
      </w:r>
      <w:proofErr w:type="spellEnd"/>
      <w:r w:rsidRPr="00544C73">
        <w:rPr>
          <w:color w:val="E10000"/>
        </w:rPr>
        <w:t>'</w:t>
      </w:r>
    </w:p>
    <w:p w14:paraId="2A600F7D" w14:textId="062373BB" w:rsidR="009F0DCB" w:rsidRPr="00544C73" w:rsidRDefault="00463EEE" w:rsidP="00343843">
      <w:pPr>
        <w:pStyle w:val="ppCode"/>
      </w:pPr>
      <w:r>
        <w:t xml:space="preserve">  </w:t>
      </w:r>
      <w:r w:rsidR="009F0DCB" w:rsidRPr="00544C73">
        <w:tab/>
        <w:t xml:space="preserve">  </w:t>
      </w:r>
      <w:r>
        <w:t xml:space="preserve">    </w:t>
      </w:r>
      <w:r w:rsidR="009F0DCB" w:rsidRPr="00544C73">
        <w:rPr>
          <w:color w:val="6F6F6F"/>
        </w:rPr>
        <w:t>,</w:t>
      </w:r>
      <w:r w:rsidR="009F0DCB" w:rsidRPr="00544C73">
        <w:t xml:space="preserve"> @</w:t>
      </w:r>
      <w:proofErr w:type="spellStart"/>
      <w:r w:rsidR="009F0DCB" w:rsidRPr="00544C73">
        <w:t>SchemaName</w:t>
      </w:r>
      <w:proofErr w:type="spellEnd"/>
      <w:r w:rsidR="009F0DCB" w:rsidRPr="00544C73">
        <w:t xml:space="preserve"> </w:t>
      </w:r>
      <w:r w:rsidR="009F0DCB" w:rsidRPr="00544C73">
        <w:rPr>
          <w:color w:val="6F6F6F"/>
        </w:rPr>
        <w:t>=</w:t>
      </w:r>
      <w:r w:rsidR="009F0DCB" w:rsidRPr="00544C73">
        <w:t xml:space="preserve"> </w:t>
      </w:r>
      <w:proofErr w:type="spellStart"/>
      <w:r w:rsidR="009F0DCB" w:rsidRPr="00544C73">
        <w:rPr>
          <w:color w:val="E10000"/>
        </w:rPr>
        <w:t>N'dbo</w:t>
      </w:r>
      <w:proofErr w:type="spellEnd"/>
      <w:r w:rsidR="009F0DCB" w:rsidRPr="00544C73">
        <w:rPr>
          <w:color w:val="E10000"/>
        </w:rPr>
        <w:t>'</w:t>
      </w:r>
    </w:p>
    <w:p w14:paraId="423EE5C8" w14:textId="4C6DEC98" w:rsidR="009F0DCB" w:rsidRDefault="009F0DCB" w:rsidP="00343843">
      <w:pPr>
        <w:pStyle w:val="ppCode"/>
      </w:pPr>
      <w:r w:rsidRPr="00544C73">
        <w:tab/>
        <w:t xml:space="preserve">  </w:t>
      </w:r>
      <w:r w:rsidR="00463EEE">
        <w:t xml:space="preserve">    </w:t>
      </w:r>
      <w:r w:rsidRPr="00544C73">
        <w:rPr>
          <w:color w:val="6F6F6F"/>
        </w:rPr>
        <w:t>,</w:t>
      </w:r>
      <w:r w:rsidRPr="00544C73">
        <w:t xml:space="preserve"> @Identity </w:t>
      </w:r>
      <w:r w:rsidRPr="00544C73">
        <w:rPr>
          <w:color w:val="6F6F6F"/>
        </w:rPr>
        <w:t>=</w:t>
      </w:r>
      <w:r w:rsidRPr="00544C73">
        <w:t xml:space="preserve"> </w:t>
      </w:r>
      <w:r w:rsidRPr="00544C73">
        <w:rPr>
          <w:color w:val="8A3131"/>
        </w:rPr>
        <w:t>0</w:t>
      </w:r>
      <w:r w:rsidRPr="00544C73">
        <w:rPr>
          <w:color w:val="6F6F6F"/>
        </w:rPr>
        <w:t>;</w:t>
      </w:r>
      <w:r w:rsidRPr="00544C73">
        <w:t xml:space="preserve"> </w:t>
      </w:r>
    </w:p>
    <w:p w14:paraId="301A7257" w14:textId="77777777" w:rsidR="00463EEE" w:rsidRPr="00544C73" w:rsidRDefault="00463EEE" w:rsidP="00343843">
      <w:pPr>
        <w:pStyle w:val="ppCode"/>
      </w:pPr>
    </w:p>
    <w:p w14:paraId="02020C6A" w14:textId="77777777" w:rsidR="009F0DCB" w:rsidRPr="00544C73" w:rsidRDefault="009F0DCB" w:rsidP="00343843">
      <w:pPr>
        <w:pStyle w:val="ppCode"/>
      </w:pPr>
      <w:r w:rsidRPr="00544C73">
        <w:tab/>
      </w:r>
      <w:r w:rsidRPr="00544C73">
        <w:rPr>
          <w:color w:val="1168A8"/>
        </w:rPr>
        <w:t>EXEC</w:t>
      </w:r>
      <w:r w:rsidRPr="00544C73">
        <w:t xml:space="preserve"> tSQLt</w:t>
      </w:r>
      <w:r w:rsidRPr="00544C73">
        <w:rPr>
          <w:color w:val="6F6F6F"/>
        </w:rPr>
        <w:t>.</w:t>
      </w:r>
      <w:r w:rsidRPr="00544C73">
        <w:t>FakeTable</w:t>
      </w:r>
      <w:r w:rsidRPr="00544C73">
        <w:rPr>
          <w:color w:val="1168A8"/>
        </w:rPr>
        <w:t xml:space="preserve"> </w:t>
      </w:r>
    </w:p>
    <w:p w14:paraId="23A3016C" w14:textId="77777777" w:rsidR="009F0DCB" w:rsidRPr="00544C73" w:rsidRDefault="009F0DCB" w:rsidP="00343843">
      <w:pPr>
        <w:pStyle w:val="ppCode"/>
        <w:rPr>
          <w:color w:val="232323"/>
        </w:rPr>
      </w:pPr>
      <w:r w:rsidRPr="00544C73">
        <w:rPr>
          <w:color w:val="1168A8"/>
        </w:rPr>
        <w:tab/>
      </w:r>
      <w:r w:rsidRPr="00544C73">
        <w:rPr>
          <w:color w:val="1168A8"/>
        </w:rPr>
        <w:tab/>
      </w:r>
      <w:r w:rsidRPr="00544C73">
        <w:rPr>
          <w:color w:val="232323"/>
        </w:rPr>
        <w:t>@</w:t>
      </w:r>
      <w:proofErr w:type="spellStart"/>
      <w:r w:rsidRPr="00544C73">
        <w:rPr>
          <w:color w:val="232323"/>
        </w:rPr>
        <w:t>TableName</w:t>
      </w:r>
      <w:proofErr w:type="spellEnd"/>
      <w:r w:rsidRPr="00544C73">
        <w:rPr>
          <w:color w:val="232323"/>
        </w:rPr>
        <w:t xml:space="preserve"> </w:t>
      </w:r>
      <w:r w:rsidRPr="00544C73">
        <w:rPr>
          <w:color w:val="6F6F6F"/>
        </w:rPr>
        <w:t>=</w:t>
      </w:r>
      <w:r w:rsidRPr="00544C73">
        <w:rPr>
          <w:color w:val="232323"/>
        </w:rPr>
        <w:t xml:space="preserve"> </w:t>
      </w:r>
      <w:proofErr w:type="spellStart"/>
      <w:r w:rsidRPr="00544C73">
        <w:t>N'UserContacts</w:t>
      </w:r>
      <w:proofErr w:type="spellEnd"/>
      <w:r w:rsidRPr="00544C73">
        <w:t>'</w:t>
      </w:r>
    </w:p>
    <w:p w14:paraId="3F7A4795" w14:textId="01A13566" w:rsidR="009F0DCB" w:rsidRPr="00544C73" w:rsidRDefault="009F0DCB" w:rsidP="00343843">
      <w:pPr>
        <w:pStyle w:val="ppCode"/>
      </w:pPr>
      <w:r w:rsidRPr="00544C73">
        <w:tab/>
        <w:t xml:space="preserve">  </w:t>
      </w:r>
      <w:r w:rsidR="00463EEE">
        <w:t xml:space="preserve">    </w:t>
      </w:r>
      <w:r w:rsidRPr="00544C73">
        <w:rPr>
          <w:color w:val="6F6F6F"/>
        </w:rPr>
        <w:t>,</w:t>
      </w:r>
      <w:r w:rsidRPr="00544C73">
        <w:t xml:space="preserve"> @</w:t>
      </w:r>
      <w:proofErr w:type="spellStart"/>
      <w:r w:rsidRPr="00544C73">
        <w:t>SchemaName</w:t>
      </w:r>
      <w:proofErr w:type="spellEnd"/>
      <w:r w:rsidRPr="00544C73">
        <w:t xml:space="preserve"> </w:t>
      </w:r>
      <w:r w:rsidRPr="00544C73">
        <w:rPr>
          <w:color w:val="6F6F6F"/>
        </w:rPr>
        <w:t>=</w:t>
      </w:r>
      <w:r w:rsidRPr="00544C73">
        <w:t xml:space="preserve"> </w:t>
      </w:r>
      <w:proofErr w:type="spellStart"/>
      <w:r w:rsidRPr="00544C73">
        <w:rPr>
          <w:color w:val="E10000"/>
        </w:rPr>
        <w:t>N'dbo</w:t>
      </w:r>
      <w:proofErr w:type="spellEnd"/>
      <w:r w:rsidRPr="00544C73">
        <w:rPr>
          <w:color w:val="E10000"/>
        </w:rPr>
        <w:t>'</w:t>
      </w:r>
      <w:r w:rsidRPr="00544C73">
        <w:rPr>
          <w:color w:val="6F6F6F"/>
        </w:rPr>
        <w:t>;</w:t>
      </w:r>
    </w:p>
    <w:p w14:paraId="5118E436" w14:textId="77777777" w:rsidR="009F0DCB" w:rsidRPr="00544C73" w:rsidRDefault="009F0DCB" w:rsidP="00343843">
      <w:pPr>
        <w:pStyle w:val="ppCode"/>
      </w:pPr>
      <w:r w:rsidRPr="00544C73">
        <w:t xml:space="preserve">  </w:t>
      </w:r>
    </w:p>
    <w:p w14:paraId="42F7D797" w14:textId="77777777" w:rsidR="009F0DCB" w:rsidRPr="00544C73" w:rsidRDefault="009F0DCB" w:rsidP="00343843">
      <w:pPr>
        <w:pStyle w:val="ppCode"/>
        <w:rPr>
          <w:color w:val="232323"/>
        </w:rPr>
      </w:pPr>
      <w:r w:rsidRPr="00544C73">
        <w:rPr>
          <w:color w:val="232323"/>
        </w:rPr>
        <w:tab/>
      </w:r>
      <w:r w:rsidRPr="00544C73">
        <w:t>-- Act</w:t>
      </w:r>
    </w:p>
    <w:p w14:paraId="39168BE1" w14:textId="77777777" w:rsidR="009F0DCB" w:rsidRPr="00544C73" w:rsidRDefault="009F0DCB" w:rsidP="00343843">
      <w:pPr>
        <w:pStyle w:val="ppCode"/>
      </w:pPr>
      <w:r w:rsidRPr="00544C73">
        <w:tab/>
      </w:r>
    </w:p>
    <w:p w14:paraId="31011047" w14:textId="77777777" w:rsidR="009F0DCB" w:rsidRPr="00544C73" w:rsidRDefault="009F0DCB" w:rsidP="00343843">
      <w:pPr>
        <w:pStyle w:val="ppCode"/>
        <w:rPr>
          <w:color w:val="232323"/>
        </w:rPr>
      </w:pPr>
      <w:r w:rsidRPr="00544C73">
        <w:rPr>
          <w:color w:val="232323"/>
        </w:rPr>
        <w:tab/>
      </w:r>
      <w:r w:rsidRPr="00544C73">
        <w:t>-- Assert</w:t>
      </w:r>
    </w:p>
    <w:p w14:paraId="10DA4FF5" w14:textId="77777777" w:rsidR="009F0DCB" w:rsidRPr="00544C73" w:rsidRDefault="009F0DCB" w:rsidP="00343843">
      <w:pPr>
        <w:pStyle w:val="ppCode"/>
      </w:pPr>
      <w:r w:rsidRPr="00544C73">
        <w:tab/>
      </w:r>
      <w:r w:rsidRPr="00544C73">
        <w:rPr>
          <w:color w:val="1168A8"/>
        </w:rPr>
        <w:t>EXEC</w:t>
      </w:r>
      <w:r w:rsidRPr="00544C73">
        <w:t xml:space="preserve"> tSQLt</w:t>
      </w:r>
      <w:r w:rsidRPr="00544C73">
        <w:rPr>
          <w:color w:val="6F6F6F"/>
        </w:rPr>
        <w:t>.</w:t>
      </w:r>
      <w:r w:rsidRPr="00544C73">
        <w:t>AssertResultSetsHaveSameMetaData</w:t>
      </w:r>
    </w:p>
    <w:p w14:paraId="223A2D84" w14:textId="77777777" w:rsidR="009F0DCB" w:rsidRPr="00544C73" w:rsidRDefault="009F0DCB" w:rsidP="00343843">
      <w:pPr>
        <w:pStyle w:val="ppCode"/>
        <w:rPr>
          <w:color w:val="232323"/>
        </w:rPr>
      </w:pPr>
      <w:r w:rsidRPr="00544C73">
        <w:rPr>
          <w:color w:val="1168A8"/>
        </w:rPr>
        <w:tab/>
        <w:t xml:space="preserve">    </w:t>
      </w:r>
      <w:r w:rsidRPr="00544C73">
        <w:rPr>
          <w:color w:val="232323"/>
        </w:rPr>
        <w:t>@</w:t>
      </w:r>
      <w:proofErr w:type="spellStart"/>
      <w:r w:rsidRPr="00544C73">
        <w:rPr>
          <w:color w:val="232323"/>
        </w:rPr>
        <w:t>expectedCommand</w:t>
      </w:r>
      <w:proofErr w:type="spellEnd"/>
      <w:r w:rsidRPr="00544C73">
        <w:rPr>
          <w:color w:val="232323"/>
        </w:rPr>
        <w:t xml:space="preserve"> </w:t>
      </w:r>
      <w:r w:rsidRPr="00544C73">
        <w:rPr>
          <w:color w:val="6F6F6F"/>
        </w:rPr>
        <w:t>=</w:t>
      </w:r>
      <w:r w:rsidRPr="00544C73">
        <w:rPr>
          <w:color w:val="232323"/>
        </w:rPr>
        <w:t xml:space="preserve"> </w:t>
      </w:r>
      <w:r w:rsidRPr="00544C73">
        <w:t xml:space="preserve">N'EXEC </w:t>
      </w:r>
      <w:proofErr w:type="spellStart"/>
      <w:r w:rsidRPr="00544C73">
        <w:t>dbo.SearchUsers</w:t>
      </w:r>
      <w:proofErr w:type="spellEnd"/>
      <w:r w:rsidRPr="00544C73">
        <w:t>;'</w:t>
      </w:r>
    </w:p>
    <w:p w14:paraId="2CF0EDAE" w14:textId="77777777" w:rsidR="009F0DCB" w:rsidRPr="00544C73" w:rsidRDefault="009F0DCB" w:rsidP="00343843">
      <w:pPr>
        <w:pStyle w:val="ppCode"/>
      </w:pPr>
      <w:r w:rsidRPr="00544C73">
        <w:tab/>
        <w:t xml:space="preserve">  </w:t>
      </w:r>
      <w:r w:rsidRPr="00544C73">
        <w:rPr>
          <w:color w:val="6F6F6F"/>
        </w:rPr>
        <w:t>,</w:t>
      </w:r>
      <w:r w:rsidRPr="00544C73">
        <w:t xml:space="preserve"> @</w:t>
      </w:r>
      <w:proofErr w:type="spellStart"/>
      <w:r w:rsidRPr="00544C73">
        <w:t>actualCommand</w:t>
      </w:r>
      <w:proofErr w:type="spellEnd"/>
      <w:r w:rsidRPr="00544C73">
        <w:t xml:space="preserve"> </w:t>
      </w:r>
      <w:r w:rsidRPr="00544C73">
        <w:rPr>
          <w:color w:val="6F6F6F"/>
        </w:rPr>
        <w:t>=</w:t>
      </w:r>
      <w:r w:rsidRPr="00544C73">
        <w:t xml:space="preserve"> </w:t>
      </w:r>
      <w:r w:rsidRPr="00544C73">
        <w:rPr>
          <w:color w:val="E10000"/>
        </w:rPr>
        <w:t xml:space="preserve">N'SET FMTONLY ON; </w:t>
      </w:r>
    </w:p>
    <w:p w14:paraId="31DB060D" w14:textId="77777777" w:rsidR="009F0DCB" w:rsidRPr="00544C73" w:rsidRDefault="009F0DCB" w:rsidP="00343843">
      <w:pPr>
        <w:pStyle w:val="ppCode"/>
        <w:rPr>
          <w:color w:val="232323"/>
        </w:rPr>
      </w:pPr>
      <w:r w:rsidRPr="00544C73">
        <w:tab/>
      </w:r>
      <w:r w:rsidRPr="00544C73">
        <w:tab/>
      </w:r>
      <w:r w:rsidRPr="00544C73">
        <w:tab/>
      </w:r>
      <w:r w:rsidRPr="00544C73">
        <w:tab/>
        <w:t xml:space="preserve">SELECT </w:t>
      </w:r>
    </w:p>
    <w:p w14:paraId="3A83F265" w14:textId="77777777" w:rsidR="009F0DCB" w:rsidRPr="00544C73" w:rsidRDefault="009F0DCB" w:rsidP="00343843">
      <w:pPr>
        <w:pStyle w:val="ppCode"/>
        <w:rPr>
          <w:color w:val="232323"/>
        </w:rPr>
      </w:pPr>
      <w:r w:rsidRPr="00544C73">
        <w:tab/>
      </w:r>
      <w:r w:rsidRPr="00544C73">
        <w:tab/>
      </w:r>
      <w:r w:rsidRPr="00544C73">
        <w:tab/>
      </w:r>
      <w:r w:rsidRPr="00544C73">
        <w:tab/>
        <w:t xml:space="preserve">  </w:t>
      </w:r>
      <w:r>
        <w:t xml:space="preserve">  </w:t>
      </w:r>
      <w:proofErr w:type="spellStart"/>
      <w:r w:rsidRPr="00544C73">
        <w:t>U.UserId</w:t>
      </w:r>
      <w:proofErr w:type="spellEnd"/>
    </w:p>
    <w:p w14:paraId="72F6E614" w14:textId="77777777" w:rsidR="009F0DCB" w:rsidRPr="00544C73" w:rsidRDefault="009F0DCB" w:rsidP="00343843">
      <w:pPr>
        <w:pStyle w:val="ppCode"/>
        <w:rPr>
          <w:color w:val="232323"/>
        </w:rPr>
      </w:pPr>
      <w:r w:rsidRPr="00544C73">
        <w:tab/>
      </w:r>
      <w:r w:rsidRPr="00544C73">
        <w:tab/>
      </w:r>
      <w:r w:rsidRPr="00544C73">
        <w:tab/>
      </w:r>
      <w:r w:rsidRPr="00544C73">
        <w:tab/>
      </w:r>
      <w:r>
        <w:t xml:space="preserve">  </w:t>
      </w:r>
      <w:r w:rsidRPr="00544C73">
        <w:t xml:space="preserve">, </w:t>
      </w:r>
      <w:proofErr w:type="spellStart"/>
      <w:r w:rsidRPr="00544C73">
        <w:t>U.Username</w:t>
      </w:r>
      <w:proofErr w:type="spellEnd"/>
    </w:p>
    <w:p w14:paraId="04E581DC" w14:textId="77777777" w:rsidR="009F0DCB" w:rsidRPr="00544C73" w:rsidRDefault="009F0DCB" w:rsidP="00343843">
      <w:pPr>
        <w:pStyle w:val="ppCode"/>
        <w:rPr>
          <w:color w:val="232323"/>
        </w:rPr>
      </w:pPr>
      <w:r w:rsidRPr="00544C73">
        <w:lastRenderedPageBreak/>
        <w:tab/>
      </w:r>
      <w:r w:rsidRPr="00544C73">
        <w:tab/>
      </w:r>
      <w:r w:rsidRPr="00544C73">
        <w:tab/>
      </w:r>
      <w:r w:rsidRPr="00544C73">
        <w:tab/>
      </w:r>
      <w:r>
        <w:t xml:space="preserve">  </w:t>
      </w:r>
      <w:r w:rsidRPr="00544C73">
        <w:t xml:space="preserve">, </w:t>
      </w:r>
      <w:proofErr w:type="spellStart"/>
      <w:r w:rsidRPr="00544C73">
        <w:t>U.FirstName</w:t>
      </w:r>
      <w:proofErr w:type="spellEnd"/>
    </w:p>
    <w:p w14:paraId="73B37A4F" w14:textId="77777777" w:rsidR="009F0DCB" w:rsidRPr="00544C73" w:rsidRDefault="009F0DCB" w:rsidP="00343843">
      <w:pPr>
        <w:pStyle w:val="ppCode"/>
        <w:rPr>
          <w:color w:val="232323"/>
        </w:rPr>
      </w:pPr>
      <w:r w:rsidRPr="00544C73">
        <w:tab/>
      </w:r>
      <w:r w:rsidRPr="00544C73">
        <w:tab/>
      </w:r>
      <w:r w:rsidRPr="00544C73">
        <w:tab/>
      </w:r>
      <w:r w:rsidRPr="00544C73">
        <w:tab/>
      </w:r>
      <w:r>
        <w:t xml:space="preserve">  </w:t>
      </w:r>
      <w:r w:rsidRPr="00544C73">
        <w:t xml:space="preserve">, </w:t>
      </w:r>
      <w:proofErr w:type="spellStart"/>
      <w:r w:rsidRPr="00544C73">
        <w:t>U.LastName</w:t>
      </w:r>
      <w:proofErr w:type="spellEnd"/>
    </w:p>
    <w:p w14:paraId="47681B0A" w14:textId="77777777" w:rsidR="009F0DCB" w:rsidRPr="00544C73" w:rsidRDefault="009F0DCB" w:rsidP="00343843">
      <w:pPr>
        <w:pStyle w:val="ppCode"/>
        <w:rPr>
          <w:color w:val="232323"/>
        </w:rPr>
      </w:pPr>
      <w:r w:rsidRPr="00544C73">
        <w:tab/>
      </w:r>
      <w:r w:rsidRPr="00544C73">
        <w:tab/>
      </w:r>
      <w:r w:rsidRPr="00544C73">
        <w:tab/>
      </w:r>
      <w:r w:rsidRPr="00544C73">
        <w:tab/>
      </w:r>
      <w:r>
        <w:t xml:space="preserve">  </w:t>
      </w:r>
      <w:r w:rsidRPr="00544C73">
        <w:t xml:space="preserve">, </w:t>
      </w:r>
      <w:proofErr w:type="spellStart"/>
      <w:r w:rsidRPr="00544C73">
        <w:t>U.BirthDate</w:t>
      </w:r>
      <w:proofErr w:type="spellEnd"/>
    </w:p>
    <w:p w14:paraId="7FE22FA9" w14:textId="77777777" w:rsidR="009F0DCB" w:rsidRPr="00544C73" w:rsidRDefault="009F0DCB" w:rsidP="00343843">
      <w:pPr>
        <w:pStyle w:val="ppCode"/>
        <w:rPr>
          <w:color w:val="232323"/>
        </w:rPr>
      </w:pPr>
      <w:r w:rsidRPr="00544C73">
        <w:tab/>
      </w:r>
      <w:r w:rsidRPr="00544C73">
        <w:tab/>
      </w:r>
      <w:r w:rsidRPr="00544C73">
        <w:tab/>
      </w:r>
      <w:r w:rsidRPr="00544C73">
        <w:tab/>
      </w:r>
      <w:r>
        <w:t xml:space="preserve">  </w:t>
      </w:r>
      <w:r w:rsidRPr="00544C73">
        <w:t xml:space="preserve">, </w:t>
      </w:r>
      <w:proofErr w:type="spellStart"/>
      <w:r w:rsidRPr="00544C73">
        <w:t>C.Street</w:t>
      </w:r>
      <w:proofErr w:type="spellEnd"/>
    </w:p>
    <w:p w14:paraId="234B6F37" w14:textId="77777777" w:rsidR="009F0DCB" w:rsidRPr="00544C73" w:rsidRDefault="009F0DCB" w:rsidP="00343843">
      <w:pPr>
        <w:pStyle w:val="ppCode"/>
        <w:rPr>
          <w:color w:val="232323"/>
        </w:rPr>
      </w:pPr>
      <w:r w:rsidRPr="00544C73">
        <w:tab/>
      </w:r>
      <w:r w:rsidRPr="00544C73">
        <w:tab/>
      </w:r>
      <w:r w:rsidRPr="00544C73">
        <w:tab/>
      </w:r>
      <w:r w:rsidRPr="00544C73">
        <w:tab/>
      </w:r>
      <w:r>
        <w:t xml:space="preserve">  ,</w:t>
      </w:r>
      <w:r w:rsidRPr="00544C73">
        <w:t xml:space="preserve"> </w:t>
      </w:r>
      <w:proofErr w:type="spellStart"/>
      <w:r w:rsidRPr="00544C73">
        <w:t>C.Town</w:t>
      </w:r>
      <w:proofErr w:type="spellEnd"/>
    </w:p>
    <w:p w14:paraId="1FF65E89" w14:textId="77777777" w:rsidR="009F0DCB" w:rsidRPr="00544C73" w:rsidRDefault="009F0DCB" w:rsidP="00343843">
      <w:pPr>
        <w:pStyle w:val="ppCode"/>
        <w:rPr>
          <w:color w:val="232323"/>
        </w:rPr>
      </w:pPr>
      <w:r w:rsidRPr="00544C73">
        <w:tab/>
      </w:r>
      <w:r w:rsidRPr="00544C73">
        <w:tab/>
      </w:r>
      <w:r w:rsidRPr="00544C73">
        <w:tab/>
      </w:r>
      <w:r w:rsidRPr="00544C73">
        <w:tab/>
      </w:r>
      <w:r>
        <w:t xml:space="preserve">  </w:t>
      </w:r>
      <w:r w:rsidRPr="00544C73">
        <w:t xml:space="preserve">, </w:t>
      </w:r>
      <w:proofErr w:type="spellStart"/>
      <w:r w:rsidRPr="00544C73">
        <w:t>C.ZipCode</w:t>
      </w:r>
      <w:proofErr w:type="spellEnd"/>
    </w:p>
    <w:p w14:paraId="4995612C" w14:textId="77777777" w:rsidR="009F0DCB" w:rsidRPr="00544C73" w:rsidRDefault="009F0DCB" w:rsidP="00343843">
      <w:pPr>
        <w:pStyle w:val="ppCode"/>
        <w:rPr>
          <w:color w:val="232323"/>
        </w:rPr>
      </w:pPr>
      <w:r w:rsidRPr="00544C73">
        <w:tab/>
      </w:r>
      <w:r w:rsidRPr="00544C73">
        <w:tab/>
      </w:r>
      <w:r w:rsidRPr="00544C73">
        <w:tab/>
      </w:r>
      <w:r w:rsidRPr="00544C73">
        <w:tab/>
      </w:r>
      <w:r>
        <w:t xml:space="preserve">  </w:t>
      </w:r>
      <w:r w:rsidRPr="00544C73">
        <w:t xml:space="preserve">, </w:t>
      </w:r>
      <w:proofErr w:type="spellStart"/>
      <w:r w:rsidRPr="00544C73">
        <w:t>C.StateOrProvince</w:t>
      </w:r>
      <w:proofErr w:type="spellEnd"/>
      <w:r w:rsidRPr="00544C73">
        <w:t xml:space="preserve"> </w:t>
      </w:r>
    </w:p>
    <w:p w14:paraId="02BD9FB1" w14:textId="77777777" w:rsidR="009F0DCB" w:rsidRPr="00544C73" w:rsidRDefault="009F0DCB" w:rsidP="00343843">
      <w:pPr>
        <w:pStyle w:val="ppCode"/>
        <w:rPr>
          <w:color w:val="232323"/>
        </w:rPr>
      </w:pPr>
      <w:r w:rsidRPr="00544C73">
        <w:tab/>
      </w:r>
      <w:r w:rsidRPr="00544C73">
        <w:tab/>
      </w:r>
      <w:r w:rsidRPr="00544C73">
        <w:tab/>
      </w:r>
      <w:r w:rsidRPr="00544C73">
        <w:tab/>
        <w:t xml:space="preserve">FROM </w:t>
      </w:r>
    </w:p>
    <w:p w14:paraId="3FA40073" w14:textId="77777777" w:rsidR="009F0DCB" w:rsidRPr="00544C73" w:rsidRDefault="009F0DCB" w:rsidP="00343843">
      <w:pPr>
        <w:pStyle w:val="ppCode"/>
        <w:rPr>
          <w:color w:val="232323"/>
        </w:rPr>
      </w:pPr>
      <w:r w:rsidRPr="00544C73">
        <w:tab/>
      </w:r>
      <w:r w:rsidRPr="00544C73">
        <w:tab/>
      </w:r>
      <w:r w:rsidRPr="00544C73">
        <w:tab/>
      </w:r>
      <w:r w:rsidRPr="00544C73">
        <w:tab/>
      </w:r>
      <w:r>
        <w:t xml:space="preserve">  </w:t>
      </w:r>
      <w:proofErr w:type="spellStart"/>
      <w:r w:rsidRPr="00544C73">
        <w:t>dbo.Users</w:t>
      </w:r>
      <w:proofErr w:type="spellEnd"/>
      <w:r w:rsidRPr="00544C73">
        <w:t xml:space="preserve"> U </w:t>
      </w:r>
    </w:p>
    <w:p w14:paraId="11B209A2" w14:textId="77777777" w:rsidR="009F0DCB" w:rsidRPr="00544C73" w:rsidRDefault="009F0DCB" w:rsidP="00343843">
      <w:pPr>
        <w:pStyle w:val="ppCode"/>
        <w:rPr>
          <w:color w:val="232323"/>
        </w:rPr>
      </w:pPr>
      <w:r w:rsidRPr="00544C73">
        <w:tab/>
      </w:r>
      <w:r w:rsidRPr="00544C73">
        <w:tab/>
      </w:r>
      <w:r w:rsidRPr="00544C73">
        <w:tab/>
      </w:r>
      <w:r w:rsidRPr="00544C73">
        <w:tab/>
      </w:r>
      <w:r>
        <w:t xml:space="preserve">  </w:t>
      </w:r>
      <w:r w:rsidRPr="00544C73">
        <w:t xml:space="preserve">JOIN </w:t>
      </w:r>
      <w:proofErr w:type="spellStart"/>
      <w:r w:rsidRPr="00544C73">
        <w:t>dbo.UserContacts</w:t>
      </w:r>
      <w:proofErr w:type="spellEnd"/>
      <w:r w:rsidRPr="00544C73">
        <w:t xml:space="preserve"> C ON </w:t>
      </w:r>
      <w:proofErr w:type="spellStart"/>
      <w:r w:rsidRPr="00544C73">
        <w:t>U.UserId</w:t>
      </w:r>
      <w:proofErr w:type="spellEnd"/>
      <w:r w:rsidRPr="00544C73">
        <w:t xml:space="preserve"> = </w:t>
      </w:r>
      <w:proofErr w:type="spellStart"/>
      <w:r w:rsidRPr="00544C73">
        <w:t>C.UserId</w:t>
      </w:r>
      <w:proofErr w:type="spellEnd"/>
      <w:r w:rsidRPr="00544C73">
        <w:t>;'</w:t>
      </w:r>
      <w:r w:rsidRPr="00544C73">
        <w:rPr>
          <w:color w:val="6F6F6F"/>
        </w:rPr>
        <w:t>;</w:t>
      </w:r>
    </w:p>
    <w:p w14:paraId="76284BC3" w14:textId="77777777" w:rsidR="009F0DCB" w:rsidRPr="007A6465" w:rsidRDefault="009F0DCB" w:rsidP="00343843">
      <w:pPr>
        <w:pStyle w:val="ppCode"/>
        <w:rPr>
          <w:color w:val="232323"/>
          <w:lang w:val="it-IT"/>
        </w:rPr>
      </w:pPr>
      <w:r w:rsidRPr="007A6465">
        <w:rPr>
          <w:lang w:val="it-IT"/>
        </w:rPr>
        <w:t>END</w:t>
      </w:r>
      <w:r w:rsidRPr="007A6465">
        <w:rPr>
          <w:color w:val="6F6F6F"/>
          <w:lang w:val="it-IT"/>
        </w:rPr>
        <w:t>;</w:t>
      </w:r>
    </w:p>
    <w:p w14:paraId="02EF75B9" w14:textId="77777777" w:rsidR="009F0DCB" w:rsidRPr="007A6465" w:rsidRDefault="009F0DCB" w:rsidP="00343843">
      <w:pPr>
        <w:pStyle w:val="ppCode"/>
        <w:rPr>
          <w:lang w:val="it-IT"/>
        </w:rPr>
      </w:pPr>
      <w:r w:rsidRPr="007A6465">
        <w:rPr>
          <w:lang w:val="it-IT"/>
        </w:rPr>
        <w:t>GO</w:t>
      </w:r>
    </w:p>
    <w:p w14:paraId="3783F3AE" w14:textId="77777777" w:rsidR="009F0DCB" w:rsidRPr="007A6465" w:rsidRDefault="009F0DCB" w:rsidP="007A6465">
      <w:pPr>
        <w:pStyle w:val="ppBodyText"/>
        <w:rPr>
          <w:lang w:val="it-IT"/>
        </w:rPr>
      </w:pPr>
    </w:p>
    <w:p w14:paraId="09768C89" w14:textId="539D62A2" w:rsidR="009F0DCB" w:rsidRDefault="00463EEE" w:rsidP="007A6465">
      <w:pPr>
        <w:pStyle w:val="ppBodyText"/>
      </w:pPr>
      <w:r w:rsidRPr="007A6465">
        <w:rPr>
          <w:lang w:val="it-IT"/>
        </w:rPr>
        <w:t xml:space="preserve">Questo test è differente rispetto ai precedenti. Facciamo semplicemente dei </w:t>
      </w:r>
      <w:proofErr w:type="spellStart"/>
      <w:r w:rsidRPr="007A6465">
        <w:rPr>
          <w:lang w:val="it-IT"/>
        </w:rPr>
        <w:t>fake</w:t>
      </w:r>
      <w:proofErr w:type="spellEnd"/>
      <w:r w:rsidRPr="007A6465">
        <w:rPr>
          <w:lang w:val="it-IT"/>
        </w:rPr>
        <w:t xml:space="preserve"> e lanciamo la procedura </w:t>
      </w:r>
      <w:proofErr w:type="spellStart"/>
      <w:r w:rsidR="009F0DCB" w:rsidRPr="007A6465">
        <w:rPr>
          <w:i/>
          <w:lang w:val="it-IT"/>
        </w:rPr>
        <w:t>tSQLt.AssertResultSetsHaveSameMetaData</w:t>
      </w:r>
      <w:proofErr w:type="spellEnd"/>
      <w:r w:rsidR="009F0DCB" w:rsidRPr="007A6465">
        <w:rPr>
          <w:lang w:val="it-IT"/>
        </w:rPr>
        <w:t xml:space="preserve">, </w:t>
      </w:r>
      <w:r w:rsidRPr="007A6465">
        <w:rPr>
          <w:lang w:val="it-IT"/>
        </w:rPr>
        <w:t>che verifica che due comandi abbiano gli stessi metadati (colonne)</w:t>
      </w:r>
      <w:r w:rsidR="009F0DCB" w:rsidRPr="007A6465">
        <w:rPr>
          <w:lang w:val="it-IT"/>
        </w:rPr>
        <w:t>.</w:t>
      </w:r>
      <w:r w:rsidRPr="007A6465">
        <w:rPr>
          <w:lang w:val="it-IT"/>
        </w:rPr>
        <w:t xml:space="preserve"> Il test fallisce, poiché nella procedura </w:t>
      </w:r>
      <w:proofErr w:type="spellStart"/>
      <w:r w:rsidRPr="007A6465">
        <w:rPr>
          <w:lang w:val="it-IT"/>
        </w:rPr>
        <w:t>SearchUsers</w:t>
      </w:r>
      <w:proofErr w:type="spellEnd"/>
      <w:r w:rsidRPr="007A6465">
        <w:rPr>
          <w:lang w:val="it-IT"/>
        </w:rPr>
        <w:t xml:space="preserve"> vi è una condizione che fa saltare il ritorno del </w:t>
      </w:r>
      <w:proofErr w:type="spellStart"/>
      <w:r w:rsidRPr="007A6465">
        <w:rPr>
          <w:lang w:val="it-IT"/>
        </w:rPr>
        <w:t>resultset</w:t>
      </w:r>
      <w:proofErr w:type="spellEnd"/>
      <w:r w:rsidRPr="007A6465">
        <w:rPr>
          <w:lang w:val="it-IT"/>
        </w:rPr>
        <w:t xml:space="preserve">. </w:t>
      </w:r>
      <w:proofErr w:type="spellStart"/>
      <w:r>
        <w:t>Otterremo</w:t>
      </w:r>
      <w:proofErr w:type="spellEnd"/>
      <w:r>
        <w:t xml:space="preserve"> </w:t>
      </w:r>
      <w:proofErr w:type="spellStart"/>
      <w:proofErr w:type="gramStart"/>
      <w:r>
        <w:t>il</w:t>
      </w:r>
      <w:proofErr w:type="spellEnd"/>
      <w:proofErr w:type="gramEnd"/>
      <w:r>
        <w:t xml:space="preserve"> </w:t>
      </w:r>
      <w:proofErr w:type="spellStart"/>
      <w:r>
        <w:t>messaggio</w:t>
      </w:r>
      <w:proofErr w:type="spellEnd"/>
      <w:r>
        <w:t xml:space="preserve"> </w:t>
      </w:r>
      <w:proofErr w:type="spellStart"/>
      <w:r>
        <w:t>seguente</w:t>
      </w:r>
      <w:proofErr w:type="spellEnd"/>
      <w:r w:rsidR="009F0DCB">
        <w:t>:</w:t>
      </w:r>
    </w:p>
    <w:p w14:paraId="23FA208A" w14:textId="77777777" w:rsidR="009F0DCB" w:rsidRDefault="009F0DCB" w:rsidP="00343843">
      <w:pPr>
        <w:pStyle w:val="ppFigure"/>
      </w:pPr>
      <w:r>
        <w:rPr>
          <w:noProof/>
          <w:lang w:bidi="ar-SA"/>
        </w:rPr>
        <w:drawing>
          <wp:inline distT="0" distB="0" distL="0" distR="0" wp14:anchorId="7DEBB9FB" wp14:editId="574ADBC0">
            <wp:extent cx="5943600" cy="2421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21255"/>
                    </a:xfrm>
                    <a:prstGeom prst="rect">
                      <a:avLst/>
                    </a:prstGeom>
                  </pic:spPr>
                </pic:pic>
              </a:graphicData>
            </a:graphic>
          </wp:inline>
        </w:drawing>
      </w:r>
    </w:p>
    <w:p w14:paraId="4D7A39CB" w14:textId="21699C29" w:rsidR="00146EB1" w:rsidRPr="007A6465" w:rsidRDefault="00146EB1" w:rsidP="007A6465">
      <w:pPr>
        <w:pStyle w:val="ppBodyText"/>
        <w:rPr>
          <w:lang w:val="it-IT"/>
        </w:rPr>
      </w:pPr>
      <w:r w:rsidRPr="007A6465">
        <w:rPr>
          <w:lang w:val="it-IT"/>
        </w:rPr>
        <w:t xml:space="preserve">I metadati non possono essere testati, poiché la </w:t>
      </w:r>
      <w:proofErr w:type="spellStart"/>
      <w:r w:rsidRPr="007A6465">
        <w:rPr>
          <w:i/>
          <w:lang w:val="it-IT"/>
        </w:rPr>
        <w:t>SearchUsers</w:t>
      </w:r>
      <w:proofErr w:type="spellEnd"/>
      <w:r w:rsidR="00682288" w:rsidRPr="007A6465">
        <w:rPr>
          <w:lang w:val="it-IT"/>
        </w:rPr>
        <w:t xml:space="preserve"> non ritorna metadati in questo caso. Il team di sviluppo ha risolto spostando la condizione prima della chiamata a database, rimuovendola, di fatto, dalla </w:t>
      </w:r>
      <w:proofErr w:type="spellStart"/>
      <w:r w:rsidR="00682288" w:rsidRPr="007A6465">
        <w:rPr>
          <w:lang w:val="it-IT"/>
        </w:rPr>
        <w:t>stored</w:t>
      </w:r>
      <w:proofErr w:type="spellEnd"/>
      <w:r w:rsidR="00682288" w:rsidRPr="007A6465">
        <w:rPr>
          <w:lang w:val="it-IT"/>
        </w:rPr>
        <w:t xml:space="preserve"> procedure e applicandola a livello applicativo.</w:t>
      </w:r>
    </w:p>
    <w:p w14:paraId="221CC0FA" w14:textId="68C1D593" w:rsidR="009F0DCB" w:rsidRPr="007A6465" w:rsidRDefault="00682288" w:rsidP="007A6465">
      <w:pPr>
        <w:pStyle w:val="Heading2"/>
        <w:rPr>
          <w:lang w:val="it-IT"/>
        </w:rPr>
      </w:pPr>
      <w:bookmarkStart w:id="10" w:name="_Toc416440629"/>
      <w:r w:rsidRPr="007A6465">
        <w:rPr>
          <w:lang w:val="it-IT"/>
        </w:rPr>
        <w:t xml:space="preserve">Secondo scenario – </w:t>
      </w:r>
      <w:proofErr w:type="spellStart"/>
      <w:r w:rsidRPr="007A6465">
        <w:rPr>
          <w:lang w:val="it-IT"/>
        </w:rPr>
        <w:t>refactor</w:t>
      </w:r>
      <w:proofErr w:type="spellEnd"/>
      <w:r w:rsidRPr="007A6465">
        <w:rPr>
          <w:lang w:val="it-IT"/>
        </w:rPr>
        <w:t xml:space="preserve"> di database</w:t>
      </w:r>
      <w:bookmarkEnd w:id="10"/>
    </w:p>
    <w:p w14:paraId="4423F3E3" w14:textId="02525A48" w:rsidR="009F0DCB" w:rsidRPr="007A6465" w:rsidRDefault="009F020E" w:rsidP="007A6465">
      <w:pPr>
        <w:pStyle w:val="ppBodyText"/>
        <w:rPr>
          <w:lang w:val="it-IT"/>
        </w:rPr>
      </w:pPr>
      <w:r w:rsidRPr="007A6465">
        <w:rPr>
          <w:lang w:val="it-IT"/>
        </w:rPr>
        <w:t xml:space="preserve">Lo stesso team di sviluppo di cui abbiamo parlato finora, ha trovato estremamente comodo ed utile l’applicazione dei test sopra descritti anche durante le successive fasi di </w:t>
      </w:r>
      <w:proofErr w:type="spellStart"/>
      <w:r w:rsidRPr="007A6465">
        <w:rPr>
          <w:lang w:val="it-IT"/>
        </w:rPr>
        <w:t>refactor</w:t>
      </w:r>
      <w:proofErr w:type="spellEnd"/>
      <w:r w:rsidRPr="007A6465">
        <w:rPr>
          <w:lang w:val="it-IT"/>
        </w:rPr>
        <w:t xml:space="preserve"> del database. Uno scenario che si è verificato è quello della modifica di una delle tabelle coperte dai test, la tabella </w:t>
      </w:r>
      <w:proofErr w:type="spellStart"/>
      <w:r w:rsidRPr="007A6465">
        <w:rPr>
          <w:i/>
          <w:lang w:val="it-IT"/>
        </w:rPr>
        <w:t>Users</w:t>
      </w:r>
      <w:proofErr w:type="spellEnd"/>
      <w:r w:rsidRPr="007A6465">
        <w:rPr>
          <w:lang w:val="it-IT"/>
        </w:rPr>
        <w:t xml:space="preserve">. Gli sviluppatori lato database avrebbero dovuto spostare una colonna da questa tabella ad una nuova. Dopo la modifica al database, il team di sviluppo dell’applicazione ha iniziato a scaricare i cambiamenti ed eseguire in successione gli </w:t>
      </w:r>
      <w:proofErr w:type="spellStart"/>
      <w:r w:rsidRPr="007A6465">
        <w:rPr>
          <w:lang w:val="it-IT"/>
        </w:rPr>
        <w:t>unit</w:t>
      </w:r>
      <w:proofErr w:type="spellEnd"/>
      <w:r w:rsidRPr="007A6465">
        <w:rPr>
          <w:lang w:val="it-IT"/>
        </w:rPr>
        <w:t xml:space="preserve"> test.</w:t>
      </w:r>
    </w:p>
    <w:p w14:paraId="325026BB" w14:textId="5EB69897" w:rsidR="009F0DCB" w:rsidRPr="007A6465" w:rsidRDefault="009F020E" w:rsidP="007A6465">
      <w:pPr>
        <w:pStyle w:val="ppBodyText"/>
        <w:rPr>
          <w:lang w:val="it-IT"/>
        </w:rPr>
      </w:pPr>
      <w:r w:rsidRPr="007A6465">
        <w:rPr>
          <w:lang w:val="it-IT"/>
        </w:rPr>
        <w:lastRenderedPageBreak/>
        <w:t>Le modifiche a database ricevute sono le seguenti</w:t>
      </w:r>
      <w:r w:rsidR="009F0DCB" w:rsidRPr="007A6465">
        <w:rPr>
          <w:lang w:val="it-IT"/>
        </w:rPr>
        <w:t>:</w:t>
      </w:r>
    </w:p>
    <w:p w14:paraId="47EA908D" w14:textId="77777777" w:rsidR="009F0DCB" w:rsidRPr="003231AF" w:rsidRDefault="009F0DCB" w:rsidP="00343843">
      <w:pPr>
        <w:pStyle w:val="ppCode"/>
      </w:pPr>
      <w:r w:rsidRPr="003231AF">
        <w:rPr>
          <w:color w:val="1168A8"/>
        </w:rPr>
        <w:t>CREATE</w:t>
      </w:r>
      <w:r w:rsidRPr="003231AF">
        <w:t xml:space="preserve"> </w:t>
      </w:r>
      <w:r w:rsidRPr="003231AF">
        <w:rPr>
          <w:color w:val="1168A8"/>
        </w:rPr>
        <w:t>TABLE</w:t>
      </w:r>
      <w:r w:rsidRPr="003231AF">
        <w:t xml:space="preserve"> </w:t>
      </w:r>
      <w:proofErr w:type="spellStart"/>
      <w:r w:rsidRPr="003231AF">
        <w:t>dbo</w:t>
      </w:r>
      <w:r w:rsidRPr="003231AF">
        <w:rPr>
          <w:color w:val="6F6F6F"/>
        </w:rPr>
        <w:t>.</w:t>
      </w:r>
      <w:r w:rsidRPr="003231AF">
        <w:t>UserCredentials</w:t>
      </w:r>
      <w:proofErr w:type="spellEnd"/>
      <w:r w:rsidRPr="003231AF">
        <w:t xml:space="preserve"> </w:t>
      </w:r>
    </w:p>
    <w:p w14:paraId="0CB8490B" w14:textId="77777777" w:rsidR="009F0DCB" w:rsidRPr="003231AF" w:rsidRDefault="009F0DCB" w:rsidP="00343843">
      <w:pPr>
        <w:pStyle w:val="ppCode"/>
        <w:rPr>
          <w:color w:val="232323"/>
        </w:rPr>
      </w:pPr>
      <w:r w:rsidRPr="003231AF">
        <w:t>(</w:t>
      </w:r>
    </w:p>
    <w:p w14:paraId="14D6D9FB" w14:textId="5862E3DD" w:rsidR="009F0DCB" w:rsidRPr="003231AF" w:rsidRDefault="00146541" w:rsidP="00343843">
      <w:pPr>
        <w:pStyle w:val="ppCode"/>
        <w:rPr>
          <w:color w:val="232323"/>
        </w:rPr>
      </w:pPr>
      <w:r>
        <w:rPr>
          <w:color w:val="232323"/>
        </w:rPr>
        <w:t xml:space="preserve">    </w:t>
      </w:r>
      <w:r w:rsidR="009F0DCB" w:rsidRPr="003231AF">
        <w:rPr>
          <w:color w:val="232323"/>
        </w:rPr>
        <w:t xml:space="preserve">  </w:t>
      </w:r>
      <w:proofErr w:type="spellStart"/>
      <w:r w:rsidR="009F0DCB" w:rsidRPr="003231AF">
        <w:rPr>
          <w:color w:val="232323"/>
        </w:rPr>
        <w:t>UserId</w:t>
      </w:r>
      <w:proofErr w:type="spellEnd"/>
      <w:r w:rsidR="009F0DCB" w:rsidRPr="003231AF">
        <w:rPr>
          <w:color w:val="232323"/>
        </w:rPr>
        <w:t xml:space="preserve"> </w:t>
      </w:r>
      <w:proofErr w:type="spellStart"/>
      <w:r w:rsidR="009F0DCB" w:rsidRPr="003231AF">
        <w:t>int</w:t>
      </w:r>
      <w:proofErr w:type="spellEnd"/>
      <w:r w:rsidR="009F0DCB" w:rsidRPr="003231AF">
        <w:rPr>
          <w:color w:val="232323"/>
        </w:rPr>
        <w:t xml:space="preserve"> </w:t>
      </w:r>
      <w:r w:rsidR="009F0DCB" w:rsidRPr="003231AF">
        <w:rPr>
          <w:color w:val="6F6F6F"/>
        </w:rPr>
        <w:t>NOT</w:t>
      </w:r>
      <w:r w:rsidR="009F0DCB" w:rsidRPr="003231AF">
        <w:rPr>
          <w:color w:val="232323"/>
        </w:rPr>
        <w:t xml:space="preserve"> </w:t>
      </w:r>
      <w:r w:rsidR="009F0DCB" w:rsidRPr="003231AF">
        <w:rPr>
          <w:color w:val="6F6F6F"/>
        </w:rPr>
        <w:t>NULL</w:t>
      </w:r>
      <w:r w:rsidR="009F0DCB" w:rsidRPr="003231AF">
        <w:rPr>
          <w:color w:val="232323"/>
        </w:rPr>
        <w:t xml:space="preserve"> </w:t>
      </w:r>
      <w:r w:rsidR="009F0DCB" w:rsidRPr="003231AF">
        <w:t>PRIMARY</w:t>
      </w:r>
      <w:r w:rsidR="009F0DCB" w:rsidRPr="003231AF">
        <w:rPr>
          <w:color w:val="232323"/>
        </w:rPr>
        <w:t xml:space="preserve"> </w:t>
      </w:r>
      <w:r w:rsidR="009F0DCB" w:rsidRPr="003231AF">
        <w:t>KEY</w:t>
      </w:r>
      <w:r w:rsidR="009F0DCB" w:rsidRPr="003231AF">
        <w:rPr>
          <w:color w:val="232323"/>
        </w:rPr>
        <w:t xml:space="preserve"> </w:t>
      </w:r>
      <w:r w:rsidR="009F0DCB" w:rsidRPr="003231AF">
        <w:t>CLUSTERED</w:t>
      </w:r>
    </w:p>
    <w:p w14:paraId="11752164" w14:textId="461B2689" w:rsidR="009F0DCB" w:rsidRPr="003231AF" w:rsidRDefault="00146541" w:rsidP="00343843">
      <w:pPr>
        <w:pStyle w:val="ppCode"/>
      </w:pPr>
      <w:r>
        <w:t xml:space="preserve">    </w:t>
      </w:r>
      <w:r w:rsidR="009F0DCB" w:rsidRPr="003231AF">
        <w:rPr>
          <w:color w:val="6F6F6F"/>
        </w:rPr>
        <w:t>,</w:t>
      </w:r>
      <w:r w:rsidR="009F0DCB" w:rsidRPr="003231AF">
        <w:t xml:space="preserve"> Username </w:t>
      </w:r>
      <w:r w:rsidR="009F0DCB" w:rsidRPr="003231AF">
        <w:rPr>
          <w:color w:val="1168A8"/>
        </w:rPr>
        <w:t>varchar</w:t>
      </w:r>
      <w:r w:rsidR="009F0DCB" w:rsidRPr="003231AF">
        <w:rPr>
          <w:color w:val="6F6F6F"/>
        </w:rPr>
        <w:t>(</w:t>
      </w:r>
      <w:r w:rsidR="009F0DCB" w:rsidRPr="003231AF">
        <w:rPr>
          <w:color w:val="8A3131"/>
        </w:rPr>
        <w:t>30</w:t>
      </w:r>
      <w:r w:rsidR="009F0DCB" w:rsidRPr="003231AF">
        <w:rPr>
          <w:color w:val="6F6F6F"/>
        </w:rPr>
        <w:t>)</w:t>
      </w:r>
      <w:r w:rsidR="009F0DCB" w:rsidRPr="003231AF">
        <w:t xml:space="preserve"> </w:t>
      </w:r>
      <w:r w:rsidR="009F0DCB" w:rsidRPr="003231AF">
        <w:rPr>
          <w:color w:val="6F6F6F"/>
        </w:rPr>
        <w:t>NOT</w:t>
      </w:r>
      <w:r w:rsidR="009F0DCB" w:rsidRPr="003231AF">
        <w:t xml:space="preserve"> </w:t>
      </w:r>
      <w:r w:rsidR="009F0DCB" w:rsidRPr="003231AF">
        <w:rPr>
          <w:color w:val="6F6F6F"/>
        </w:rPr>
        <w:t>NULL</w:t>
      </w:r>
    </w:p>
    <w:p w14:paraId="558EBD70" w14:textId="77777777" w:rsidR="009F0DCB" w:rsidRPr="003231AF" w:rsidRDefault="009F0DCB" w:rsidP="00343843">
      <w:pPr>
        <w:pStyle w:val="ppCode"/>
      </w:pPr>
      <w:r w:rsidRPr="003231AF">
        <w:t xml:space="preserve">    </w:t>
      </w:r>
      <w:r w:rsidRPr="003231AF">
        <w:rPr>
          <w:color w:val="6F6F6F"/>
        </w:rPr>
        <w:t>,</w:t>
      </w:r>
      <w:r w:rsidRPr="003231AF">
        <w:t xml:space="preserve"> </w:t>
      </w:r>
      <w:proofErr w:type="spellStart"/>
      <w:r w:rsidRPr="003231AF">
        <w:t>Pwd</w:t>
      </w:r>
      <w:proofErr w:type="spellEnd"/>
      <w:r w:rsidRPr="003231AF">
        <w:t xml:space="preserve"> </w:t>
      </w:r>
      <w:proofErr w:type="spellStart"/>
      <w:r w:rsidRPr="003231AF">
        <w:rPr>
          <w:color w:val="1168A8"/>
        </w:rPr>
        <w:t>varchar</w:t>
      </w:r>
      <w:proofErr w:type="spellEnd"/>
      <w:r w:rsidRPr="003231AF">
        <w:rPr>
          <w:color w:val="6F6F6F"/>
        </w:rPr>
        <w:t>(</w:t>
      </w:r>
      <w:r w:rsidRPr="003231AF">
        <w:rPr>
          <w:color w:val="8A3131"/>
        </w:rPr>
        <w:t>30</w:t>
      </w:r>
      <w:r w:rsidRPr="003231AF">
        <w:rPr>
          <w:color w:val="6F6F6F"/>
        </w:rPr>
        <w:t>)</w:t>
      </w:r>
      <w:r w:rsidRPr="003231AF">
        <w:t xml:space="preserve"> </w:t>
      </w:r>
      <w:r w:rsidRPr="003231AF">
        <w:rPr>
          <w:color w:val="6F6F6F"/>
        </w:rPr>
        <w:t>NOT</w:t>
      </w:r>
      <w:r w:rsidRPr="003231AF">
        <w:t xml:space="preserve"> </w:t>
      </w:r>
      <w:r w:rsidRPr="003231AF">
        <w:rPr>
          <w:color w:val="6F6F6F"/>
        </w:rPr>
        <w:t>NULL</w:t>
      </w:r>
    </w:p>
    <w:p w14:paraId="60064FCC" w14:textId="77777777" w:rsidR="009F0DCB" w:rsidRPr="003231AF" w:rsidRDefault="009F0DCB" w:rsidP="00343843">
      <w:pPr>
        <w:pStyle w:val="ppCode"/>
      </w:pPr>
      <w:r w:rsidRPr="003231AF">
        <w:t xml:space="preserve">    </w:t>
      </w:r>
      <w:r w:rsidRPr="003231AF">
        <w:rPr>
          <w:color w:val="6F6F6F"/>
        </w:rPr>
        <w:t>,</w:t>
      </w:r>
      <w:r w:rsidRPr="003231AF">
        <w:t xml:space="preserve"> </w:t>
      </w:r>
      <w:proofErr w:type="spellStart"/>
      <w:r w:rsidRPr="003231AF">
        <w:t>MustChangePassword</w:t>
      </w:r>
      <w:proofErr w:type="spellEnd"/>
      <w:r w:rsidRPr="003231AF">
        <w:t xml:space="preserve"> </w:t>
      </w:r>
      <w:r w:rsidRPr="003231AF">
        <w:rPr>
          <w:color w:val="1168A8"/>
        </w:rPr>
        <w:t>bit</w:t>
      </w:r>
      <w:r w:rsidRPr="003231AF">
        <w:t xml:space="preserve"> </w:t>
      </w:r>
      <w:r w:rsidRPr="003231AF">
        <w:rPr>
          <w:color w:val="6F6F6F"/>
        </w:rPr>
        <w:t>NOT</w:t>
      </w:r>
      <w:r w:rsidRPr="003231AF">
        <w:t xml:space="preserve"> </w:t>
      </w:r>
      <w:r w:rsidRPr="003231AF">
        <w:rPr>
          <w:color w:val="6F6F6F"/>
        </w:rPr>
        <w:t>NULL</w:t>
      </w:r>
      <w:r w:rsidRPr="003231AF">
        <w:t xml:space="preserve"> </w:t>
      </w:r>
      <w:r w:rsidRPr="003231AF">
        <w:rPr>
          <w:color w:val="1168A8"/>
        </w:rPr>
        <w:t>DEFAULT</w:t>
      </w:r>
      <w:r w:rsidRPr="003231AF">
        <w:rPr>
          <w:color w:val="6F6F6F"/>
        </w:rPr>
        <w:t>(</w:t>
      </w:r>
      <w:r w:rsidRPr="003231AF">
        <w:rPr>
          <w:color w:val="8A3131"/>
        </w:rPr>
        <w:t>0</w:t>
      </w:r>
      <w:r w:rsidRPr="003231AF">
        <w:rPr>
          <w:color w:val="6F6F6F"/>
        </w:rPr>
        <w:t>)</w:t>
      </w:r>
    </w:p>
    <w:p w14:paraId="6D302457" w14:textId="77777777" w:rsidR="009F0DCB" w:rsidRPr="003231AF" w:rsidRDefault="009F0DCB" w:rsidP="00343843">
      <w:pPr>
        <w:pStyle w:val="ppCode"/>
        <w:rPr>
          <w:color w:val="232323"/>
        </w:rPr>
      </w:pPr>
      <w:r w:rsidRPr="003231AF">
        <w:t>);</w:t>
      </w:r>
    </w:p>
    <w:p w14:paraId="6AEF18A3" w14:textId="77777777" w:rsidR="009F0DCB" w:rsidRPr="003231AF" w:rsidRDefault="009F0DCB" w:rsidP="00343843">
      <w:pPr>
        <w:pStyle w:val="ppCode"/>
        <w:rPr>
          <w:color w:val="232323"/>
        </w:rPr>
      </w:pPr>
      <w:r w:rsidRPr="003231AF">
        <w:t>GO</w:t>
      </w:r>
    </w:p>
    <w:p w14:paraId="719108F1" w14:textId="77777777" w:rsidR="009F0DCB" w:rsidRPr="003231AF" w:rsidRDefault="009F0DCB" w:rsidP="00343843">
      <w:pPr>
        <w:pStyle w:val="ppCode"/>
      </w:pPr>
    </w:p>
    <w:p w14:paraId="6410FCC3" w14:textId="77777777" w:rsidR="009F0DCB" w:rsidRPr="003231AF" w:rsidRDefault="009F0DCB" w:rsidP="00343843">
      <w:pPr>
        <w:pStyle w:val="ppCode"/>
        <w:rPr>
          <w:color w:val="232323"/>
        </w:rPr>
      </w:pPr>
      <w:r w:rsidRPr="003231AF">
        <w:t>-- [moving data]</w:t>
      </w:r>
    </w:p>
    <w:p w14:paraId="7ABD9E60" w14:textId="77777777" w:rsidR="009F0DCB" w:rsidRPr="003231AF" w:rsidRDefault="009F0DCB" w:rsidP="00343843">
      <w:pPr>
        <w:pStyle w:val="ppCode"/>
      </w:pPr>
    </w:p>
    <w:p w14:paraId="5771CB66" w14:textId="77777777" w:rsidR="009F0DCB" w:rsidRPr="003231AF" w:rsidRDefault="009F0DCB" w:rsidP="00343843">
      <w:pPr>
        <w:pStyle w:val="ppCode"/>
      </w:pPr>
      <w:r w:rsidRPr="003231AF">
        <w:rPr>
          <w:color w:val="1168A8"/>
        </w:rPr>
        <w:t>ALTER</w:t>
      </w:r>
      <w:r w:rsidRPr="003231AF">
        <w:t xml:space="preserve"> </w:t>
      </w:r>
      <w:r w:rsidRPr="003231AF">
        <w:rPr>
          <w:color w:val="1168A8"/>
        </w:rPr>
        <w:t>TABLE</w:t>
      </w:r>
      <w:r w:rsidRPr="003231AF">
        <w:t xml:space="preserve"> </w:t>
      </w:r>
      <w:proofErr w:type="spellStart"/>
      <w:r w:rsidRPr="003231AF">
        <w:t>dbo</w:t>
      </w:r>
      <w:r w:rsidRPr="003231AF">
        <w:rPr>
          <w:color w:val="6F6F6F"/>
        </w:rPr>
        <w:t>.</w:t>
      </w:r>
      <w:r w:rsidRPr="003231AF">
        <w:t>Users</w:t>
      </w:r>
      <w:proofErr w:type="spellEnd"/>
      <w:r w:rsidRPr="003231AF">
        <w:t xml:space="preserve"> </w:t>
      </w:r>
      <w:r w:rsidRPr="003231AF">
        <w:rPr>
          <w:color w:val="1168A8"/>
        </w:rPr>
        <w:t>DROP</w:t>
      </w:r>
      <w:r w:rsidRPr="003231AF">
        <w:t xml:space="preserve"> </w:t>
      </w:r>
      <w:r w:rsidRPr="003231AF">
        <w:rPr>
          <w:color w:val="1168A8"/>
        </w:rPr>
        <w:t>COLUMN</w:t>
      </w:r>
      <w:r w:rsidRPr="003231AF">
        <w:t xml:space="preserve"> Username</w:t>
      </w:r>
      <w:r w:rsidRPr="003231AF">
        <w:rPr>
          <w:color w:val="6F6F6F"/>
        </w:rPr>
        <w:t>;</w:t>
      </w:r>
    </w:p>
    <w:p w14:paraId="4394F214" w14:textId="77777777" w:rsidR="009F0DCB" w:rsidRPr="007A6465" w:rsidRDefault="009F0DCB" w:rsidP="00343843">
      <w:pPr>
        <w:pStyle w:val="ppCode"/>
        <w:rPr>
          <w:lang w:val="it-IT"/>
        </w:rPr>
      </w:pPr>
      <w:r w:rsidRPr="007A6465">
        <w:rPr>
          <w:lang w:val="it-IT"/>
        </w:rPr>
        <w:t>GO</w:t>
      </w:r>
    </w:p>
    <w:p w14:paraId="4417C3EE" w14:textId="77777777" w:rsidR="009F0DCB" w:rsidRPr="007A6465" w:rsidRDefault="009F0DCB" w:rsidP="007A6465">
      <w:pPr>
        <w:pStyle w:val="ppBodyText"/>
        <w:rPr>
          <w:lang w:val="it-IT"/>
        </w:rPr>
      </w:pPr>
    </w:p>
    <w:p w14:paraId="5EC4530E" w14:textId="73A2E4B3" w:rsidR="009F0DCB" w:rsidRPr="007A6465" w:rsidRDefault="009F020E" w:rsidP="007A6465">
      <w:pPr>
        <w:pStyle w:val="Heading4"/>
        <w:rPr>
          <w:lang w:val="it-IT"/>
        </w:rPr>
      </w:pPr>
      <w:bookmarkStart w:id="11" w:name="_Toc416440630"/>
      <w:r w:rsidRPr="007A6465">
        <w:rPr>
          <w:lang w:val="it-IT"/>
        </w:rPr>
        <w:t>Ancora un’esecuzione dei test</w:t>
      </w:r>
      <w:bookmarkEnd w:id="11"/>
    </w:p>
    <w:p w14:paraId="2CB338DF" w14:textId="5CF2AB41" w:rsidR="009F0DCB" w:rsidRPr="007A6465" w:rsidRDefault="009F020E" w:rsidP="007A6465">
      <w:pPr>
        <w:pStyle w:val="ppBodyText"/>
        <w:rPr>
          <w:lang w:val="it-IT"/>
        </w:rPr>
      </w:pPr>
      <w:r w:rsidRPr="007A6465">
        <w:rPr>
          <w:rFonts w:eastAsia="Segoe UI"/>
          <w:lang w:val="it-IT"/>
        </w:rPr>
        <w:t xml:space="preserve">Come possiamo notare, dopo che la colonna è stata eliminata dalla tabella </w:t>
      </w:r>
      <w:proofErr w:type="spellStart"/>
      <w:r w:rsidRPr="007A6465">
        <w:rPr>
          <w:rFonts w:eastAsia="Segoe UI"/>
          <w:i/>
          <w:lang w:val="it-IT"/>
        </w:rPr>
        <w:t>Users</w:t>
      </w:r>
      <w:proofErr w:type="spellEnd"/>
      <w:r w:rsidRPr="007A6465">
        <w:rPr>
          <w:rFonts w:eastAsia="Segoe UI"/>
          <w:lang w:val="it-IT"/>
        </w:rPr>
        <w:t xml:space="preserve">, tutti i test eseguiti sono stati eseguiti, ad uno ad uno, con un ritorno di errore. Attenzione, perché un errore nel test non è un test fallito necessariamente, è un test che contiene una o più eccezioni. Per eseguire i test è stata usata la </w:t>
      </w:r>
      <w:proofErr w:type="spellStart"/>
      <w:r w:rsidRPr="007A6465">
        <w:rPr>
          <w:rFonts w:eastAsia="Segoe UI"/>
          <w:lang w:val="it-IT"/>
        </w:rPr>
        <w:t>stored</w:t>
      </w:r>
      <w:proofErr w:type="spellEnd"/>
      <w:r w:rsidRPr="007A6465">
        <w:rPr>
          <w:rFonts w:eastAsia="Segoe UI"/>
          <w:lang w:val="it-IT"/>
        </w:rPr>
        <w:t xml:space="preserve"> procedure </w:t>
      </w:r>
      <w:proofErr w:type="spellStart"/>
      <w:r w:rsidR="009F0DCB" w:rsidRPr="007A6465">
        <w:rPr>
          <w:rFonts w:eastAsia="Segoe UI"/>
          <w:i/>
          <w:iCs/>
          <w:lang w:val="it-IT"/>
        </w:rPr>
        <w:t>tSQLt.RunTestClass</w:t>
      </w:r>
      <w:proofErr w:type="spellEnd"/>
      <w:r w:rsidRPr="007A6465">
        <w:rPr>
          <w:rFonts w:eastAsia="Segoe UI"/>
          <w:lang w:val="it-IT"/>
        </w:rPr>
        <w:t>, la quale esegue tutti i test all’interno di una classe</w:t>
      </w:r>
      <w:r w:rsidR="009F0DCB" w:rsidRPr="007A6465">
        <w:rPr>
          <w:rFonts w:eastAsia="Segoe UI"/>
          <w:lang w:val="it-IT"/>
        </w:rPr>
        <w:t>:</w:t>
      </w:r>
    </w:p>
    <w:p w14:paraId="7299955B" w14:textId="77777777" w:rsidR="009F0DCB" w:rsidRDefault="009F0DCB" w:rsidP="00343843">
      <w:pPr>
        <w:pStyle w:val="ppFigure"/>
      </w:pPr>
      <w:r>
        <w:rPr>
          <w:noProof/>
          <w:lang w:bidi="ar-SA"/>
        </w:rPr>
        <w:drawing>
          <wp:inline distT="0" distB="0" distL="0" distR="0" wp14:anchorId="6DDD4178" wp14:editId="5C2587F0">
            <wp:extent cx="5943600" cy="2298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p>
    <w:p w14:paraId="0903B5CE" w14:textId="2D7BCF5A" w:rsidR="009F0DCB" w:rsidRPr="007A6465" w:rsidRDefault="009F020E" w:rsidP="007A6465">
      <w:pPr>
        <w:pStyle w:val="ppBodyText"/>
        <w:rPr>
          <w:lang w:val="it-IT"/>
        </w:rPr>
      </w:pPr>
      <w:r w:rsidRPr="007A6465">
        <w:rPr>
          <w:lang w:val="it-IT"/>
        </w:rPr>
        <w:t xml:space="preserve">Il test non è stato </w:t>
      </w:r>
      <w:r w:rsidR="00146541" w:rsidRPr="007A6465">
        <w:rPr>
          <w:lang w:val="it-IT"/>
        </w:rPr>
        <w:t xml:space="preserve">completamente </w:t>
      </w:r>
      <w:r w:rsidRPr="007A6465">
        <w:rPr>
          <w:lang w:val="it-IT"/>
        </w:rPr>
        <w:t>eseguito</w:t>
      </w:r>
      <w:r w:rsidR="00146541" w:rsidRPr="007A6465">
        <w:rPr>
          <w:lang w:val="it-IT"/>
        </w:rPr>
        <w:t>, tuttavia</w:t>
      </w:r>
      <w:r w:rsidRPr="007A6465">
        <w:rPr>
          <w:lang w:val="it-IT"/>
        </w:rPr>
        <w:t xml:space="preserve"> ha allertato all’istante il team di sviluppo, poiché la colonna “Username” non esiste più. In questo modo, gli sviluppatori sono andati a cambiare la </w:t>
      </w:r>
      <w:proofErr w:type="spellStart"/>
      <w:r w:rsidRPr="007A6465">
        <w:rPr>
          <w:lang w:val="it-IT"/>
        </w:rPr>
        <w:t>stored</w:t>
      </w:r>
      <w:proofErr w:type="spellEnd"/>
      <w:r w:rsidRPr="007A6465">
        <w:rPr>
          <w:lang w:val="it-IT"/>
        </w:rPr>
        <w:t xml:space="preserve"> procedure </w:t>
      </w:r>
      <w:proofErr w:type="spellStart"/>
      <w:r w:rsidR="009F0DCB" w:rsidRPr="007A6465">
        <w:rPr>
          <w:i/>
          <w:lang w:val="it-IT"/>
        </w:rPr>
        <w:t>SearchUsers</w:t>
      </w:r>
      <w:proofErr w:type="spellEnd"/>
      <w:r w:rsidR="009F0DCB" w:rsidRPr="007A6465">
        <w:rPr>
          <w:lang w:val="it-IT"/>
        </w:rPr>
        <w:t>,</w:t>
      </w:r>
      <w:r w:rsidRPr="007A6465">
        <w:rPr>
          <w:lang w:val="it-IT"/>
        </w:rPr>
        <w:t xml:space="preserve"> prima di procedere col rilascio definitivo. Questo è stato fondamentale per prevenire una regressione che avrebbe interrotto completamente il codice che consuma la </w:t>
      </w:r>
      <w:proofErr w:type="spellStart"/>
      <w:r w:rsidRPr="007A6465">
        <w:rPr>
          <w:lang w:val="it-IT"/>
        </w:rPr>
        <w:t>stored</w:t>
      </w:r>
      <w:proofErr w:type="spellEnd"/>
      <w:r w:rsidRPr="007A6465">
        <w:rPr>
          <w:lang w:val="it-IT"/>
        </w:rPr>
        <w:t xml:space="preserve"> procedure.</w:t>
      </w:r>
    </w:p>
    <w:p w14:paraId="4B9C0753" w14:textId="0FA76770" w:rsidR="009F0DCB" w:rsidRPr="007A6465" w:rsidRDefault="009F0DCB" w:rsidP="007A6465">
      <w:pPr>
        <w:pStyle w:val="Heading2"/>
        <w:rPr>
          <w:lang w:val="it-IT"/>
        </w:rPr>
      </w:pPr>
      <w:bookmarkStart w:id="12" w:name="_Toc416440631"/>
      <w:r w:rsidRPr="007A6465">
        <w:rPr>
          <w:lang w:val="it-IT"/>
        </w:rPr>
        <w:lastRenderedPageBreak/>
        <w:t>Conclusion</w:t>
      </w:r>
      <w:r w:rsidR="009F020E" w:rsidRPr="007A6465">
        <w:rPr>
          <w:lang w:val="it-IT"/>
        </w:rPr>
        <w:t>i</w:t>
      </w:r>
      <w:bookmarkEnd w:id="12"/>
    </w:p>
    <w:p w14:paraId="2437E6D4" w14:textId="1EACAAED" w:rsidR="009F020E" w:rsidRPr="007A6465" w:rsidRDefault="009F020E" w:rsidP="007A6465">
      <w:pPr>
        <w:pStyle w:val="ppBodyText"/>
        <w:rPr>
          <w:lang w:val="it-IT"/>
        </w:rPr>
      </w:pPr>
      <w:r w:rsidRPr="007A6465">
        <w:rPr>
          <w:lang w:val="it-IT"/>
        </w:rPr>
        <w:t>I test unitari (o Unit Test) sono una delle pratiche più importanti da applicare quando vogliamo prevenire regressioni ed essere allertati in caso di sicuro bug. Di conseguenza, anche i nostri rilasci saranno molto più affidabili</w:t>
      </w:r>
      <w:r w:rsidR="009D50EB" w:rsidRPr="007A6465">
        <w:rPr>
          <w:lang w:val="it-IT"/>
        </w:rPr>
        <w:t xml:space="preserve">. Il design evolutivo di database lavora di pari passo con i test. Infatti, una </w:t>
      </w:r>
      <w:proofErr w:type="spellStart"/>
      <w:r w:rsidR="009D50EB" w:rsidRPr="007A6465">
        <w:rPr>
          <w:lang w:val="it-IT"/>
        </w:rPr>
        <w:t>stored</w:t>
      </w:r>
      <w:proofErr w:type="spellEnd"/>
      <w:r w:rsidR="009D50EB" w:rsidRPr="007A6465">
        <w:rPr>
          <w:lang w:val="it-IT"/>
        </w:rPr>
        <w:t xml:space="preserve"> procedure, scritta in “maniera testabile”, supporta modifiche </w:t>
      </w:r>
      <w:r w:rsidR="00A365AF" w:rsidRPr="007A6465">
        <w:rPr>
          <w:lang w:val="it-IT"/>
        </w:rPr>
        <w:t>snelle e versatili</w:t>
      </w:r>
      <w:r w:rsidR="009D50EB" w:rsidRPr="007A6465">
        <w:rPr>
          <w:lang w:val="it-IT"/>
        </w:rPr>
        <w:t>, per stare al passo con i requisiti di business. Più le modifiche sono “leggere” e testate/testabili, più la possibilità di avere successo nei rilasci è concreta. Inoltre il test, oltre ad essere completamente “auto</w:t>
      </w:r>
      <w:r w:rsidR="00B96356" w:rsidRPr="007A6465">
        <w:rPr>
          <w:lang w:val="it-IT"/>
        </w:rPr>
        <w:t xml:space="preserve"> </w:t>
      </w:r>
      <w:r w:rsidR="009D50EB" w:rsidRPr="007A6465">
        <w:rPr>
          <w:lang w:val="it-IT"/>
        </w:rPr>
        <w:t>documentato”</w:t>
      </w:r>
      <w:r w:rsidR="00E94D92" w:rsidRPr="007A6465">
        <w:rPr>
          <w:lang w:val="it-IT"/>
        </w:rPr>
        <w:t xml:space="preserve"> a livello di funzionalità, suggerisce i cambiamenti da fare in caso di manutenzione evolutiva.</w:t>
      </w:r>
    </w:p>
    <w:p w14:paraId="799A8053" w14:textId="3BFE69E3" w:rsidR="009F0DCB" w:rsidRDefault="00E94D92" w:rsidP="007A6465">
      <w:pPr>
        <w:pStyle w:val="ppBodyText"/>
        <w:rPr>
          <w:lang w:val="it-IT"/>
        </w:rPr>
      </w:pPr>
      <w:r w:rsidRPr="00FF656B">
        <w:rPr>
          <w:lang w:val="it-IT"/>
        </w:rPr>
        <w:t xml:space="preserve">Ora abbiamo gli strumenti, non è più obbligatorio scriversi manualmente </w:t>
      </w:r>
      <w:proofErr w:type="spellStart"/>
      <w:r w:rsidRPr="00FF656B">
        <w:rPr>
          <w:lang w:val="it-IT"/>
        </w:rPr>
        <w:t>framework</w:t>
      </w:r>
      <w:proofErr w:type="spellEnd"/>
      <w:r w:rsidRPr="00FF656B">
        <w:rPr>
          <w:lang w:val="it-IT"/>
        </w:rPr>
        <w:t xml:space="preserve"> e non è più necessario scrivere procedure proprietarie di test. </w:t>
      </w:r>
      <w:r w:rsidRPr="007A6465">
        <w:rPr>
          <w:lang w:val="it-IT"/>
        </w:rPr>
        <w:t xml:space="preserve">Possiamo usare i </w:t>
      </w:r>
      <w:proofErr w:type="spellStart"/>
      <w:r w:rsidRPr="007A6465">
        <w:rPr>
          <w:lang w:val="it-IT"/>
        </w:rPr>
        <w:t>framework</w:t>
      </w:r>
      <w:proofErr w:type="spellEnd"/>
      <w:r w:rsidRPr="007A6465">
        <w:rPr>
          <w:lang w:val="it-IT"/>
        </w:rPr>
        <w:t xml:space="preserve"> disponibili per t-</w:t>
      </w:r>
      <w:proofErr w:type="spellStart"/>
      <w:r w:rsidRPr="007A6465">
        <w:rPr>
          <w:lang w:val="it-IT"/>
        </w:rPr>
        <w:t>sql</w:t>
      </w:r>
      <w:proofErr w:type="spellEnd"/>
      <w:r w:rsidRPr="007A6465">
        <w:rPr>
          <w:lang w:val="it-IT"/>
        </w:rPr>
        <w:t xml:space="preserve"> oppure </w:t>
      </w:r>
      <w:proofErr w:type="spellStart"/>
      <w:r w:rsidRPr="007A6465">
        <w:rPr>
          <w:lang w:val="it-IT"/>
        </w:rPr>
        <w:t>tool</w:t>
      </w:r>
      <w:proofErr w:type="spellEnd"/>
      <w:r w:rsidRPr="007A6465">
        <w:rPr>
          <w:lang w:val="it-IT"/>
        </w:rPr>
        <w:t xml:space="preserve"> forniti di interfaccia grafica </w:t>
      </w:r>
      <w:r w:rsidR="009F0DCB" w:rsidRPr="007A6465">
        <w:rPr>
          <w:lang w:val="it-IT"/>
        </w:rPr>
        <w:t>(</w:t>
      </w:r>
      <w:r w:rsidRPr="007A6465">
        <w:rPr>
          <w:lang w:val="it-IT"/>
        </w:rPr>
        <w:t>some</w:t>
      </w:r>
      <w:r w:rsidR="009F0DCB" w:rsidRPr="007A6465">
        <w:rPr>
          <w:lang w:val="it-IT"/>
        </w:rPr>
        <w:t xml:space="preserve"> </w:t>
      </w:r>
      <w:hyperlink r:id="rId20" w:history="1">
        <w:r w:rsidR="009F0DCB" w:rsidRPr="007A6465">
          <w:rPr>
            <w:rStyle w:val="Hyperlink"/>
            <w:rFonts w:ascii="Segoe UI" w:hAnsi="Segoe UI" w:cs="Segoe UI"/>
            <w:lang w:val="it-IT"/>
          </w:rPr>
          <w:t xml:space="preserve">SQL Test </w:t>
        </w:r>
        <w:r w:rsidRPr="007A6465">
          <w:rPr>
            <w:rStyle w:val="Hyperlink"/>
            <w:rFonts w:ascii="Segoe UI" w:hAnsi="Segoe UI" w:cs="Segoe UI"/>
            <w:lang w:val="it-IT"/>
          </w:rPr>
          <w:t>di</w:t>
        </w:r>
        <w:r w:rsidR="009F0DCB" w:rsidRPr="007A6465">
          <w:rPr>
            <w:rStyle w:val="Hyperlink"/>
            <w:rFonts w:ascii="Segoe UI" w:hAnsi="Segoe UI" w:cs="Segoe UI"/>
            <w:lang w:val="it-IT"/>
          </w:rPr>
          <w:t xml:space="preserve"> </w:t>
        </w:r>
        <w:proofErr w:type="spellStart"/>
        <w:r w:rsidR="009F0DCB" w:rsidRPr="007A6465">
          <w:rPr>
            <w:rStyle w:val="Hyperlink"/>
            <w:rFonts w:ascii="Segoe UI" w:hAnsi="Segoe UI" w:cs="Segoe UI"/>
            <w:lang w:val="it-IT"/>
          </w:rPr>
          <w:t>Red</w:t>
        </w:r>
        <w:proofErr w:type="spellEnd"/>
        <w:r w:rsidR="009F0DCB" w:rsidRPr="007A6465">
          <w:rPr>
            <w:rStyle w:val="Hyperlink"/>
            <w:rFonts w:ascii="Segoe UI" w:hAnsi="Segoe UI" w:cs="Segoe UI"/>
            <w:lang w:val="it-IT"/>
          </w:rPr>
          <w:t>-Gate</w:t>
        </w:r>
      </w:hyperlink>
      <w:r w:rsidR="009F0DCB" w:rsidRPr="007A6465">
        <w:rPr>
          <w:lang w:val="it-IT"/>
        </w:rPr>
        <w:t xml:space="preserve">) </w:t>
      </w:r>
      <w:r w:rsidRPr="007A6465">
        <w:rPr>
          <w:lang w:val="it-IT"/>
        </w:rPr>
        <w:t xml:space="preserve">e possiamo anche automatizzare i processi di test in ambienti di </w:t>
      </w:r>
      <w:proofErr w:type="spellStart"/>
      <w:r w:rsidR="009F0DCB" w:rsidRPr="007A6465">
        <w:rPr>
          <w:lang w:val="it-IT"/>
        </w:rPr>
        <w:t>Continuous</w:t>
      </w:r>
      <w:proofErr w:type="spellEnd"/>
      <w:r w:rsidR="009F0DCB" w:rsidRPr="007A6465">
        <w:rPr>
          <w:lang w:val="it-IT"/>
        </w:rPr>
        <w:t xml:space="preserve"> Integration. </w:t>
      </w:r>
    </w:p>
    <w:p w14:paraId="18208465" w14:textId="77777777" w:rsidR="00343843" w:rsidRPr="007A6465" w:rsidRDefault="00343843" w:rsidP="007A6465">
      <w:pPr>
        <w:pStyle w:val="ppBodyText"/>
        <w:rPr>
          <w:lang w:val="it-IT"/>
        </w:rPr>
      </w:pPr>
    </w:p>
    <w:p w14:paraId="3739EC9C" w14:textId="4FD3AAAF" w:rsidR="009F0DCB" w:rsidRDefault="009F0DCB" w:rsidP="007A6465">
      <w:pPr>
        <w:pStyle w:val="Heading2"/>
      </w:pPr>
      <w:bookmarkStart w:id="13" w:name="_Toc416440632"/>
      <w:proofErr w:type="spellStart"/>
      <w:r w:rsidRPr="003A069B">
        <w:t>R</w:t>
      </w:r>
      <w:r w:rsidR="00E94D92">
        <w:t>isorse</w:t>
      </w:r>
      <w:bookmarkEnd w:id="13"/>
      <w:proofErr w:type="spellEnd"/>
    </w:p>
    <w:p w14:paraId="4436EB46" w14:textId="77777777" w:rsidR="009F0DCB" w:rsidRDefault="00FF656B" w:rsidP="007A6465">
      <w:pPr>
        <w:pStyle w:val="ppBodyText"/>
      </w:pPr>
      <w:hyperlink r:id="rId21" w:history="1">
        <w:r w:rsidR="009F0DCB" w:rsidRPr="00853E7D">
          <w:rPr>
            <w:rStyle w:val="Hyperlink"/>
          </w:rPr>
          <w:t>tsqlt.org</w:t>
        </w:r>
      </w:hyperlink>
    </w:p>
    <w:p w14:paraId="09ECA4AA" w14:textId="77777777" w:rsidR="009F0DCB" w:rsidRDefault="00FF656B" w:rsidP="007A6465">
      <w:pPr>
        <w:pStyle w:val="ppBodyText"/>
      </w:pPr>
      <w:hyperlink r:id="rId22" w:history="1">
        <w:r w:rsidR="009F0DCB" w:rsidRPr="00853E7D">
          <w:rPr>
            <w:rStyle w:val="Hyperlink"/>
          </w:rPr>
          <w:t>SQLTest by Red-Gate</w:t>
        </w:r>
      </w:hyperlink>
    </w:p>
    <w:p w14:paraId="5675C521" w14:textId="77777777" w:rsidR="009F0DCB" w:rsidRPr="007A6465" w:rsidRDefault="00FF656B" w:rsidP="007A6465">
      <w:pPr>
        <w:pStyle w:val="ppBodyText"/>
        <w:rPr>
          <w:rFonts w:ascii="Segoe UI" w:hAnsi="Segoe UI" w:cs="Segoe UI"/>
        </w:rPr>
      </w:pPr>
      <w:hyperlink r:id="rId23" w:history="1">
        <w:proofErr w:type="spellStart"/>
        <w:proofErr w:type="gramStart"/>
        <w:r w:rsidR="009F0DCB" w:rsidRPr="007A6465">
          <w:rPr>
            <w:rStyle w:val="Hyperlink"/>
            <w:rFonts w:ascii="Segoe UI" w:hAnsi="Segoe UI" w:cs="Segoe UI"/>
          </w:rPr>
          <w:t>tSQLUnit</w:t>
        </w:r>
        <w:proofErr w:type="spellEnd"/>
        <w:proofErr w:type="gramEnd"/>
        <w:r w:rsidR="009F0DCB" w:rsidRPr="007A6465">
          <w:rPr>
            <w:rStyle w:val="Hyperlink"/>
            <w:rFonts w:ascii="Segoe UI" w:hAnsi="Segoe UI" w:cs="Segoe UI"/>
          </w:rPr>
          <w:t xml:space="preserve"> framework</w:t>
        </w:r>
      </w:hyperlink>
    </w:p>
    <w:p w14:paraId="502ED268" w14:textId="6B78CF32" w:rsidR="00C93501" w:rsidRDefault="00FF656B" w:rsidP="007A6465">
      <w:pPr>
        <w:pStyle w:val="ppBodyText"/>
        <w:rPr>
          <w:rStyle w:val="Hyperlink"/>
          <w:rFonts w:ascii="Segoe UI" w:hAnsi="Segoe UI" w:cs="Segoe UI"/>
        </w:rPr>
      </w:pPr>
      <w:hyperlink r:id="rId24" w:history="1">
        <w:proofErr w:type="spellStart"/>
        <w:proofErr w:type="gramStart"/>
        <w:r w:rsidR="009F0DCB" w:rsidRPr="007A6465">
          <w:rPr>
            <w:rStyle w:val="Hyperlink"/>
            <w:rFonts w:ascii="Segoe UI" w:hAnsi="Segoe UI" w:cs="Segoe UI"/>
          </w:rPr>
          <w:t>tSQLUnit</w:t>
        </w:r>
        <w:proofErr w:type="spellEnd"/>
        <w:proofErr w:type="gramEnd"/>
        <w:r w:rsidR="009F0DCB" w:rsidRPr="007A6465">
          <w:rPr>
            <w:rStyle w:val="Hyperlink"/>
            <w:rFonts w:ascii="Segoe UI" w:hAnsi="Segoe UI" w:cs="Segoe UI"/>
          </w:rPr>
          <w:t xml:space="preserve"> </w:t>
        </w:r>
        <w:proofErr w:type="spellStart"/>
        <w:r w:rsidR="00E94D92" w:rsidRPr="007A6465">
          <w:rPr>
            <w:rStyle w:val="Hyperlink"/>
            <w:rFonts w:ascii="Segoe UI" w:hAnsi="Segoe UI" w:cs="Segoe UI"/>
          </w:rPr>
          <w:t>su</w:t>
        </w:r>
        <w:proofErr w:type="spellEnd"/>
        <w:r w:rsidR="009F0DCB" w:rsidRPr="007A6465">
          <w:rPr>
            <w:rStyle w:val="Hyperlink"/>
            <w:rFonts w:ascii="Segoe UI" w:hAnsi="Segoe UI" w:cs="Segoe UI"/>
          </w:rPr>
          <w:t xml:space="preserve"> MSDN Code Samples</w:t>
        </w:r>
      </w:hyperlink>
    </w:p>
    <w:p w14:paraId="08877BEA" w14:textId="77777777" w:rsidR="00343843" w:rsidRDefault="00343843" w:rsidP="007A6465">
      <w:pPr>
        <w:pStyle w:val="ppBodyText"/>
        <w:rPr>
          <w:rStyle w:val="Hyperlink"/>
          <w:rFonts w:ascii="Segoe UI" w:hAnsi="Segoe UI" w:cs="Segoe UI"/>
        </w:rPr>
      </w:pPr>
    </w:p>
    <w:p w14:paraId="1030DEE3" w14:textId="77777777" w:rsidR="00343843" w:rsidRDefault="00343843" w:rsidP="007A6465">
      <w:pPr>
        <w:pStyle w:val="ppBodyText"/>
        <w:rPr>
          <w:rStyle w:val="Hyperlink"/>
          <w:rFonts w:ascii="Segoe UI" w:hAnsi="Segoe UI" w:cs="Segoe UI"/>
        </w:rPr>
      </w:pPr>
    </w:p>
    <w:p w14:paraId="553BE7DF" w14:textId="77777777" w:rsidR="00343843" w:rsidRPr="009F4D69" w:rsidRDefault="00343843" w:rsidP="00343843">
      <w:pPr>
        <w:pStyle w:val="Heading4"/>
        <w:rPr>
          <w:lang w:val="it-IT"/>
        </w:rPr>
      </w:pPr>
      <w:proofErr w:type="gramStart"/>
      <w:r>
        <w:rPr>
          <w:lang w:val="it-IT"/>
        </w:rPr>
        <w:t>di</w:t>
      </w:r>
      <w:proofErr w:type="gramEnd"/>
      <w:r>
        <w:rPr>
          <w:lang w:val="it-IT"/>
        </w:rPr>
        <w:t xml:space="preserve"> </w:t>
      </w:r>
      <w:hyperlink r:id="rId25" w:history="1">
        <w:r w:rsidRPr="006B4379">
          <w:rPr>
            <w:rStyle w:val="Hyperlink"/>
            <w:lang w:val="it-IT"/>
          </w:rPr>
          <w:t>Alessandro Alpi</w:t>
        </w:r>
      </w:hyperlink>
      <w:r>
        <w:rPr>
          <w:lang w:val="it-IT"/>
        </w:rPr>
        <w:t xml:space="preserve"> – Microsoft MVP</w:t>
      </w:r>
    </w:p>
    <w:p w14:paraId="3DE354E0" w14:textId="77777777" w:rsidR="00343843" w:rsidRDefault="00343843" w:rsidP="007A6465">
      <w:pPr>
        <w:pStyle w:val="ppBodyText"/>
        <w:rPr>
          <w:rFonts w:ascii="Segoe UI" w:hAnsi="Segoe UI" w:cs="Segoe UI"/>
        </w:rPr>
      </w:pPr>
    </w:p>
    <w:p w14:paraId="763B2F53" w14:textId="77777777" w:rsidR="00343843" w:rsidRDefault="00343843" w:rsidP="007A6465">
      <w:pPr>
        <w:pStyle w:val="ppBodyText"/>
        <w:rPr>
          <w:rFonts w:ascii="Segoe UI" w:hAnsi="Segoe UI" w:cs="Segoe UI"/>
        </w:rPr>
      </w:pPr>
    </w:p>
    <w:p w14:paraId="579370C5" w14:textId="77777777" w:rsidR="00343843" w:rsidRDefault="00343843" w:rsidP="007A6465">
      <w:pPr>
        <w:pStyle w:val="ppBodyText"/>
        <w:rPr>
          <w:rFonts w:ascii="Segoe UI" w:hAnsi="Segoe UI" w:cs="Segoe UI"/>
        </w:rPr>
      </w:pPr>
    </w:p>
    <w:p w14:paraId="4E5A2BE1" w14:textId="77777777" w:rsidR="00343843" w:rsidRDefault="00343843" w:rsidP="007A6465">
      <w:pPr>
        <w:pStyle w:val="ppBodyText"/>
        <w:rPr>
          <w:rFonts w:ascii="Segoe UI" w:hAnsi="Segoe UI" w:cs="Segoe UI"/>
        </w:rPr>
      </w:pPr>
    </w:p>
    <w:p w14:paraId="7452294E" w14:textId="77777777" w:rsidR="00343843" w:rsidRPr="007A6465" w:rsidRDefault="00343843" w:rsidP="007A6465">
      <w:pPr>
        <w:pStyle w:val="ppBodyText"/>
        <w:rPr>
          <w:rFonts w:ascii="Segoe UI" w:hAnsi="Segoe UI" w:cs="Segoe UI"/>
        </w:rPr>
      </w:pPr>
    </w:p>
    <w:sectPr w:rsidR="00343843" w:rsidRPr="007A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D2C60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B5315E"/>
    <w:multiLevelType w:val="hybridMultilevel"/>
    <w:tmpl w:val="0960F29A"/>
    <w:lvl w:ilvl="0" w:tplc="4D8EB6E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253770AF"/>
    <w:multiLevelType w:val="hybridMultilevel"/>
    <w:tmpl w:val="89BA0A8C"/>
    <w:lvl w:ilvl="0" w:tplc="9A6A82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DCD1F90"/>
    <w:multiLevelType w:val="hybridMultilevel"/>
    <w:tmpl w:val="35E2B122"/>
    <w:lvl w:ilvl="0" w:tplc="D93687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22E730C"/>
    <w:multiLevelType w:val="hybridMultilevel"/>
    <w:tmpl w:val="A6EE9312"/>
    <w:lvl w:ilvl="0" w:tplc="9A6A827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652161E8"/>
    <w:multiLevelType w:val="hybridMultilevel"/>
    <w:tmpl w:val="8AF4289A"/>
    <w:lvl w:ilvl="0" w:tplc="294CAD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5"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10"/>
  </w:num>
  <w:num w:numId="3">
    <w:abstractNumId w:val="8"/>
  </w:num>
  <w:num w:numId="4">
    <w:abstractNumId w:val="4"/>
  </w:num>
  <w:num w:numId="5">
    <w:abstractNumId w:val="1"/>
  </w:num>
  <w:num w:numId="6">
    <w:abstractNumId w:val="0"/>
  </w:num>
  <w:num w:numId="7">
    <w:abstractNumId w:val="11"/>
  </w:num>
  <w:num w:numId="8">
    <w:abstractNumId w:val="14"/>
  </w:num>
  <w:num w:numId="9">
    <w:abstractNumId w:val="2"/>
  </w:num>
  <w:num w:numId="10">
    <w:abstractNumId w:val="18"/>
  </w:num>
  <w:num w:numId="11">
    <w:abstractNumId w:val="12"/>
  </w:num>
  <w:num w:numId="12">
    <w:abstractNumId w:val="15"/>
  </w:num>
  <w:num w:numId="13">
    <w:abstractNumId w:val="6"/>
  </w:num>
  <w:num w:numId="14">
    <w:abstractNumId w:val="17"/>
  </w:num>
  <w:num w:numId="15">
    <w:abstractNumId w:val="5"/>
  </w:num>
  <w:num w:numId="16">
    <w:abstractNumId w:val="16"/>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D6"/>
    <w:rsid w:val="0000105E"/>
    <w:rsid w:val="00002CCB"/>
    <w:rsid w:val="00022893"/>
    <w:rsid w:val="00031832"/>
    <w:rsid w:val="00074D46"/>
    <w:rsid w:val="000A2678"/>
    <w:rsid w:val="000B6473"/>
    <w:rsid w:val="000C711B"/>
    <w:rsid w:val="000E0E49"/>
    <w:rsid w:val="000F260B"/>
    <w:rsid w:val="00100541"/>
    <w:rsid w:val="00105576"/>
    <w:rsid w:val="00105E9A"/>
    <w:rsid w:val="00111F59"/>
    <w:rsid w:val="0012329E"/>
    <w:rsid w:val="001433E1"/>
    <w:rsid w:val="00146541"/>
    <w:rsid w:val="00146EB1"/>
    <w:rsid w:val="00154F4A"/>
    <w:rsid w:val="001564BE"/>
    <w:rsid w:val="00164146"/>
    <w:rsid w:val="00180169"/>
    <w:rsid w:val="00196029"/>
    <w:rsid w:val="001B0DFD"/>
    <w:rsid w:val="001D422C"/>
    <w:rsid w:val="001E282D"/>
    <w:rsid w:val="001E43BC"/>
    <w:rsid w:val="001E5967"/>
    <w:rsid w:val="001E634E"/>
    <w:rsid w:val="001F315E"/>
    <w:rsid w:val="002118AE"/>
    <w:rsid w:val="00266B34"/>
    <w:rsid w:val="00282FE6"/>
    <w:rsid w:val="00292694"/>
    <w:rsid w:val="002A4986"/>
    <w:rsid w:val="002B3E2B"/>
    <w:rsid w:val="002C4A71"/>
    <w:rsid w:val="002E5F80"/>
    <w:rsid w:val="002F58D2"/>
    <w:rsid w:val="00330F75"/>
    <w:rsid w:val="00342622"/>
    <w:rsid w:val="00343843"/>
    <w:rsid w:val="00354925"/>
    <w:rsid w:val="0036363F"/>
    <w:rsid w:val="00392BAB"/>
    <w:rsid w:val="003B5EDE"/>
    <w:rsid w:val="004264E5"/>
    <w:rsid w:val="0042760E"/>
    <w:rsid w:val="00444AFE"/>
    <w:rsid w:val="004450BE"/>
    <w:rsid w:val="00462298"/>
    <w:rsid w:val="00463EEE"/>
    <w:rsid w:val="00464CFE"/>
    <w:rsid w:val="004965D1"/>
    <w:rsid w:val="004B1BEB"/>
    <w:rsid w:val="004C04B0"/>
    <w:rsid w:val="004C5452"/>
    <w:rsid w:val="004C5CE9"/>
    <w:rsid w:val="004C627C"/>
    <w:rsid w:val="004C6FCC"/>
    <w:rsid w:val="004D5904"/>
    <w:rsid w:val="004D7983"/>
    <w:rsid w:val="004E5570"/>
    <w:rsid w:val="00527067"/>
    <w:rsid w:val="00566DAE"/>
    <w:rsid w:val="005675EA"/>
    <w:rsid w:val="00576B23"/>
    <w:rsid w:val="005A152A"/>
    <w:rsid w:val="005B6D85"/>
    <w:rsid w:val="005C6BC1"/>
    <w:rsid w:val="005E3055"/>
    <w:rsid w:val="005F70BF"/>
    <w:rsid w:val="006042ED"/>
    <w:rsid w:val="00636DF3"/>
    <w:rsid w:val="00643C12"/>
    <w:rsid w:val="00654C12"/>
    <w:rsid w:val="006716F3"/>
    <w:rsid w:val="00681481"/>
    <w:rsid w:val="00682288"/>
    <w:rsid w:val="00690806"/>
    <w:rsid w:val="006977FC"/>
    <w:rsid w:val="006A79E0"/>
    <w:rsid w:val="006D357B"/>
    <w:rsid w:val="006E3DD6"/>
    <w:rsid w:val="00710A4B"/>
    <w:rsid w:val="00742A19"/>
    <w:rsid w:val="00750ED6"/>
    <w:rsid w:val="00766459"/>
    <w:rsid w:val="00782360"/>
    <w:rsid w:val="007A6465"/>
    <w:rsid w:val="007B658E"/>
    <w:rsid w:val="007C6039"/>
    <w:rsid w:val="007E73EF"/>
    <w:rsid w:val="008278B3"/>
    <w:rsid w:val="00885CA3"/>
    <w:rsid w:val="008E1953"/>
    <w:rsid w:val="00916484"/>
    <w:rsid w:val="00944D12"/>
    <w:rsid w:val="00960609"/>
    <w:rsid w:val="00962397"/>
    <w:rsid w:val="00962B2F"/>
    <w:rsid w:val="0096318E"/>
    <w:rsid w:val="009724D9"/>
    <w:rsid w:val="00983629"/>
    <w:rsid w:val="009B66D5"/>
    <w:rsid w:val="009D50EB"/>
    <w:rsid w:val="009E75A6"/>
    <w:rsid w:val="009F020E"/>
    <w:rsid w:val="009F0DCB"/>
    <w:rsid w:val="00A15DC3"/>
    <w:rsid w:val="00A17440"/>
    <w:rsid w:val="00A20F54"/>
    <w:rsid w:val="00A365AF"/>
    <w:rsid w:val="00A37558"/>
    <w:rsid w:val="00A670AE"/>
    <w:rsid w:val="00A8785C"/>
    <w:rsid w:val="00A94C01"/>
    <w:rsid w:val="00AB0F8F"/>
    <w:rsid w:val="00AB6F09"/>
    <w:rsid w:val="00AC70F1"/>
    <w:rsid w:val="00AE6926"/>
    <w:rsid w:val="00AF0AE3"/>
    <w:rsid w:val="00AF5F7F"/>
    <w:rsid w:val="00B1223E"/>
    <w:rsid w:val="00B20C4A"/>
    <w:rsid w:val="00B2471C"/>
    <w:rsid w:val="00B50076"/>
    <w:rsid w:val="00B646B3"/>
    <w:rsid w:val="00B7555D"/>
    <w:rsid w:val="00B96356"/>
    <w:rsid w:val="00BA4578"/>
    <w:rsid w:val="00BD02C1"/>
    <w:rsid w:val="00BD17F3"/>
    <w:rsid w:val="00BE03C8"/>
    <w:rsid w:val="00BE5772"/>
    <w:rsid w:val="00BE79C0"/>
    <w:rsid w:val="00C1145E"/>
    <w:rsid w:val="00C15633"/>
    <w:rsid w:val="00C3227A"/>
    <w:rsid w:val="00C46619"/>
    <w:rsid w:val="00C6106A"/>
    <w:rsid w:val="00C93501"/>
    <w:rsid w:val="00C97339"/>
    <w:rsid w:val="00CC191E"/>
    <w:rsid w:val="00CD3877"/>
    <w:rsid w:val="00CE75AB"/>
    <w:rsid w:val="00CF3F71"/>
    <w:rsid w:val="00D04283"/>
    <w:rsid w:val="00D1355A"/>
    <w:rsid w:val="00D453BE"/>
    <w:rsid w:val="00DA5212"/>
    <w:rsid w:val="00DB2967"/>
    <w:rsid w:val="00DC66E6"/>
    <w:rsid w:val="00E276CE"/>
    <w:rsid w:val="00E3012D"/>
    <w:rsid w:val="00E51158"/>
    <w:rsid w:val="00E94D92"/>
    <w:rsid w:val="00EF3F67"/>
    <w:rsid w:val="00EF58D0"/>
    <w:rsid w:val="00F16132"/>
    <w:rsid w:val="00F16FA3"/>
    <w:rsid w:val="00F3624C"/>
    <w:rsid w:val="00F4638A"/>
    <w:rsid w:val="00F51FA8"/>
    <w:rsid w:val="00F67EEA"/>
    <w:rsid w:val="00F7402E"/>
    <w:rsid w:val="00F86C1A"/>
    <w:rsid w:val="00FA3597"/>
    <w:rsid w:val="00FC4772"/>
    <w:rsid w:val="00FD0DDD"/>
    <w:rsid w:val="00FF3B11"/>
    <w:rsid w:val="00FF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12D9"/>
  <w15:chartTrackingRefBased/>
  <w15:docId w15:val="{17A9FE78-1D1F-400D-B570-37623FED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A6465"/>
    <w:pPr>
      <w:spacing w:after="120" w:line="276" w:lineRule="auto"/>
    </w:pPr>
    <w:rPr>
      <w:rFonts w:eastAsiaTheme="minorEastAsia"/>
      <w:lang w:bidi="en-US"/>
    </w:rPr>
  </w:style>
  <w:style w:type="paragraph" w:styleId="Heading1">
    <w:name w:val="heading 1"/>
    <w:basedOn w:val="Normal"/>
    <w:next w:val="ppBodyText"/>
    <w:link w:val="Heading1Char"/>
    <w:qFormat/>
    <w:rsid w:val="007A646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7A646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7A646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7A646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DD6"/>
    <w:rPr>
      <w:color w:val="0563C1" w:themeColor="hyperlink"/>
      <w:u w:val="single"/>
    </w:rPr>
  </w:style>
  <w:style w:type="paragraph" w:styleId="ListParagraph">
    <w:name w:val="List Paragraph"/>
    <w:basedOn w:val="Normal"/>
    <w:uiPriority w:val="34"/>
    <w:qFormat/>
    <w:rsid w:val="00C3227A"/>
    <w:pPr>
      <w:ind w:left="720"/>
      <w:contextualSpacing/>
    </w:pPr>
  </w:style>
  <w:style w:type="paragraph" w:styleId="Title">
    <w:name w:val="Title"/>
    <w:basedOn w:val="Normal"/>
    <w:next w:val="Normal"/>
    <w:link w:val="TitleChar"/>
    <w:uiPriority w:val="10"/>
    <w:qFormat/>
    <w:rsid w:val="007A646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A6465"/>
    <w:rPr>
      <w:rFonts w:asciiTheme="majorHAnsi" w:eastAsiaTheme="majorEastAsia" w:hAnsiTheme="majorHAnsi" w:cstheme="majorBidi"/>
      <w:color w:val="323E4F" w:themeColor="text2" w:themeShade="BF"/>
      <w:spacing w:val="5"/>
      <w:kern w:val="28"/>
      <w:sz w:val="52"/>
      <w:szCs w:val="52"/>
      <w:lang w:bidi="en-US"/>
    </w:rPr>
  </w:style>
  <w:style w:type="character" w:customStyle="1" w:styleId="Heading1Char">
    <w:name w:val="Heading 1 Char"/>
    <w:basedOn w:val="DefaultParagraphFont"/>
    <w:link w:val="Heading1"/>
    <w:rsid w:val="007A6465"/>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7A6465"/>
    <w:rPr>
      <w:rFonts w:asciiTheme="majorHAnsi" w:eastAsiaTheme="majorEastAsia" w:hAnsiTheme="majorHAnsi" w:cstheme="majorBidi"/>
      <w:b/>
      <w:bCs/>
      <w:color w:val="5B9BD5" w:themeColor="accent1"/>
      <w:sz w:val="26"/>
      <w:szCs w:val="26"/>
      <w:lang w:bidi="en-US"/>
    </w:rPr>
  </w:style>
  <w:style w:type="paragraph" w:styleId="TOCHeading">
    <w:name w:val="TOC Heading"/>
    <w:basedOn w:val="Heading1"/>
    <w:next w:val="Normal"/>
    <w:uiPriority w:val="39"/>
    <w:unhideWhenUsed/>
    <w:qFormat/>
    <w:rsid w:val="00C15633"/>
    <w:pPr>
      <w:outlineLvl w:val="9"/>
    </w:pPr>
  </w:style>
  <w:style w:type="paragraph" w:styleId="TOC1">
    <w:name w:val="toc 1"/>
    <w:basedOn w:val="Normal"/>
    <w:next w:val="Normal"/>
    <w:autoRedefine/>
    <w:uiPriority w:val="39"/>
    <w:unhideWhenUsed/>
    <w:rsid w:val="00C15633"/>
    <w:pPr>
      <w:spacing w:after="100"/>
    </w:pPr>
  </w:style>
  <w:style w:type="paragraph" w:styleId="TOC2">
    <w:name w:val="toc 2"/>
    <w:basedOn w:val="Normal"/>
    <w:next w:val="Normal"/>
    <w:autoRedefine/>
    <w:uiPriority w:val="39"/>
    <w:unhideWhenUsed/>
    <w:rsid w:val="00C15633"/>
    <w:pPr>
      <w:spacing w:after="100"/>
      <w:ind w:left="220"/>
    </w:pPr>
  </w:style>
  <w:style w:type="character" w:customStyle="1" w:styleId="Heading3Char">
    <w:name w:val="Heading 3 Char"/>
    <w:basedOn w:val="DefaultParagraphFont"/>
    <w:link w:val="Heading3"/>
    <w:rsid w:val="007A6465"/>
    <w:rPr>
      <w:rFonts w:asciiTheme="majorHAnsi" w:eastAsiaTheme="majorEastAsia" w:hAnsiTheme="majorHAnsi" w:cstheme="majorBidi"/>
      <w:b/>
      <w:bCs/>
      <w:color w:val="5B9BD5" w:themeColor="accent1"/>
      <w:lang w:bidi="en-US"/>
    </w:rPr>
  </w:style>
  <w:style w:type="paragraph" w:styleId="HTMLPreformatted">
    <w:name w:val="HTML Preformatted"/>
    <w:basedOn w:val="Normal"/>
    <w:link w:val="HTMLPreformattedChar"/>
    <w:uiPriority w:val="99"/>
    <w:unhideWhenUsed/>
    <w:rsid w:val="006D3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357B"/>
    <w:rPr>
      <w:rFonts w:ascii="Courier New" w:eastAsia="Times New Roman" w:hAnsi="Courier New" w:cs="Courier New"/>
      <w:sz w:val="20"/>
      <w:szCs w:val="20"/>
    </w:rPr>
  </w:style>
  <w:style w:type="paragraph" w:styleId="TOC3">
    <w:name w:val="toc 3"/>
    <w:basedOn w:val="Normal"/>
    <w:next w:val="Normal"/>
    <w:autoRedefine/>
    <w:uiPriority w:val="39"/>
    <w:unhideWhenUsed/>
    <w:rsid w:val="00BE03C8"/>
    <w:pPr>
      <w:spacing w:after="100"/>
      <w:ind w:left="440"/>
    </w:pPr>
  </w:style>
  <w:style w:type="table" w:styleId="TableGrid">
    <w:name w:val="Table Grid"/>
    <w:basedOn w:val="TableNormal"/>
    <w:rsid w:val="007A6465"/>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342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3-Accent3">
    <w:name w:val="Grid Table 3 Accent 3"/>
    <w:basedOn w:val="TableNormal"/>
    <w:uiPriority w:val="48"/>
    <w:rsid w:val="004B1BE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CommentReference">
    <w:name w:val="annotation reference"/>
    <w:basedOn w:val="DefaultParagraphFont"/>
    <w:uiPriority w:val="99"/>
    <w:semiHidden/>
    <w:unhideWhenUsed/>
    <w:rsid w:val="000A2678"/>
    <w:rPr>
      <w:sz w:val="16"/>
      <w:szCs w:val="16"/>
    </w:rPr>
  </w:style>
  <w:style w:type="paragraph" w:styleId="CommentText">
    <w:name w:val="annotation text"/>
    <w:basedOn w:val="Normal"/>
    <w:link w:val="CommentTextChar"/>
    <w:uiPriority w:val="99"/>
    <w:semiHidden/>
    <w:unhideWhenUsed/>
    <w:rsid w:val="000A2678"/>
    <w:pPr>
      <w:spacing w:line="240" w:lineRule="auto"/>
    </w:pPr>
    <w:rPr>
      <w:sz w:val="20"/>
      <w:szCs w:val="20"/>
    </w:rPr>
  </w:style>
  <w:style w:type="character" w:customStyle="1" w:styleId="CommentTextChar">
    <w:name w:val="Comment Text Char"/>
    <w:basedOn w:val="DefaultParagraphFont"/>
    <w:link w:val="CommentText"/>
    <w:uiPriority w:val="99"/>
    <w:semiHidden/>
    <w:rsid w:val="000A2678"/>
    <w:rPr>
      <w:sz w:val="20"/>
      <w:szCs w:val="20"/>
    </w:rPr>
  </w:style>
  <w:style w:type="paragraph" w:styleId="CommentSubject">
    <w:name w:val="annotation subject"/>
    <w:basedOn w:val="CommentText"/>
    <w:next w:val="CommentText"/>
    <w:link w:val="CommentSubjectChar"/>
    <w:uiPriority w:val="99"/>
    <w:semiHidden/>
    <w:unhideWhenUsed/>
    <w:rsid w:val="000A2678"/>
    <w:rPr>
      <w:b/>
      <w:bCs/>
    </w:rPr>
  </w:style>
  <w:style w:type="character" w:customStyle="1" w:styleId="CommentSubjectChar">
    <w:name w:val="Comment Subject Char"/>
    <w:basedOn w:val="CommentTextChar"/>
    <w:link w:val="CommentSubject"/>
    <w:uiPriority w:val="99"/>
    <w:semiHidden/>
    <w:rsid w:val="000A2678"/>
    <w:rPr>
      <w:b/>
      <w:bCs/>
      <w:sz w:val="20"/>
      <w:szCs w:val="20"/>
    </w:rPr>
  </w:style>
  <w:style w:type="paragraph" w:styleId="BalloonText">
    <w:name w:val="Balloon Text"/>
    <w:basedOn w:val="Normal"/>
    <w:link w:val="BalloonTextChar"/>
    <w:uiPriority w:val="99"/>
    <w:semiHidden/>
    <w:unhideWhenUsed/>
    <w:rsid w:val="007A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465"/>
    <w:rPr>
      <w:rFonts w:ascii="Tahoma" w:eastAsiaTheme="minorEastAsia" w:hAnsi="Tahoma" w:cs="Tahoma"/>
      <w:sz w:val="16"/>
      <w:szCs w:val="16"/>
      <w:lang w:bidi="en-US"/>
    </w:rPr>
  </w:style>
  <w:style w:type="paragraph" w:styleId="ListBullet">
    <w:name w:val="List Bullet"/>
    <w:basedOn w:val="Normal"/>
    <w:uiPriority w:val="99"/>
    <w:unhideWhenUsed/>
    <w:rsid w:val="009F0DCB"/>
    <w:pPr>
      <w:numPr>
        <w:numId w:val="6"/>
      </w:numPr>
      <w:contextualSpacing/>
    </w:pPr>
  </w:style>
  <w:style w:type="table" w:styleId="GridTable1Light-Accent3">
    <w:name w:val="Grid Table 1 Light Accent 3"/>
    <w:basedOn w:val="TableNormal"/>
    <w:uiPriority w:val="46"/>
    <w:rsid w:val="009F0DC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F0DC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F0DCB"/>
    <w:rPr>
      <w:color w:val="954F72" w:themeColor="followedHyperlink"/>
      <w:u w:val="single"/>
    </w:rPr>
  </w:style>
  <w:style w:type="character" w:customStyle="1" w:styleId="Heading4Char">
    <w:name w:val="Heading 4 Char"/>
    <w:basedOn w:val="DefaultParagraphFont"/>
    <w:link w:val="Heading4"/>
    <w:rsid w:val="007A6465"/>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7A6465"/>
    <w:pPr>
      <w:spacing w:after="120" w:line="276" w:lineRule="auto"/>
    </w:pPr>
    <w:rPr>
      <w:rFonts w:eastAsiaTheme="minorEastAsia"/>
      <w:lang w:bidi="en-US"/>
    </w:rPr>
  </w:style>
  <w:style w:type="paragraph" w:customStyle="1" w:styleId="ppBodyTextIndent">
    <w:name w:val="pp Body Text Indent"/>
    <w:basedOn w:val="ppBodyText"/>
    <w:rsid w:val="007A6465"/>
    <w:pPr>
      <w:numPr>
        <w:ilvl w:val="2"/>
      </w:numPr>
      <w:ind w:left="720"/>
    </w:pPr>
  </w:style>
  <w:style w:type="paragraph" w:customStyle="1" w:styleId="ppBodyTextIndent2">
    <w:name w:val="pp Body Text Indent 2"/>
    <w:basedOn w:val="ppBodyTextIndent"/>
    <w:rsid w:val="007A6465"/>
    <w:pPr>
      <w:numPr>
        <w:ilvl w:val="3"/>
      </w:numPr>
      <w:ind w:left="1440"/>
    </w:pPr>
  </w:style>
  <w:style w:type="paragraph" w:customStyle="1" w:styleId="ppBulletList">
    <w:name w:val="pp Bullet List"/>
    <w:basedOn w:val="ppNumberList"/>
    <w:link w:val="ppBulletListChar"/>
    <w:qFormat/>
    <w:rsid w:val="007A6465"/>
    <w:pPr>
      <w:numPr>
        <w:ilvl w:val="0"/>
        <w:numId w:val="0"/>
      </w:numPr>
      <w:tabs>
        <w:tab w:val="clear" w:pos="1440"/>
        <w:tab w:val="num" w:pos="1037"/>
      </w:tabs>
      <w:ind w:left="754" w:hanging="357"/>
    </w:pPr>
  </w:style>
  <w:style w:type="paragraph" w:customStyle="1" w:styleId="ppBulletListIndent">
    <w:name w:val="pp Bullet List Indent"/>
    <w:basedOn w:val="ppBulletList"/>
    <w:rsid w:val="007A6465"/>
    <w:pPr>
      <w:tabs>
        <w:tab w:val="clear" w:pos="1037"/>
        <w:tab w:val="num" w:pos="1757"/>
      </w:tabs>
      <w:ind w:left="1434"/>
    </w:pPr>
  </w:style>
  <w:style w:type="paragraph" w:customStyle="1" w:styleId="ppChapterNumber">
    <w:name w:val="pp Chapter Number"/>
    <w:next w:val="Normal"/>
    <w:uiPriority w:val="14"/>
    <w:rsid w:val="007A6465"/>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7A6465"/>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7A6465"/>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A6465"/>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A6465"/>
    <w:pPr>
      <w:numPr>
        <w:ilvl w:val="1"/>
        <w:numId w:val="10"/>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7A6465"/>
    <w:pPr>
      <w:numPr>
        <w:ilvl w:val="2"/>
      </w:numPr>
      <w:ind w:left="720"/>
    </w:pPr>
  </w:style>
  <w:style w:type="paragraph" w:customStyle="1" w:styleId="ppCodeIndent2">
    <w:name w:val="pp Code Indent 2"/>
    <w:basedOn w:val="ppCodeIndent"/>
    <w:rsid w:val="007A6465"/>
    <w:pPr>
      <w:numPr>
        <w:ilvl w:val="3"/>
      </w:numPr>
      <w:ind w:left="1440"/>
    </w:pPr>
  </w:style>
  <w:style w:type="paragraph" w:customStyle="1" w:styleId="ppCodeLanguage">
    <w:name w:val="pp Code Language"/>
    <w:basedOn w:val="Normal"/>
    <w:next w:val="ppCode"/>
    <w:qFormat/>
    <w:rsid w:val="007A6465"/>
    <w:pPr>
      <w:keepNext/>
      <w:numPr>
        <w:ilvl w:val="1"/>
        <w:numId w:val="11"/>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A6465"/>
    <w:pPr>
      <w:numPr>
        <w:ilvl w:val="2"/>
      </w:numPr>
      <w:ind w:left="720"/>
    </w:pPr>
  </w:style>
  <w:style w:type="paragraph" w:customStyle="1" w:styleId="ppCodeLanguageIndent2">
    <w:name w:val="pp Code Language Indent 2"/>
    <w:basedOn w:val="ppCodeLanguageIndent"/>
    <w:next w:val="ppCodeIndent2"/>
    <w:rsid w:val="007A6465"/>
    <w:pPr>
      <w:numPr>
        <w:ilvl w:val="3"/>
      </w:numPr>
      <w:ind w:left="1440"/>
    </w:pPr>
  </w:style>
  <w:style w:type="paragraph" w:customStyle="1" w:styleId="ppFigure">
    <w:name w:val="pp Figure"/>
    <w:basedOn w:val="Normal"/>
    <w:next w:val="Normal"/>
    <w:qFormat/>
    <w:rsid w:val="007A6465"/>
    <w:pPr>
      <w:numPr>
        <w:ilvl w:val="1"/>
        <w:numId w:val="13"/>
      </w:numPr>
      <w:spacing w:after="240"/>
      <w:ind w:left="0"/>
    </w:pPr>
  </w:style>
  <w:style w:type="paragraph" w:customStyle="1" w:styleId="ppFigureCaption">
    <w:name w:val="pp Figure Caption"/>
    <w:basedOn w:val="Normal"/>
    <w:next w:val="ppBodyText"/>
    <w:qFormat/>
    <w:rsid w:val="007A6465"/>
    <w:pPr>
      <w:numPr>
        <w:ilvl w:val="1"/>
        <w:numId w:val="12"/>
      </w:numPr>
      <w:ind w:left="0"/>
    </w:pPr>
    <w:rPr>
      <w:b/>
      <w:color w:val="003399"/>
    </w:rPr>
  </w:style>
  <w:style w:type="paragraph" w:customStyle="1" w:styleId="ppFigureCaptionIndent">
    <w:name w:val="pp Figure Caption Indent"/>
    <w:basedOn w:val="ppFigureCaption"/>
    <w:next w:val="ppBodyTextIndent"/>
    <w:rsid w:val="007A6465"/>
    <w:pPr>
      <w:numPr>
        <w:ilvl w:val="2"/>
      </w:numPr>
      <w:ind w:left="720"/>
    </w:pPr>
  </w:style>
  <w:style w:type="paragraph" w:customStyle="1" w:styleId="ppFigureCaptionIndent2">
    <w:name w:val="pp Figure Caption Indent 2"/>
    <w:basedOn w:val="ppFigureCaptionIndent"/>
    <w:next w:val="ppBodyTextIndent2"/>
    <w:rsid w:val="007A6465"/>
    <w:pPr>
      <w:numPr>
        <w:ilvl w:val="3"/>
      </w:numPr>
      <w:ind w:left="1440"/>
    </w:pPr>
  </w:style>
  <w:style w:type="paragraph" w:customStyle="1" w:styleId="ppFigureIndent">
    <w:name w:val="pp Figure Indent"/>
    <w:basedOn w:val="ppFigure"/>
    <w:next w:val="Normal"/>
    <w:rsid w:val="007A6465"/>
    <w:pPr>
      <w:numPr>
        <w:ilvl w:val="2"/>
      </w:numPr>
      <w:ind w:left="720"/>
    </w:pPr>
  </w:style>
  <w:style w:type="paragraph" w:customStyle="1" w:styleId="ppFigureIndent2">
    <w:name w:val="pp Figure Indent 2"/>
    <w:basedOn w:val="ppFigureIndent"/>
    <w:next w:val="Normal"/>
    <w:rsid w:val="007A6465"/>
    <w:pPr>
      <w:numPr>
        <w:ilvl w:val="3"/>
      </w:numPr>
      <w:ind w:left="1440"/>
    </w:pPr>
  </w:style>
  <w:style w:type="paragraph" w:customStyle="1" w:styleId="ppFigureNumber">
    <w:name w:val="pp Figure Number"/>
    <w:basedOn w:val="Normal"/>
    <w:next w:val="ppFigureCaption"/>
    <w:rsid w:val="007A6465"/>
    <w:pPr>
      <w:numPr>
        <w:ilvl w:val="1"/>
        <w:numId w:val="14"/>
      </w:numPr>
      <w:spacing w:after="0"/>
      <w:ind w:left="0"/>
    </w:pPr>
    <w:rPr>
      <w:b/>
    </w:rPr>
  </w:style>
  <w:style w:type="paragraph" w:customStyle="1" w:styleId="ppFigureNumberIndent">
    <w:name w:val="pp Figure Number Indent"/>
    <w:basedOn w:val="ppFigureNumber"/>
    <w:next w:val="ppFigureCaptionIndent"/>
    <w:rsid w:val="007A6465"/>
    <w:pPr>
      <w:numPr>
        <w:ilvl w:val="2"/>
      </w:numPr>
      <w:ind w:left="720"/>
    </w:pPr>
  </w:style>
  <w:style w:type="paragraph" w:customStyle="1" w:styleId="ppFigureNumberIndent2">
    <w:name w:val="pp Figure Number Indent 2"/>
    <w:basedOn w:val="ppFigureNumberIndent"/>
    <w:next w:val="ppFigureCaptionIndent2"/>
    <w:rsid w:val="007A6465"/>
    <w:pPr>
      <w:numPr>
        <w:ilvl w:val="3"/>
      </w:numPr>
      <w:ind w:left="1440"/>
    </w:pPr>
  </w:style>
  <w:style w:type="paragraph" w:customStyle="1" w:styleId="ppNumberList">
    <w:name w:val="pp Number List"/>
    <w:basedOn w:val="Normal"/>
    <w:rsid w:val="007A6465"/>
    <w:pPr>
      <w:numPr>
        <w:ilvl w:val="1"/>
        <w:numId w:val="16"/>
      </w:numPr>
      <w:tabs>
        <w:tab w:val="left" w:pos="1440"/>
      </w:tabs>
      <w:ind w:left="754" w:hanging="357"/>
    </w:pPr>
  </w:style>
  <w:style w:type="paragraph" w:customStyle="1" w:styleId="ppListEnd">
    <w:name w:val="pp List End"/>
    <w:basedOn w:val="ppNumberList"/>
    <w:next w:val="ppBodyText"/>
    <w:rsid w:val="007A6465"/>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A6465"/>
    <w:pPr>
      <w:numPr>
        <w:ilvl w:val="1"/>
        <w:numId w:val="15"/>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7A6465"/>
    <w:pPr>
      <w:numPr>
        <w:ilvl w:val="0"/>
        <w:numId w:val="26"/>
      </w:numPr>
      <w:ind w:left="426" w:hanging="284"/>
    </w:pPr>
  </w:style>
  <w:style w:type="paragraph" w:customStyle="1" w:styleId="ppNoteIndent">
    <w:name w:val="pp Note Indent"/>
    <w:basedOn w:val="ppNote"/>
    <w:rsid w:val="007A6465"/>
    <w:pPr>
      <w:numPr>
        <w:ilvl w:val="2"/>
      </w:numPr>
      <w:ind w:left="862"/>
    </w:pPr>
  </w:style>
  <w:style w:type="paragraph" w:customStyle="1" w:styleId="ppNoteIndent2">
    <w:name w:val="pp Note Indent 2"/>
    <w:basedOn w:val="ppNoteIndent"/>
    <w:rsid w:val="007A6465"/>
    <w:pPr>
      <w:numPr>
        <w:ilvl w:val="3"/>
      </w:numPr>
      <w:ind w:left="1584"/>
    </w:pPr>
  </w:style>
  <w:style w:type="paragraph" w:customStyle="1" w:styleId="ppNumberListIndent">
    <w:name w:val="pp Number List Indent"/>
    <w:basedOn w:val="ppNumberList"/>
    <w:rsid w:val="007A6465"/>
    <w:pPr>
      <w:numPr>
        <w:ilvl w:val="2"/>
      </w:numPr>
      <w:tabs>
        <w:tab w:val="clear" w:pos="1440"/>
        <w:tab w:val="left" w:pos="2160"/>
      </w:tabs>
      <w:ind w:left="1434" w:hanging="357"/>
    </w:pPr>
  </w:style>
  <w:style w:type="paragraph" w:customStyle="1" w:styleId="ppNumberListTable">
    <w:name w:val="pp Number List Table"/>
    <w:basedOn w:val="ppNumberList"/>
    <w:rsid w:val="007A6465"/>
    <w:pPr>
      <w:numPr>
        <w:ilvl w:val="0"/>
        <w:numId w:val="0"/>
      </w:numPr>
      <w:tabs>
        <w:tab w:val="left" w:pos="403"/>
      </w:tabs>
    </w:pPr>
    <w:rPr>
      <w:sz w:val="18"/>
    </w:rPr>
  </w:style>
  <w:style w:type="paragraph" w:customStyle="1" w:styleId="ppProcedureStart">
    <w:name w:val="pp Procedure Start"/>
    <w:basedOn w:val="Normal"/>
    <w:next w:val="ppNumberList"/>
    <w:rsid w:val="007A6465"/>
    <w:pPr>
      <w:spacing w:before="80" w:after="80"/>
    </w:pPr>
    <w:rPr>
      <w:rFonts w:cs="Arial"/>
      <w:b/>
      <w:szCs w:val="20"/>
    </w:rPr>
  </w:style>
  <w:style w:type="paragraph" w:customStyle="1" w:styleId="ppSection">
    <w:name w:val="pp Section"/>
    <w:basedOn w:val="Heading1"/>
    <w:next w:val="Normal"/>
    <w:rsid w:val="007A6465"/>
    <w:rPr>
      <w:color w:val="333399"/>
    </w:rPr>
  </w:style>
  <w:style w:type="table" w:customStyle="1" w:styleId="ppTableGrid">
    <w:name w:val="pp Table Grid"/>
    <w:basedOn w:val="ppTableList"/>
    <w:rsid w:val="007A6465"/>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A6465"/>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A6465"/>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A6465"/>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7A6465"/>
  </w:style>
  <w:style w:type="paragraph" w:styleId="FootnoteText">
    <w:name w:val="footnote text"/>
    <w:basedOn w:val="Normal"/>
    <w:link w:val="FootnoteTextChar"/>
    <w:uiPriority w:val="99"/>
    <w:unhideWhenUsed/>
    <w:rsid w:val="007A6465"/>
    <w:rPr>
      <w:szCs w:val="20"/>
    </w:rPr>
  </w:style>
  <w:style w:type="character" w:customStyle="1" w:styleId="FootnoteTextChar">
    <w:name w:val="Footnote Text Char"/>
    <w:basedOn w:val="DefaultParagraphFont"/>
    <w:link w:val="FootnoteText"/>
    <w:uiPriority w:val="99"/>
    <w:rsid w:val="007A6465"/>
    <w:rPr>
      <w:rFonts w:eastAsiaTheme="minorEastAsia"/>
      <w:szCs w:val="20"/>
      <w:lang w:bidi="en-US"/>
    </w:rPr>
  </w:style>
  <w:style w:type="paragraph" w:styleId="Header">
    <w:name w:val="header"/>
    <w:basedOn w:val="Normal"/>
    <w:link w:val="HeaderChar"/>
    <w:uiPriority w:val="99"/>
    <w:semiHidden/>
    <w:unhideWhenUsed/>
    <w:rsid w:val="007A6465"/>
    <w:pPr>
      <w:tabs>
        <w:tab w:val="center" w:pos="4680"/>
        <w:tab w:val="right" w:pos="9360"/>
      </w:tabs>
    </w:pPr>
  </w:style>
  <w:style w:type="character" w:customStyle="1" w:styleId="HeaderChar">
    <w:name w:val="Header Char"/>
    <w:basedOn w:val="DefaultParagraphFont"/>
    <w:link w:val="Header"/>
    <w:uiPriority w:val="99"/>
    <w:semiHidden/>
    <w:rsid w:val="007A6465"/>
    <w:rPr>
      <w:rFonts w:eastAsiaTheme="minorEastAsia"/>
      <w:lang w:bidi="en-US"/>
    </w:rPr>
  </w:style>
  <w:style w:type="paragraph" w:styleId="Footer">
    <w:name w:val="footer"/>
    <w:basedOn w:val="Normal"/>
    <w:link w:val="FooterChar"/>
    <w:uiPriority w:val="99"/>
    <w:semiHidden/>
    <w:unhideWhenUsed/>
    <w:rsid w:val="007A6465"/>
    <w:pPr>
      <w:tabs>
        <w:tab w:val="center" w:pos="4680"/>
        <w:tab w:val="right" w:pos="9360"/>
      </w:tabs>
    </w:pPr>
  </w:style>
  <w:style w:type="character" w:customStyle="1" w:styleId="FooterChar">
    <w:name w:val="Footer Char"/>
    <w:basedOn w:val="DefaultParagraphFont"/>
    <w:link w:val="Footer"/>
    <w:uiPriority w:val="99"/>
    <w:semiHidden/>
    <w:rsid w:val="007A6465"/>
    <w:rPr>
      <w:rFonts w:eastAsiaTheme="minorEastAsia"/>
      <w:lang w:bidi="en-US"/>
    </w:rPr>
  </w:style>
  <w:style w:type="character" w:customStyle="1" w:styleId="ppBulletListChar">
    <w:name w:val="pp Bullet List Char"/>
    <w:basedOn w:val="DefaultParagraphFont"/>
    <w:link w:val="ppBulletList"/>
    <w:rsid w:val="007A6465"/>
    <w:rPr>
      <w:rFonts w:eastAsiaTheme="minorEastAsia"/>
      <w:lang w:bidi="en-US"/>
    </w:rPr>
  </w:style>
  <w:style w:type="character" w:styleId="PlaceholderText">
    <w:name w:val="Placeholder Text"/>
    <w:basedOn w:val="DefaultParagraphFont"/>
    <w:uiPriority w:val="99"/>
    <w:semiHidden/>
    <w:rsid w:val="007A6465"/>
    <w:rPr>
      <w:color w:val="808080"/>
    </w:rPr>
  </w:style>
  <w:style w:type="paragraph" w:styleId="Caption">
    <w:name w:val="caption"/>
    <w:basedOn w:val="Normal"/>
    <w:next w:val="Normal"/>
    <w:uiPriority w:val="35"/>
    <w:unhideWhenUsed/>
    <w:qFormat/>
    <w:rsid w:val="007A6465"/>
    <w:pPr>
      <w:spacing w:after="200" w:line="240" w:lineRule="auto"/>
    </w:pPr>
    <w:rPr>
      <w:b/>
      <w:bCs/>
      <w:color w:val="5B9BD5" w:themeColor="accent1"/>
      <w:sz w:val="18"/>
      <w:szCs w:val="18"/>
    </w:rPr>
  </w:style>
  <w:style w:type="table" w:customStyle="1" w:styleId="ppTable">
    <w:name w:val="pp Table"/>
    <w:basedOn w:val="TableNormal"/>
    <w:uiPriority w:val="99"/>
    <w:rsid w:val="007A6465"/>
    <w:pPr>
      <w:spacing w:after="24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7A6465"/>
    <w:pPr>
      <w:numPr>
        <w:ilvl w:val="4"/>
      </w:numPr>
      <w:ind w:left="2160"/>
    </w:pPr>
  </w:style>
  <w:style w:type="paragraph" w:customStyle="1" w:styleId="ppBulletListIndent2">
    <w:name w:val="pp Bullet List Indent 2"/>
    <w:basedOn w:val="ppBulletListIndent"/>
    <w:qFormat/>
    <w:rsid w:val="007A6465"/>
    <w:pPr>
      <w:tabs>
        <w:tab w:val="clear" w:pos="1757"/>
        <w:tab w:val="num" w:pos="2520"/>
      </w:tabs>
      <w:ind w:left="2115"/>
    </w:pPr>
  </w:style>
  <w:style w:type="paragraph" w:customStyle="1" w:styleId="ppNumberListIndent2">
    <w:name w:val="pp Number List Indent 2"/>
    <w:basedOn w:val="ppNumberListIndent"/>
    <w:qFormat/>
    <w:rsid w:val="007A6465"/>
    <w:pPr>
      <w:numPr>
        <w:ilvl w:val="3"/>
      </w:numPr>
      <w:ind w:left="2115" w:hanging="357"/>
    </w:pPr>
  </w:style>
  <w:style w:type="paragraph" w:customStyle="1" w:styleId="ppCodeIndent3">
    <w:name w:val="pp Code Indent 3"/>
    <w:basedOn w:val="ppCodeIndent2"/>
    <w:qFormat/>
    <w:rsid w:val="007A6465"/>
    <w:pPr>
      <w:numPr>
        <w:ilvl w:val="4"/>
      </w:numPr>
    </w:pPr>
  </w:style>
  <w:style w:type="paragraph" w:customStyle="1" w:styleId="ppCodeLanguageIndent3">
    <w:name w:val="pp Code Language Indent 3"/>
    <w:basedOn w:val="ppCodeLanguageIndent2"/>
    <w:next w:val="ppCodeIndent3"/>
    <w:qFormat/>
    <w:rsid w:val="007A6465"/>
    <w:pPr>
      <w:numPr>
        <w:ilvl w:val="4"/>
      </w:numPr>
    </w:pPr>
  </w:style>
  <w:style w:type="paragraph" w:customStyle="1" w:styleId="ppNoteIndent3">
    <w:name w:val="pp Note Indent 3"/>
    <w:basedOn w:val="ppNoteIndent2"/>
    <w:qFormat/>
    <w:rsid w:val="007A6465"/>
    <w:pPr>
      <w:numPr>
        <w:ilvl w:val="4"/>
      </w:numPr>
    </w:pPr>
  </w:style>
  <w:style w:type="paragraph" w:customStyle="1" w:styleId="ppFigureIndent3">
    <w:name w:val="pp Figure Indent 3"/>
    <w:basedOn w:val="ppFigureIndent2"/>
    <w:qFormat/>
    <w:rsid w:val="007A6465"/>
    <w:pPr>
      <w:numPr>
        <w:ilvl w:val="4"/>
      </w:numPr>
    </w:pPr>
  </w:style>
  <w:style w:type="paragraph" w:customStyle="1" w:styleId="ppFigureCaptionIndent3">
    <w:name w:val="pp Figure Caption Indent 3"/>
    <w:basedOn w:val="ppFigureCaptionIndent2"/>
    <w:qFormat/>
    <w:rsid w:val="007A6465"/>
    <w:pPr>
      <w:numPr>
        <w:ilvl w:val="4"/>
      </w:numPr>
    </w:pPr>
  </w:style>
  <w:style w:type="paragraph" w:customStyle="1" w:styleId="ppFigureNumberIndent3">
    <w:name w:val="pp Figure Number Indent 3"/>
    <w:basedOn w:val="ppFigureNumberIndent2"/>
    <w:qFormat/>
    <w:rsid w:val="007A6465"/>
    <w:pPr>
      <w:numPr>
        <w:ilvl w:val="4"/>
      </w:numPr>
      <w:ind w:left="2160" w:firstLine="0"/>
    </w:pPr>
  </w:style>
  <w:style w:type="paragraph" w:customStyle="1" w:styleId="ppBodyAfterTableText">
    <w:name w:val="pp Body After Table Text"/>
    <w:basedOn w:val="ppBodyText"/>
    <w:next w:val="BodyText"/>
    <w:qFormat/>
    <w:rsid w:val="007A6465"/>
    <w:pPr>
      <w:spacing w:before="240"/>
    </w:pPr>
  </w:style>
  <w:style w:type="paragraph" w:styleId="BodyText">
    <w:name w:val="Body Text"/>
    <w:basedOn w:val="Normal"/>
    <w:link w:val="BodyTextChar"/>
    <w:semiHidden/>
    <w:unhideWhenUsed/>
    <w:rsid w:val="007A6465"/>
  </w:style>
  <w:style w:type="character" w:customStyle="1" w:styleId="BodyTextChar">
    <w:name w:val="Body Text Char"/>
    <w:basedOn w:val="DefaultParagraphFont"/>
    <w:link w:val="BodyText"/>
    <w:semiHidden/>
    <w:rsid w:val="007A6465"/>
    <w:rPr>
      <w:rFonts w:eastAsiaTheme="minorEastAsia"/>
      <w:lang w:bidi="en-US"/>
    </w:rPr>
  </w:style>
  <w:style w:type="paragraph" w:customStyle="1" w:styleId="ppNoteBulletIndent">
    <w:name w:val="pp Note Bullet Indent"/>
    <w:basedOn w:val="ppNoteBullet"/>
    <w:qFormat/>
    <w:rsid w:val="007A6465"/>
    <w:pPr>
      <w:ind w:left="1146"/>
    </w:pPr>
  </w:style>
  <w:style w:type="paragraph" w:customStyle="1" w:styleId="ppNoteBulletIndent2">
    <w:name w:val="pp Note Bullet Indent 2"/>
    <w:basedOn w:val="ppNoteBulletIndent"/>
    <w:qFormat/>
    <w:rsid w:val="007A6465"/>
    <w:pPr>
      <w:ind w:left="1866"/>
    </w:pPr>
  </w:style>
  <w:style w:type="paragraph" w:customStyle="1" w:styleId="ppNoteBulletIndent3">
    <w:name w:val="pp Note Bullet Indent 3"/>
    <w:basedOn w:val="ppNoteBulletIndent2"/>
    <w:qFormat/>
    <w:rsid w:val="007A6465"/>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647">
      <w:bodyDiv w:val="1"/>
      <w:marLeft w:val="0"/>
      <w:marRight w:val="0"/>
      <w:marTop w:val="0"/>
      <w:marBottom w:val="0"/>
      <w:divBdr>
        <w:top w:val="none" w:sz="0" w:space="0" w:color="auto"/>
        <w:left w:val="none" w:sz="0" w:space="0" w:color="auto"/>
        <w:bottom w:val="none" w:sz="0" w:space="0" w:color="auto"/>
        <w:right w:val="none" w:sz="0" w:space="0" w:color="auto"/>
      </w:divBdr>
    </w:div>
    <w:div w:id="717125473">
      <w:bodyDiv w:val="1"/>
      <w:marLeft w:val="0"/>
      <w:marRight w:val="0"/>
      <w:marTop w:val="0"/>
      <w:marBottom w:val="0"/>
      <w:divBdr>
        <w:top w:val="none" w:sz="0" w:space="0" w:color="auto"/>
        <w:left w:val="none" w:sz="0" w:space="0" w:color="auto"/>
        <w:bottom w:val="none" w:sz="0" w:space="0" w:color="auto"/>
        <w:right w:val="none" w:sz="0" w:space="0" w:color="auto"/>
      </w:divBdr>
    </w:div>
    <w:div w:id="728960204">
      <w:bodyDiv w:val="1"/>
      <w:marLeft w:val="0"/>
      <w:marRight w:val="0"/>
      <w:marTop w:val="0"/>
      <w:marBottom w:val="0"/>
      <w:divBdr>
        <w:top w:val="none" w:sz="0" w:space="0" w:color="auto"/>
        <w:left w:val="none" w:sz="0" w:space="0" w:color="auto"/>
        <w:bottom w:val="none" w:sz="0" w:space="0" w:color="auto"/>
        <w:right w:val="none" w:sz="0" w:space="0" w:color="auto"/>
      </w:divBdr>
    </w:div>
    <w:div w:id="905066055">
      <w:bodyDiv w:val="1"/>
      <w:marLeft w:val="0"/>
      <w:marRight w:val="0"/>
      <w:marTop w:val="0"/>
      <w:marBottom w:val="0"/>
      <w:divBdr>
        <w:top w:val="none" w:sz="0" w:space="0" w:color="auto"/>
        <w:left w:val="none" w:sz="0" w:space="0" w:color="auto"/>
        <w:bottom w:val="none" w:sz="0" w:space="0" w:color="auto"/>
        <w:right w:val="none" w:sz="0" w:space="0" w:color="auto"/>
      </w:divBdr>
    </w:div>
    <w:div w:id="123045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dotnethell.it/suxstellino" TargetMode="External"/><Relationship Id="rId13" Type="http://schemas.openxmlformats.org/officeDocument/2006/relationships/hyperlink" Target="http://msdn.microsoft.com/en-us/library/jj907294.asp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tsqlt.org/" TargetMode="External"/><Relationship Id="rId7" Type="http://schemas.openxmlformats.org/officeDocument/2006/relationships/hyperlink" Target="http://mvp.microsoft.com/it-it/mvp/Alessandro%20Alpi-4014222" TargetMode="External"/><Relationship Id="rId12" Type="http://schemas.openxmlformats.org/officeDocument/2006/relationships/hyperlink" Target="http://msdn.microsoft.com/it-it/library/dn383992.aspx" TargetMode="External"/><Relationship Id="rId17" Type="http://schemas.openxmlformats.org/officeDocument/2006/relationships/image" Target="media/image4.PNG"/><Relationship Id="rId25" Type="http://schemas.openxmlformats.org/officeDocument/2006/relationships/hyperlink" Target="http://mvp.microsoft.com/it-it/mvp/Alessandro%20Alpi-4014222"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red-gate.com/products/sql-development/sql-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code.msdn.microsoft.com/tSQLUnit-samples-Database-54b10e47"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ourceforge.net/projects/tsqlunit/" TargetMode="External"/><Relationship Id="rId28" Type="http://schemas.openxmlformats.org/officeDocument/2006/relationships/theme" Target="theme/theme1.xml"/><Relationship Id="rId10" Type="http://schemas.openxmlformats.org/officeDocument/2006/relationships/hyperlink" Target="http://www.alessandroalpi.net"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uxstellino.wordpress.com" TargetMode="External"/><Relationship Id="rId14" Type="http://schemas.openxmlformats.org/officeDocument/2006/relationships/hyperlink" Target="https://msdn.microsoft.com/it-it/library/dn894015.aspx" TargetMode="External"/><Relationship Id="rId22" Type="http://schemas.openxmlformats.org/officeDocument/2006/relationships/hyperlink" Target="http://www.red-gate.com/products/sql-development/sql-test/"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7E5BF6E-AFFC-4E16-913E-F240D9628742}"/>
      </w:docPartPr>
      <w:docPartBody>
        <w:p w:rsidR="00745F0F" w:rsidRDefault="004C4834">
          <w:r w:rsidRPr="0041390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834"/>
    <w:rsid w:val="004C4834"/>
    <w:rsid w:val="00745F0F"/>
    <w:rsid w:val="00D050CD"/>
    <w:rsid w:val="00F03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48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c 8 d d 0 f e 5 - 7 3 8 1 - 4 1 4 1 - a 0 0 d - 2 5 3 f c 1 2 9 5 c e 4 "   t i t l e = " U n i t   t e s t i n g   c o n   S Q L   S e r v e r "   s t y l e = " T o p i c " / >  
 < / t o c > 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79C2-B0C6-4857-B9B6-9171A5046703}">
  <ds:schemaRefs>
    <ds:schemaRef ds:uri="http://www.w3.org/2001/XMLSchema"/>
  </ds:schemaRefs>
</ds:datastoreItem>
</file>

<file path=customXml/itemProps2.xml><?xml version="1.0" encoding="utf-8"?>
<ds:datastoreItem xmlns:ds="http://schemas.openxmlformats.org/officeDocument/2006/customXml" ds:itemID="{A456DE3D-9464-4A08-9B68-CACD69D3E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11899</TotalTime>
  <Pages>12</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Alpi</dc:creator>
  <cp:keywords/>
  <dc:description/>
  <cp:lastModifiedBy>Aldo Donetti</cp:lastModifiedBy>
  <cp:revision>26</cp:revision>
  <dcterms:created xsi:type="dcterms:W3CDTF">2014-12-05T16:21:00Z</dcterms:created>
  <dcterms:modified xsi:type="dcterms:W3CDTF">2015-05-25T10:44:00Z</dcterms:modified>
</cp:coreProperties>
</file>