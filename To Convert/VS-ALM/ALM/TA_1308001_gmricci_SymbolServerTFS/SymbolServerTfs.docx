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AF53" w14:textId="58A825DE" w:rsidR="000302A2" w:rsidRPr="000302A2" w:rsidRDefault="005F20F5" w:rsidP="000302A2">
      <w:pPr>
        <w:pStyle w:val="Heading1"/>
        <w:rPr>
          <w:lang w:val="it-IT"/>
        </w:rPr>
      </w:pPr>
      <w:r>
        <w:rPr>
          <w:lang w:val="it-IT"/>
        </w:rPr>
        <w:t>Creare un Symbol S</w:t>
      </w:r>
      <w:r w:rsidR="000302A2">
        <w:rPr>
          <w:lang w:val="it-IT"/>
        </w:rPr>
        <w:t xml:space="preserve">erver </w:t>
      </w:r>
      <w:r>
        <w:rPr>
          <w:lang w:val="it-IT"/>
        </w:rPr>
        <w:t>con le Build di</w:t>
      </w:r>
      <w:r w:rsidR="000302A2">
        <w:rPr>
          <w:lang w:val="it-IT"/>
        </w:rPr>
        <w:t xml:space="preserve"> Team Foundation Server</w:t>
      </w:r>
    </w:p>
    <w:p w14:paraId="5AF6BD63" w14:textId="3DE612C7" w:rsidR="000302A2" w:rsidRDefault="000302A2" w:rsidP="000302A2">
      <w:pPr>
        <w:pStyle w:val="Heading2"/>
        <w:rPr>
          <w:lang w:val="it-IT"/>
        </w:rPr>
      </w:pPr>
      <w:r>
        <w:rPr>
          <w:lang w:val="it-IT"/>
        </w:rPr>
        <w:t>Scenario standard: realizzazione di librerie interne</w:t>
      </w:r>
    </w:p>
    <w:p w14:paraId="60EEEFF2" w14:textId="7ABAC739" w:rsidR="000302A2" w:rsidRPr="000302A2" w:rsidRDefault="000302A2" w:rsidP="000302A2">
      <w:pPr>
        <w:pStyle w:val="NormalWeb"/>
        <w:rPr>
          <w:lang w:val="it-IT"/>
        </w:rPr>
      </w:pPr>
      <w:r>
        <w:rPr>
          <w:lang w:val="it-IT"/>
        </w:rPr>
        <w:t xml:space="preserve">Se nella propria organizzazione vengono </w:t>
      </w:r>
      <w:r w:rsidRPr="000302A2">
        <w:rPr>
          <w:lang w:val="it-IT"/>
        </w:rPr>
        <w:t>sviluppate</w:t>
      </w:r>
      <w:r>
        <w:rPr>
          <w:lang w:val="it-IT"/>
        </w:rPr>
        <w:t xml:space="preserve"> librerie ad uso interno</w:t>
      </w:r>
      <w:r w:rsidRPr="000302A2">
        <w:rPr>
          <w:lang w:val="it-IT"/>
        </w:rPr>
        <w:t>, indipendentemente dalla modalità di distribuzione scelta, le problematiche maggiori che si riscontrano sono due</w:t>
      </w:r>
    </w:p>
    <w:p w14:paraId="49780D3A" w14:textId="47EAD95F" w:rsidR="000302A2" w:rsidRPr="000302A2" w:rsidRDefault="000302A2" w:rsidP="000302A2">
      <w:pPr>
        <w:pStyle w:val="NormalWeb"/>
        <w:numPr>
          <w:ilvl w:val="0"/>
          <w:numId w:val="27"/>
        </w:numPr>
        <w:rPr>
          <w:lang w:val="it-IT"/>
        </w:rPr>
      </w:pPr>
      <w:r w:rsidRPr="000302A2">
        <w:rPr>
          <w:b/>
          <w:bCs/>
          <w:lang w:val="it-IT"/>
        </w:rPr>
        <w:t xml:space="preserve">Chi usa le librerie lamenta il problema di non poter </w:t>
      </w:r>
      <w:r>
        <w:rPr>
          <w:b/>
          <w:bCs/>
          <w:lang w:val="it-IT"/>
        </w:rPr>
        <w:t>effettuare il debug del</w:t>
      </w:r>
      <w:r w:rsidR="005F20F5">
        <w:rPr>
          <w:b/>
          <w:bCs/>
          <w:lang w:val="it-IT"/>
        </w:rPr>
        <w:t xml:space="preserve"> codice sorgente</w:t>
      </w:r>
      <w:r w:rsidR="005F20F5">
        <w:rPr>
          <w:lang w:val="it-IT"/>
        </w:rPr>
        <w:t xml:space="preserve">. In caso di </w:t>
      </w:r>
      <w:r w:rsidRPr="000302A2">
        <w:rPr>
          <w:lang w:val="it-IT"/>
        </w:rPr>
        <w:t xml:space="preserve">eccezione </w:t>
      </w:r>
      <w:r w:rsidR="005F20F5">
        <w:rPr>
          <w:lang w:val="it-IT"/>
        </w:rPr>
        <w:t>interna al</w:t>
      </w:r>
      <w:r w:rsidRPr="000302A2">
        <w:rPr>
          <w:lang w:val="it-IT"/>
        </w:rPr>
        <w:t xml:space="preserve">la libreria non si riesce a </w:t>
      </w:r>
      <w:r w:rsidR="005F20F5">
        <w:rPr>
          <w:lang w:val="it-IT"/>
        </w:rPr>
        <w:t>diagnosticare la causa</w:t>
      </w:r>
      <w:r w:rsidR="008E23F2">
        <w:rPr>
          <w:lang w:val="it-IT"/>
        </w:rPr>
        <w:t>;</w:t>
      </w:r>
    </w:p>
    <w:p w14:paraId="1DA03CA5" w14:textId="0733DE28" w:rsidR="000302A2" w:rsidRPr="000302A2" w:rsidRDefault="000302A2" w:rsidP="000302A2">
      <w:pPr>
        <w:pStyle w:val="NormalWeb"/>
        <w:numPr>
          <w:ilvl w:val="0"/>
          <w:numId w:val="27"/>
        </w:numPr>
        <w:rPr>
          <w:lang w:val="it-IT"/>
        </w:rPr>
      </w:pPr>
      <w:r w:rsidRPr="000302A2">
        <w:rPr>
          <w:b/>
          <w:bCs/>
          <w:lang w:val="it-IT"/>
        </w:rPr>
        <w:t>Si perde traccia delle varie versioni</w:t>
      </w:r>
      <w:r w:rsidR="005F20F5">
        <w:rPr>
          <w:lang w:val="it-IT"/>
        </w:rPr>
        <w:t>,</w:t>
      </w:r>
      <w:r w:rsidRPr="000302A2">
        <w:rPr>
          <w:lang w:val="it-IT"/>
        </w:rPr>
        <w:t xml:space="preserve"> non si capisce </w:t>
      </w:r>
      <w:r w:rsidR="008E23F2">
        <w:rPr>
          <w:lang w:val="it-IT"/>
        </w:rPr>
        <w:t>più</w:t>
      </w:r>
      <w:r w:rsidR="005F20F5">
        <w:rPr>
          <w:lang w:val="it-IT"/>
        </w:rPr>
        <w:t xml:space="preserve"> quale progetto stia usando quale versione. Anche in questo caso, in caso di eccezione interna, non si è in grado di collegarla al sorgente realmente utilizzato per la sua compilazione</w:t>
      </w:r>
    </w:p>
    <w:p w14:paraId="27433FDD" w14:textId="2F06801B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 xml:space="preserve">Mentre il punto due è stato già trattato </w:t>
      </w:r>
      <w:r>
        <w:rPr>
          <w:lang w:val="it-IT"/>
        </w:rPr>
        <w:t xml:space="preserve">in un precedente articolo dal titolo: </w:t>
      </w:r>
      <w:hyperlink r:id="rId6" w:tgtFrame="_blank" w:history="1">
        <w:r w:rsidRPr="008E23F2">
          <w:rPr>
            <w:i/>
            <w:lang w:val="it-IT"/>
          </w:rPr>
          <w:t>Gestire</w:t>
        </w:r>
        <w:r w:rsidR="008E23F2">
          <w:rPr>
            <w:i/>
            <w:lang w:val="it-IT"/>
          </w:rPr>
          <w:t xml:space="preserve"> la numerazione degli assembly d</w:t>
        </w:r>
        <w:r w:rsidRPr="008E23F2">
          <w:rPr>
            <w:i/>
            <w:lang w:val="it-IT"/>
          </w:rPr>
          <w:t>urante le build</w:t>
        </w:r>
      </w:hyperlink>
      <w:r w:rsidRPr="000302A2">
        <w:rPr>
          <w:lang w:val="it-IT"/>
        </w:rPr>
        <w:t xml:space="preserve"> il primo punto rimane spesso “parzialmente” irrisolto. </w:t>
      </w:r>
      <w:r>
        <w:rPr>
          <w:lang w:val="it-IT"/>
        </w:rPr>
        <w:t>Il termine</w:t>
      </w:r>
      <w:r w:rsidRPr="000302A2">
        <w:rPr>
          <w:lang w:val="it-IT"/>
        </w:rPr>
        <w:t xml:space="preserve"> </w:t>
      </w:r>
      <w:r>
        <w:rPr>
          <w:lang w:val="it-IT"/>
        </w:rPr>
        <w:t>“</w:t>
      </w:r>
      <w:r w:rsidRPr="000302A2">
        <w:rPr>
          <w:lang w:val="it-IT"/>
        </w:rPr>
        <w:t>parzialmente</w:t>
      </w:r>
      <w:r>
        <w:rPr>
          <w:lang w:val="it-IT"/>
        </w:rPr>
        <w:t>” viene usato perché solitamente si hanno i seguenti sintomi</w:t>
      </w:r>
      <w:r w:rsidRPr="000302A2">
        <w:rPr>
          <w:lang w:val="it-IT"/>
        </w:rPr>
        <w:t xml:space="preserve">: </w:t>
      </w:r>
      <w:r w:rsidR="008E23F2">
        <w:rPr>
          <w:b/>
          <w:bCs/>
          <w:lang w:val="it-IT"/>
        </w:rPr>
        <w:t>a</w:t>
      </w:r>
      <w:r>
        <w:rPr>
          <w:b/>
          <w:bCs/>
          <w:lang w:val="it-IT"/>
        </w:rPr>
        <w:t>lcuni riescono ad effettuare il debug del sorgente</w:t>
      </w:r>
      <w:r w:rsidRPr="000302A2">
        <w:rPr>
          <w:rStyle w:val="Strong"/>
          <w:lang w:val="it-IT"/>
        </w:rPr>
        <w:t xml:space="preserve"> mentre altri </w:t>
      </w:r>
      <w:r>
        <w:rPr>
          <w:rStyle w:val="Strong"/>
          <w:lang w:val="it-IT"/>
        </w:rPr>
        <w:t xml:space="preserve">membri del team </w:t>
      </w:r>
      <w:r w:rsidRPr="000302A2">
        <w:rPr>
          <w:rStyle w:val="Strong"/>
          <w:lang w:val="it-IT"/>
        </w:rPr>
        <w:t>no</w:t>
      </w:r>
      <w:r w:rsidR="005F20F5">
        <w:rPr>
          <w:b/>
          <w:lang w:val="it-IT"/>
        </w:rPr>
        <w:t>, anche chi riesce ad effettuare il debug però spesso riceve l’avvertimento che la versione del file è differente da quella usata per la compilazione.</w:t>
      </w:r>
      <w:r w:rsidRPr="000302A2">
        <w:rPr>
          <w:lang w:val="it-IT"/>
        </w:rPr>
        <w:t xml:space="preserve"> La ragione di questo è</w:t>
      </w:r>
      <w:r>
        <w:rPr>
          <w:lang w:val="it-IT"/>
        </w:rPr>
        <w:t xml:space="preserve"> da ricercarsi nella struttura dei </w:t>
      </w:r>
      <w:r w:rsidRPr="000302A2">
        <w:rPr>
          <w:lang w:val="it-IT"/>
        </w:rPr>
        <w:t xml:space="preserve">file .pdb (i file dei simboli) </w:t>
      </w:r>
      <w:r>
        <w:rPr>
          <w:lang w:val="it-IT"/>
        </w:rPr>
        <w:t xml:space="preserve">generati da Visual Studio, nei quali vengono </w:t>
      </w:r>
      <w:r w:rsidRPr="000302A2">
        <w:rPr>
          <w:lang w:val="it-IT"/>
        </w:rPr>
        <w:t>scritte tutte le informazioni necessarie</w:t>
      </w:r>
      <w:r w:rsidR="005F20F5">
        <w:rPr>
          <w:lang w:val="it-IT"/>
        </w:rPr>
        <w:t xml:space="preserve"> per effettuare il</w:t>
      </w:r>
      <w:r>
        <w:rPr>
          <w:lang w:val="it-IT"/>
        </w:rPr>
        <w:t xml:space="preserve"> debug. Il problema sorge perché </w:t>
      </w:r>
      <w:r w:rsidR="005F20F5">
        <w:rPr>
          <w:lang w:val="it-IT"/>
        </w:rPr>
        <w:t>i file sorgenti vengono referenziati usando il percorso assoluto,</w:t>
      </w:r>
      <w:r w:rsidRPr="000302A2">
        <w:rPr>
          <w:lang w:val="it-IT"/>
        </w:rPr>
        <w:t xml:space="preserve"> quindi </w:t>
      </w:r>
      <w:r w:rsidRPr="000302A2">
        <w:rPr>
          <w:rStyle w:val="Strong"/>
          <w:lang w:val="it-IT"/>
        </w:rPr>
        <w:t>se chi usa la libreria non ha i sorgenti nello stesso percorso locale di chi ha compilato la dll</w:t>
      </w:r>
      <w:r w:rsidRPr="000302A2">
        <w:rPr>
          <w:lang w:val="it-IT"/>
        </w:rPr>
        <w:t>, quando si preme F11 (Step Into) per debuggare una funzione in una libreria</w:t>
      </w:r>
      <w:r w:rsidR="005F20F5">
        <w:rPr>
          <w:lang w:val="it-IT"/>
        </w:rPr>
        <w:t>, o al momento di una eccezione</w:t>
      </w:r>
      <w:r w:rsidRPr="000302A2">
        <w:rPr>
          <w:lang w:val="it-IT"/>
        </w:rPr>
        <w:t xml:space="preserve">, Visual Studio </w:t>
      </w:r>
      <w:r>
        <w:rPr>
          <w:lang w:val="it-IT"/>
        </w:rPr>
        <w:t>apre</w:t>
      </w:r>
      <w:r w:rsidR="005F20F5">
        <w:rPr>
          <w:lang w:val="it-IT"/>
        </w:rPr>
        <w:t xml:space="preserve"> la classica finestra di dialogo chiedendo dove si trovano i file sorgente</w:t>
      </w:r>
      <w:r w:rsidRPr="000302A2">
        <w:rPr>
          <w:lang w:val="it-IT"/>
        </w:rPr>
        <w:t xml:space="preserve">. </w:t>
      </w:r>
    </w:p>
    <w:p w14:paraId="3E6B3D7A" w14:textId="50F3FB54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 xml:space="preserve">Anche se si adotta una policy per cui tutti gli sviluppatori </w:t>
      </w:r>
      <w:r>
        <w:rPr>
          <w:lang w:val="it-IT"/>
        </w:rPr>
        <w:t>strutturano i progetti</w:t>
      </w:r>
      <w:r w:rsidRPr="000302A2">
        <w:rPr>
          <w:lang w:val="it-IT"/>
        </w:rPr>
        <w:t xml:space="preserve"> nello stesso percorso</w:t>
      </w:r>
      <w:r>
        <w:rPr>
          <w:lang w:val="it-IT"/>
        </w:rPr>
        <w:t xml:space="preserve"> del proprio disco fisso</w:t>
      </w:r>
      <w:r w:rsidRPr="000302A2">
        <w:rPr>
          <w:lang w:val="it-IT"/>
        </w:rPr>
        <w:t>, questa soluzione</w:t>
      </w:r>
      <w:r>
        <w:rPr>
          <w:lang w:val="it-IT"/>
        </w:rPr>
        <w:t xml:space="preserve"> non è </w:t>
      </w:r>
      <w:r w:rsidR="005F20F5">
        <w:rPr>
          <w:lang w:val="it-IT"/>
        </w:rPr>
        <w:t>comunque corretta. I</w:t>
      </w:r>
      <w:r>
        <w:rPr>
          <w:lang w:val="it-IT"/>
        </w:rPr>
        <w:t>n questo caso</w:t>
      </w:r>
      <w:r w:rsidR="005F20F5">
        <w:rPr>
          <w:lang w:val="it-IT"/>
        </w:rPr>
        <w:t xml:space="preserve">, sebbene Visual Studio sia in grado di trovare i sorgenti nel disco, </w:t>
      </w:r>
      <w:r>
        <w:rPr>
          <w:lang w:val="it-IT"/>
        </w:rPr>
        <w:t xml:space="preserve">la versione </w:t>
      </w:r>
      <w:r>
        <w:rPr>
          <w:b/>
          <w:lang w:val="it-IT"/>
        </w:rPr>
        <w:t xml:space="preserve">difficilmente sarà la stessa </w:t>
      </w:r>
      <w:r w:rsidRPr="000302A2">
        <w:rPr>
          <w:rStyle w:val="Strong"/>
          <w:lang w:val="it-IT"/>
        </w:rPr>
        <w:t>con cui è stata compilata la dll che si sta usando</w:t>
      </w:r>
      <w:r w:rsidRPr="000302A2">
        <w:rPr>
          <w:lang w:val="it-IT"/>
        </w:rPr>
        <w:t xml:space="preserve">. Se </w:t>
      </w:r>
      <w:r>
        <w:rPr>
          <w:lang w:val="it-IT"/>
        </w:rPr>
        <w:t xml:space="preserve">si considera </w:t>
      </w:r>
      <w:r w:rsidRPr="000302A2">
        <w:rPr>
          <w:lang w:val="it-IT"/>
        </w:rPr>
        <w:t>che potrebbero essere in circolazione più versioni di una certa dll, si può capire come sia impossibile adottare questo approccio.</w:t>
      </w:r>
    </w:p>
    <w:p w14:paraId="447D337C" w14:textId="7E70DE5C" w:rsidR="000302A2" w:rsidRPr="002F789B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 xml:space="preserve">La soluzione migliore è usare </w:t>
      </w:r>
      <w:r w:rsidR="005F20F5">
        <w:rPr>
          <w:lang w:val="it-IT"/>
        </w:rPr>
        <w:t>le Build</w:t>
      </w:r>
      <w:r>
        <w:rPr>
          <w:lang w:val="it-IT"/>
        </w:rPr>
        <w:t xml:space="preserve"> di Team Foundation Server che </w:t>
      </w:r>
      <w:r w:rsidR="005F20F5">
        <w:rPr>
          <w:lang w:val="it-IT"/>
        </w:rPr>
        <w:t>permettono</w:t>
      </w:r>
      <w:r>
        <w:rPr>
          <w:lang w:val="it-IT"/>
        </w:rPr>
        <w:t xml:space="preserve"> (sin dalla versione di TFS 2010) di </w:t>
      </w:r>
      <w:r w:rsidRPr="000302A2">
        <w:rPr>
          <w:lang w:val="it-IT"/>
        </w:rPr>
        <w:t xml:space="preserve">specificare </w:t>
      </w:r>
      <w:r>
        <w:rPr>
          <w:lang w:val="it-IT"/>
        </w:rPr>
        <w:t xml:space="preserve">uno share di rete da usare come </w:t>
      </w:r>
      <w:hyperlink r:id="rId7" w:history="1">
        <w:r w:rsidRPr="000302A2">
          <w:rPr>
            <w:rStyle w:val="Hyperlink"/>
            <w:lang w:val="it-IT"/>
          </w:rPr>
          <w:t>Symbol Server</w:t>
        </w:r>
      </w:hyperlink>
      <w:r>
        <w:rPr>
          <w:lang w:val="it-IT"/>
        </w:rPr>
        <w:t xml:space="preserve">. </w:t>
      </w:r>
      <w:r w:rsidR="002F789B">
        <w:rPr>
          <w:lang w:val="it-IT"/>
        </w:rPr>
        <w:t>Tutto</w:t>
      </w:r>
      <w:r w:rsidRPr="000302A2">
        <w:rPr>
          <w:lang w:val="it-IT"/>
        </w:rPr>
        <w:t xml:space="preserve"> </w:t>
      </w:r>
      <w:r w:rsidRPr="000302A2">
        <w:rPr>
          <w:rStyle w:val="Strong"/>
          <w:lang w:val="it-IT"/>
        </w:rPr>
        <w:t>quello che si richiede è che sia disponibile un Build Server che abbia accesso ad uno share di rete</w:t>
      </w:r>
      <w:r w:rsidR="002F789B">
        <w:rPr>
          <w:lang w:val="it-IT"/>
        </w:rPr>
        <w:t>, il processo di b</w:t>
      </w:r>
      <w:r w:rsidR="005F20F5">
        <w:rPr>
          <w:lang w:val="it-IT"/>
        </w:rPr>
        <w:t>uild effettuerà tutto il resto in maniera completamente automatica.</w:t>
      </w:r>
    </w:p>
    <w:p w14:paraId="122CE422" w14:textId="2AAAFB64" w:rsidR="000302A2" w:rsidRPr="000302A2" w:rsidRDefault="002F789B" w:rsidP="000302A2">
      <w:pPr>
        <w:pStyle w:val="NormalWeb"/>
        <w:rPr>
          <w:lang w:val="it-IT"/>
        </w:rPr>
      </w:pPr>
      <w:r>
        <w:rPr>
          <w:lang w:val="it-IT"/>
        </w:rPr>
        <w:t xml:space="preserve">Se si utilizza </w:t>
      </w:r>
      <w:r w:rsidR="000302A2" w:rsidRPr="000302A2">
        <w:rPr>
          <w:lang w:val="it-IT"/>
        </w:rPr>
        <w:t xml:space="preserve">TF Service </w:t>
      </w:r>
      <w:r>
        <w:rPr>
          <w:lang w:val="it-IT"/>
        </w:rPr>
        <w:t xml:space="preserve">(TFS hostato in Azure), sebbene sia fornito supporto nativo </w:t>
      </w:r>
      <w:r w:rsidR="000302A2" w:rsidRPr="000302A2">
        <w:rPr>
          <w:lang w:val="it-IT"/>
        </w:rPr>
        <w:t xml:space="preserve">alla build con </w:t>
      </w:r>
      <w:r>
        <w:rPr>
          <w:lang w:val="it-IT"/>
        </w:rPr>
        <w:t>l’</w:t>
      </w:r>
      <w:r w:rsidR="000302A2" w:rsidRPr="000302A2">
        <w:rPr>
          <w:lang w:val="it-IT"/>
        </w:rPr>
        <w:t>elastic build</w:t>
      </w:r>
      <w:r>
        <w:rPr>
          <w:lang w:val="it-IT"/>
        </w:rPr>
        <w:t>,</w:t>
      </w:r>
      <w:r w:rsidR="000302A2" w:rsidRPr="000302A2">
        <w:rPr>
          <w:lang w:val="it-IT"/>
        </w:rPr>
        <w:t xml:space="preserve"> </w:t>
      </w:r>
      <w:r>
        <w:rPr>
          <w:lang w:val="it-IT"/>
        </w:rPr>
        <w:t xml:space="preserve">esso non è in grado di accedere a nessuno share di rete privato. In questa situazione è </w:t>
      </w:r>
      <w:r w:rsidR="000302A2" w:rsidRPr="000302A2">
        <w:rPr>
          <w:lang w:val="it-IT"/>
        </w:rPr>
        <w:t xml:space="preserve">necessario </w:t>
      </w:r>
      <w:r>
        <w:rPr>
          <w:lang w:val="it-IT"/>
        </w:rPr>
        <w:t xml:space="preserve">configurare </w:t>
      </w:r>
      <w:r w:rsidR="000302A2" w:rsidRPr="000302A2">
        <w:rPr>
          <w:lang w:val="it-IT"/>
        </w:rPr>
        <w:t xml:space="preserve">un Build Controller on-premise </w:t>
      </w:r>
      <w:r>
        <w:rPr>
          <w:lang w:val="it-IT"/>
        </w:rPr>
        <w:t xml:space="preserve">nella propria rete aziendale </w:t>
      </w:r>
      <w:r w:rsidR="000302A2" w:rsidRPr="000302A2">
        <w:rPr>
          <w:lang w:val="it-IT"/>
        </w:rPr>
        <w:t>oppure</w:t>
      </w:r>
      <w:r>
        <w:rPr>
          <w:lang w:val="it-IT"/>
        </w:rPr>
        <w:t xml:space="preserve"> utilizzare una Virtual Machine su Azure</w:t>
      </w:r>
      <w:r w:rsidR="000302A2" w:rsidRPr="000302A2">
        <w:rPr>
          <w:lang w:val="it-IT"/>
        </w:rPr>
        <w:t>.</w:t>
      </w:r>
      <w:r>
        <w:rPr>
          <w:lang w:val="it-IT"/>
        </w:rPr>
        <w:t xml:space="preserve"> </w:t>
      </w:r>
      <w:r w:rsidR="005F20F5">
        <w:rPr>
          <w:lang w:val="it-IT"/>
        </w:rPr>
        <w:t>Al contrario se si utilizza TFS on-premise, è sufficiente un qualsiasi build server ed uno share di rete.</w:t>
      </w:r>
    </w:p>
    <w:p w14:paraId="5F3895C9" w14:textId="123D1978" w:rsidR="000302A2" w:rsidRPr="000302A2" w:rsidRDefault="002F789B" w:rsidP="000302A2">
      <w:pPr>
        <w:pStyle w:val="Heading2"/>
        <w:rPr>
          <w:lang w:val="it-IT"/>
        </w:rPr>
      </w:pPr>
      <w:r>
        <w:rPr>
          <w:lang w:val="it-IT"/>
        </w:rPr>
        <w:t>I</w:t>
      </w:r>
      <w:r w:rsidR="000302A2" w:rsidRPr="000302A2">
        <w:rPr>
          <w:lang w:val="it-IT"/>
        </w:rPr>
        <w:t>nstallare e configurare il build agent</w:t>
      </w:r>
    </w:p>
    <w:p w14:paraId="23260CAD" w14:textId="1E86A95F" w:rsidR="002F789B" w:rsidRPr="002F789B" w:rsidRDefault="002F789B" w:rsidP="000302A2">
      <w:pPr>
        <w:pStyle w:val="NormalWeb"/>
        <w:rPr>
          <w:lang w:val="it-IT"/>
        </w:rPr>
      </w:pPr>
      <w:r>
        <w:rPr>
          <w:lang w:val="it-IT"/>
        </w:rPr>
        <w:t>Questa operazione è necessaria se viene utilizzato TF Service e non si è mai configurato un build controller aggiuntivo, oppure se si utilizza il TFS standard ma non si è mai configurato l’ambiente di Build.</w:t>
      </w:r>
    </w:p>
    <w:p w14:paraId="18D72B05" w14:textId="36D97277" w:rsidR="000302A2" w:rsidRDefault="002F789B" w:rsidP="000302A2">
      <w:pPr>
        <w:pStyle w:val="NormalWeb"/>
        <w:rPr>
          <w:lang w:val="it-IT"/>
        </w:rPr>
      </w:pPr>
      <w:r w:rsidRPr="002F789B">
        <w:rPr>
          <w:i/>
          <w:lang w:val="it-IT"/>
        </w:rPr>
        <w:lastRenderedPageBreak/>
        <w:t>TF Service:</w:t>
      </w:r>
      <w:r>
        <w:rPr>
          <w:lang w:val="it-IT"/>
        </w:rPr>
        <w:t xml:space="preserve"> </w:t>
      </w:r>
      <w:r w:rsidR="000302A2" w:rsidRPr="000302A2">
        <w:rPr>
          <w:lang w:val="it-IT"/>
        </w:rPr>
        <w:t>Dopo avere configurato una Virtual</w:t>
      </w:r>
      <w:r w:rsidR="005F20F5">
        <w:rPr>
          <w:lang w:val="it-IT"/>
        </w:rPr>
        <w:t xml:space="preserve"> Machine in Azure o on-premise,</w:t>
      </w:r>
      <w:r w:rsidR="000302A2" w:rsidRPr="000302A2">
        <w:rPr>
          <w:lang w:val="it-IT"/>
        </w:rPr>
        <w:t xml:space="preserve"> si dovrà procedere ad abilitare alcuni ruoli ed installare </w:t>
      </w:r>
      <w:r>
        <w:rPr>
          <w:lang w:val="it-IT"/>
        </w:rPr>
        <w:t xml:space="preserve">TFS Express. La scelta della versione Express </w:t>
      </w:r>
      <w:r w:rsidR="005F20F5">
        <w:rPr>
          <w:lang w:val="it-IT"/>
        </w:rPr>
        <w:t xml:space="preserve">viene fatta perché è </w:t>
      </w:r>
      <w:r>
        <w:rPr>
          <w:lang w:val="it-IT"/>
        </w:rPr>
        <w:t xml:space="preserve">disponibile senza alcun costo di licenza </w:t>
      </w:r>
      <w:r w:rsidR="005F20F5">
        <w:rPr>
          <w:lang w:val="it-IT"/>
        </w:rPr>
        <w:t xml:space="preserve">fino a 5 utenti </w:t>
      </w:r>
      <w:r>
        <w:rPr>
          <w:lang w:val="it-IT"/>
        </w:rPr>
        <w:t xml:space="preserve">e permette di installare </w:t>
      </w:r>
      <w:r w:rsidR="005F20F5">
        <w:rPr>
          <w:lang w:val="it-IT"/>
        </w:rPr>
        <w:t>un Build Server.</w:t>
      </w:r>
      <w:r>
        <w:rPr>
          <w:lang w:val="it-IT"/>
        </w:rPr>
        <w:t xml:space="preserve"> </w:t>
      </w:r>
    </w:p>
    <w:p w14:paraId="003D381A" w14:textId="00866CFB" w:rsidR="002F789B" w:rsidRDefault="002F789B" w:rsidP="000302A2">
      <w:pPr>
        <w:pStyle w:val="NormalWeb"/>
        <w:rPr>
          <w:lang w:val="it-IT"/>
        </w:rPr>
      </w:pPr>
      <w:r>
        <w:rPr>
          <w:i/>
          <w:lang w:val="it-IT"/>
        </w:rPr>
        <w:t xml:space="preserve">On-premise: </w:t>
      </w:r>
      <w:r>
        <w:rPr>
          <w:lang w:val="it-IT"/>
        </w:rPr>
        <w:t xml:space="preserve">Per l’installazione on-premise si procederà invece all’installazione del Build Server direttamente dalla </w:t>
      </w:r>
      <w:r w:rsidR="005F20F5">
        <w:rPr>
          <w:lang w:val="it-IT"/>
        </w:rPr>
        <w:t>ISO</w:t>
      </w:r>
      <w:r>
        <w:rPr>
          <w:lang w:val="it-IT"/>
        </w:rPr>
        <w:t xml:space="preserve"> di Team Foundation Server, visto che gi</w:t>
      </w:r>
      <w:r w:rsidR="005F20F5">
        <w:rPr>
          <w:lang w:val="it-IT"/>
        </w:rPr>
        <w:t>à si possiede la licenza di TFS e le relative CAL.</w:t>
      </w:r>
    </w:p>
    <w:p w14:paraId="75B61D29" w14:textId="377F67D6" w:rsidR="002F789B" w:rsidRPr="002F789B" w:rsidRDefault="002F789B" w:rsidP="000302A2">
      <w:pPr>
        <w:pStyle w:val="NormalWeb"/>
        <w:rPr>
          <w:lang w:val="it-IT"/>
        </w:rPr>
      </w:pPr>
      <w:r>
        <w:rPr>
          <w:lang w:val="it-IT"/>
        </w:rPr>
        <w:t>In entrambi i casi nella Virtual Machine dovrete abilitare.</w:t>
      </w:r>
    </w:p>
    <w:p w14:paraId="119A20FB" w14:textId="2DBF5370" w:rsidR="000302A2" w:rsidRPr="000302A2" w:rsidRDefault="000302A2" w:rsidP="000302A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it-IT"/>
        </w:rPr>
      </w:pPr>
      <w:r w:rsidRPr="000302A2">
        <w:rPr>
          <w:lang w:val="it-IT"/>
        </w:rPr>
        <w:t>il File Server role, per avere le share di rete</w:t>
      </w:r>
    </w:p>
    <w:p w14:paraId="60EFFF92" w14:textId="1FF0A93C" w:rsidR="000302A2" w:rsidRPr="000302A2" w:rsidRDefault="000302A2" w:rsidP="000302A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it-IT"/>
        </w:rPr>
      </w:pPr>
      <w:r w:rsidRPr="000302A2">
        <w:rPr>
          <w:lang w:val="it-IT"/>
        </w:rPr>
        <w:t>il Web Server per avere IIS e poter pubblicare un sito</w:t>
      </w:r>
    </w:p>
    <w:p w14:paraId="2AB896CF" w14:textId="3C0CE1DC" w:rsidR="000302A2" w:rsidRPr="000302A2" w:rsidRDefault="002F789B" w:rsidP="000302A2">
      <w:pPr>
        <w:pStyle w:val="NormalWeb"/>
        <w:rPr>
          <w:lang w:val="it-IT"/>
        </w:rPr>
      </w:pPr>
      <w:r>
        <w:rPr>
          <w:lang w:val="it-IT"/>
        </w:rPr>
        <w:t xml:space="preserve">Una volta installato e </w:t>
      </w:r>
      <w:hyperlink r:id="rId8" w:history="1">
        <w:r w:rsidRPr="002F789B">
          <w:rPr>
            <w:rStyle w:val="Hyperlink"/>
            <w:lang w:val="it-IT"/>
          </w:rPr>
          <w:t>config</w:t>
        </w:r>
        <w:r w:rsidRPr="002F789B">
          <w:rPr>
            <w:rStyle w:val="Hyperlink"/>
            <w:lang w:val="it-IT"/>
          </w:rPr>
          <w:t>u</w:t>
        </w:r>
        <w:r w:rsidRPr="002F789B">
          <w:rPr>
            <w:rStyle w:val="Hyperlink"/>
            <w:lang w:val="it-IT"/>
          </w:rPr>
          <w:t>rato il Build Server</w:t>
        </w:r>
      </w:hyperlink>
      <w:r>
        <w:rPr>
          <w:lang w:val="it-IT"/>
        </w:rPr>
        <w:t xml:space="preserve"> </w:t>
      </w:r>
      <w:r w:rsidR="000302A2" w:rsidRPr="000302A2">
        <w:rPr>
          <w:lang w:val="it-IT"/>
        </w:rPr>
        <w:t>si</w:t>
      </w:r>
      <w:r>
        <w:rPr>
          <w:lang w:val="it-IT"/>
        </w:rPr>
        <w:t xml:space="preserve"> dovrà creare la cartella </w:t>
      </w:r>
      <w:r w:rsidR="005F20F5">
        <w:rPr>
          <w:lang w:val="it-IT"/>
        </w:rPr>
        <w:t>che conterrà</w:t>
      </w:r>
      <w:r>
        <w:rPr>
          <w:lang w:val="it-IT"/>
        </w:rPr>
        <w:t xml:space="preserve"> il Symbol Server e condividerla in rete</w:t>
      </w:r>
      <w:r w:rsidR="000302A2" w:rsidRPr="000302A2">
        <w:rPr>
          <w:lang w:val="it-IT"/>
        </w:rPr>
        <w:t xml:space="preserve">, in questo esempio l’indirizzo dello share è: </w:t>
      </w:r>
      <w:hyperlink r:id="rId9" w:history="1">
        <w:r w:rsidR="000302A2" w:rsidRPr="000302A2">
          <w:rPr>
            <w:rStyle w:val="Hyperlink"/>
            <w:rFonts w:eastAsiaTheme="majorEastAsia"/>
            <w:lang w:val="it-IT"/>
          </w:rPr>
          <w:t>\\tfssymbolserver\symbols</w:t>
        </w:r>
      </w:hyperlink>
    </w:p>
    <w:p w14:paraId="067E4F41" w14:textId="6F4D7BA6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4E45BE24" wp14:editId="04A2A981">
            <wp:extent cx="4772025" cy="3086100"/>
            <wp:effectExtent l="0" t="0" r="9525" b="0"/>
            <wp:docPr id="24" name="Picture 24" descr="image_thumb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thumb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321A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t xml:space="preserve">Figura 1: </w:t>
      </w:r>
      <w:r w:rsidRPr="000302A2">
        <w:rPr>
          <w:rStyle w:val="Emphasis"/>
          <w:lang w:val="it-IT"/>
        </w:rPr>
        <w:t>Creare uno share di rete configurato per lettura / scrittura</w:t>
      </w:r>
    </w:p>
    <w:p w14:paraId="77B9377C" w14:textId="37DFADDD" w:rsidR="000302A2" w:rsidRDefault="000302A2" w:rsidP="000302A2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649C3C26" wp14:editId="48C49046">
            <wp:extent cx="6143625" cy="3190875"/>
            <wp:effectExtent l="0" t="0" r="9525" b="9525"/>
            <wp:docPr id="23" name="Picture 23" descr="image_thumb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_thumb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7DF8" w14:textId="563CFB58" w:rsidR="000302A2" w:rsidRPr="002F789B" w:rsidRDefault="000302A2" w:rsidP="000302A2">
      <w:pPr>
        <w:pStyle w:val="NormalWeb"/>
        <w:rPr>
          <w:lang w:val="it-IT"/>
        </w:rPr>
      </w:pPr>
      <w:r w:rsidRPr="002F789B">
        <w:rPr>
          <w:rStyle w:val="Strong"/>
          <w:lang w:val="it-IT"/>
        </w:rPr>
        <w:t xml:space="preserve">Figura 2: </w:t>
      </w:r>
      <w:r w:rsidR="002F789B" w:rsidRPr="002F789B">
        <w:rPr>
          <w:rStyle w:val="Emphasis"/>
          <w:lang w:val="it-IT"/>
        </w:rPr>
        <w:t xml:space="preserve">Il build controller ed un agente </w:t>
      </w:r>
      <w:r w:rsidR="002F789B">
        <w:rPr>
          <w:rStyle w:val="Emphasis"/>
          <w:lang w:val="it-IT"/>
        </w:rPr>
        <w:t xml:space="preserve">configurati </w:t>
      </w:r>
    </w:p>
    <w:p w14:paraId="69F7588D" w14:textId="751B98E5" w:rsidR="000302A2" w:rsidRPr="000302A2" w:rsidRDefault="000302A2" w:rsidP="000302A2">
      <w:pPr>
        <w:pStyle w:val="Heading2"/>
        <w:rPr>
          <w:lang w:val="it-IT"/>
        </w:rPr>
      </w:pPr>
      <w:r w:rsidRPr="000302A2">
        <w:rPr>
          <w:lang w:val="it-IT"/>
        </w:rPr>
        <w:t xml:space="preserve">Creare </w:t>
      </w:r>
      <w:r w:rsidR="002F789B">
        <w:rPr>
          <w:lang w:val="it-IT"/>
        </w:rPr>
        <w:t>una build collegata al symbol server</w:t>
      </w:r>
    </w:p>
    <w:p w14:paraId="250FB0C6" w14:textId="2496797A" w:rsidR="005F20F5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>Una volta che il Build Controller è operativo, si può procedere alla</w:t>
      </w:r>
      <w:r w:rsidRPr="000302A2">
        <w:rPr>
          <w:rStyle w:val="Strong"/>
          <w:lang w:val="it-IT"/>
        </w:rPr>
        <w:t xml:space="preserve"> creazione di una definizione di Build per compilare la versione binaria della libreria che si vuole rilasciare</w:t>
      </w:r>
      <w:r w:rsidR="002F789B">
        <w:rPr>
          <w:lang w:val="it-IT"/>
        </w:rPr>
        <w:t xml:space="preserve">. La configurazione è standard; nel caso di build su TF Service si deve ricordare di selezionare il build controller appena installato sulla Virtual Machine e non l’elastic build, che non </w:t>
      </w:r>
      <w:r w:rsidR="005F20F5">
        <w:rPr>
          <w:lang w:val="it-IT"/>
        </w:rPr>
        <w:t>ha</w:t>
      </w:r>
      <w:r w:rsidR="002F789B">
        <w:rPr>
          <w:lang w:val="it-IT"/>
        </w:rPr>
        <w:t xml:space="preserve"> accesso alla cartella condivisa</w:t>
      </w:r>
      <w:r w:rsidRPr="000302A2">
        <w:rPr>
          <w:lang w:val="it-IT"/>
        </w:rPr>
        <w:t>.</w:t>
      </w:r>
    </w:p>
    <w:p w14:paraId="7B060543" w14:textId="453736B0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58BC6C2C" wp14:editId="464E4EF0">
            <wp:extent cx="6286500" cy="3971925"/>
            <wp:effectExtent l="0" t="0" r="0" b="9525"/>
            <wp:docPr id="22" name="Picture 22" descr="image_thumb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thumb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DD1E" w14:textId="59CA8BE7" w:rsidR="000302A2" w:rsidRDefault="000302A2" w:rsidP="000302A2">
      <w:pPr>
        <w:pStyle w:val="NormalWeb"/>
        <w:rPr>
          <w:rStyle w:val="Emphasis"/>
          <w:lang w:val="it-IT"/>
        </w:rPr>
      </w:pPr>
      <w:r w:rsidRPr="000302A2">
        <w:rPr>
          <w:rStyle w:val="Strong"/>
          <w:lang w:val="it-IT"/>
        </w:rPr>
        <w:lastRenderedPageBreak/>
        <w:t xml:space="preserve">Figura 3: </w:t>
      </w:r>
      <w:r w:rsidR="005F20F5">
        <w:rPr>
          <w:rStyle w:val="Emphasis"/>
          <w:lang w:val="it-IT"/>
        </w:rPr>
        <w:t>configurazione di una build che utilizza il build controller appena installato</w:t>
      </w:r>
    </w:p>
    <w:p w14:paraId="38E58FCD" w14:textId="4E9D1AA6" w:rsidR="005F20F5" w:rsidRPr="000302A2" w:rsidRDefault="005F20F5" w:rsidP="000302A2">
      <w:pPr>
        <w:pStyle w:val="NormalWeb"/>
        <w:rPr>
          <w:lang w:val="it-IT"/>
        </w:rPr>
      </w:pPr>
      <w:r>
        <w:rPr>
          <w:rStyle w:val="Emphasis"/>
          <w:i w:val="0"/>
          <w:lang w:val="it-IT"/>
        </w:rPr>
        <w:t>Per TFS on-premise invece è possibile selezionare qualsiasi build controller i cui agent collegati abbiano accesso allo share di rete del Symbol Server.</w:t>
      </w:r>
    </w:p>
    <w:p w14:paraId="22A39274" w14:textId="34E89740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 xml:space="preserve">L’unica altra </w:t>
      </w:r>
      <w:r w:rsidR="00842E4D">
        <w:rPr>
          <w:lang w:val="it-IT"/>
        </w:rPr>
        <w:t>sezione</w:t>
      </w:r>
      <w:r w:rsidRPr="000302A2">
        <w:rPr>
          <w:lang w:val="it-IT"/>
        </w:rPr>
        <w:t xml:space="preserve"> della configurazione </w:t>
      </w:r>
      <w:r w:rsidR="00842E4D">
        <w:rPr>
          <w:lang w:val="it-IT"/>
        </w:rPr>
        <w:t>legata al Symbol</w:t>
      </w:r>
      <w:r w:rsidRPr="000302A2">
        <w:rPr>
          <w:lang w:val="it-IT"/>
        </w:rPr>
        <w:t xml:space="preserve"> Server</w:t>
      </w:r>
      <w:r w:rsidR="00842E4D">
        <w:rPr>
          <w:lang w:val="it-IT"/>
        </w:rPr>
        <w:t xml:space="preserve"> si trova nella</w:t>
      </w:r>
      <w:r w:rsidR="005F20F5">
        <w:rPr>
          <w:lang w:val="it-IT"/>
        </w:rPr>
        <w:t xml:space="preserve"> sezione Process / 2.Basic</w:t>
      </w:r>
      <w:r w:rsidR="00842E4D">
        <w:rPr>
          <w:lang w:val="it-IT"/>
        </w:rPr>
        <w:t xml:space="preserve">. </w:t>
      </w:r>
      <w:r w:rsidR="00842E4D" w:rsidRPr="005F20F5">
        <w:rPr>
          <w:b/>
          <w:lang w:val="it-IT"/>
        </w:rPr>
        <w:t>Le uniche opzioni che si debbono specificare sono un parametro booleano per abilitare / disabilitare la pubblicazione dei simboli e lo share di rete da utilizzare</w:t>
      </w:r>
      <w:r w:rsidRPr="000302A2">
        <w:rPr>
          <w:lang w:val="it-IT"/>
        </w:rPr>
        <w:t xml:space="preserve"> (</w:t>
      </w:r>
      <w:r w:rsidRPr="000302A2">
        <w:rPr>
          <w:rStyle w:val="Strong"/>
          <w:lang w:val="it-IT"/>
        </w:rPr>
        <w:t>Figura 4</w:t>
      </w:r>
      <w:r w:rsidRPr="000302A2">
        <w:rPr>
          <w:lang w:val="it-IT"/>
        </w:rPr>
        <w:t>)</w:t>
      </w:r>
      <w:r w:rsidR="00842E4D">
        <w:rPr>
          <w:lang w:val="it-IT"/>
        </w:rPr>
        <w:t xml:space="preserve"> In questo processo è stato anche utilizzato il processo di Build per il versionamento dei file, come descritto nell’articolo: </w:t>
      </w:r>
      <w:hyperlink r:id="rId16" w:tgtFrame="_blank" w:history="1">
        <w:r w:rsidR="00842E4D" w:rsidRPr="000302A2">
          <w:rPr>
            <w:lang w:val="it-IT"/>
          </w:rPr>
          <w:t>Gestire la numerazione degli assembly Durante le build</w:t>
        </w:r>
      </w:hyperlink>
    </w:p>
    <w:p w14:paraId="78363BB6" w14:textId="7A38D795" w:rsidR="000302A2" w:rsidRPr="00842E4D" w:rsidRDefault="005F20F5" w:rsidP="000302A2">
      <w:pPr>
        <w:pStyle w:val="NormalWeb"/>
        <w:rPr>
          <w:lang w:val="it-IT"/>
        </w:rPr>
      </w:pPr>
      <w:r>
        <w:rPr>
          <w:rStyle w:val="Emphasis"/>
          <w:lang w:val="it-IT"/>
        </w:rPr>
        <w:t>Come già detto, s</w:t>
      </w:r>
      <w:r w:rsidR="000302A2" w:rsidRPr="000302A2">
        <w:rPr>
          <w:rStyle w:val="Emphasis"/>
          <w:lang w:val="it-IT"/>
        </w:rPr>
        <w:t>e nel vostro scenario il server di build è on-premise</w:t>
      </w:r>
      <w:r>
        <w:rPr>
          <w:rStyle w:val="Emphasis"/>
          <w:lang w:val="it-IT"/>
        </w:rPr>
        <w:t>,</w:t>
      </w:r>
      <w:r w:rsidR="000302A2" w:rsidRPr="000302A2">
        <w:rPr>
          <w:rStyle w:val="Emphasis"/>
          <w:lang w:val="it-IT"/>
        </w:rPr>
        <w:t xml:space="preserve"> è possibile scegliere un qualsiasi share di rete che sia accessibile dall’utente us</w:t>
      </w:r>
      <w:r w:rsidR="00842E4D">
        <w:rPr>
          <w:rStyle w:val="Emphasis"/>
          <w:lang w:val="it-IT"/>
        </w:rPr>
        <w:t xml:space="preserve">ato per eseguire il Build Agent. </w:t>
      </w:r>
    </w:p>
    <w:p w14:paraId="539DB192" w14:textId="7770AB52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4F8EC32D" wp14:editId="000C6AFA">
            <wp:extent cx="7086600" cy="3638550"/>
            <wp:effectExtent l="0" t="0" r="0" b="0"/>
            <wp:docPr id="21" name="Picture 21" descr="image_thumb1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_thumb1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2300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t xml:space="preserve">Figura 4: </w:t>
      </w:r>
      <w:r w:rsidRPr="000302A2">
        <w:rPr>
          <w:rStyle w:val="Emphasis"/>
          <w:lang w:val="it-IT"/>
        </w:rPr>
        <w:t>Il tab del processo di build con evidenziato il template di versioning e le opzioni per la pubblicazione dei simboli.</w:t>
      </w:r>
    </w:p>
    <w:p w14:paraId="41DE95F4" w14:textId="2C6DEE88" w:rsidR="000302A2" w:rsidRPr="000302A2" w:rsidRDefault="00842E4D" w:rsidP="000302A2">
      <w:pPr>
        <w:pStyle w:val="NormalWeb"/>
        <w:rPr>
          <w:lang w:val="it-IT"/>
        </w:rPr>
      </w:pPr>
      <w:r>
        <w:rPr>
          <w:lang w:val="it-IT"/>
        </w:rPr>
        <w:t>Una volta che</w:t>
      </w:r>
      <w:r w:rsidR="000302A2" w:rsidRPr="000302A2">
        <w:rPr>
          <w:lang w:val="it-IT"/>
        </w:rPr>
        <w:t xml:space="preserve"> </w:t>
      </w:r>
      <w:r>
        <w:rPr>
          <w:lang w:val="it-IT"/>
        </w:rPr>
        <w:t xml:space="preserve">la </w:t>
      </w:r>
      <w:r w:rsidR="005F20F5">
        <w:rPr>
          <w:lang w:val="it-IT"/>
        </w:rPr>
        <w:t>definizione della build è completa, si procederà alla esecuzione della build, al termine della quale si potrà verificare l’effettivo popolamento della cartella del Symbol Server</w:t>
      </w:r>
      <w:r>
        <w:rPr>
          <w:lang w:val="it-IT"/>
        </w:rPr>
        <w:t>.</w:t>
      </w:r>
    </w:p>
    <w:p w14:paraId="132B9466" w14:textId="1458ACAD" w:rsidR="000302A2" w:rsidRDefault="000302A2" w:rsidP="000302A2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32E28478" wp14:editId="5171C328">
            <wp:extent cx="4838700" cy="2600325"/>
            <wp:effectExtent l="0" t="0" r="0" b="9525"/>
            <wp:docPr id="20" name="Picture 20" descr="image_thumb1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thumb1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CFF8" w14:textId="4830C6C4" w:rsidR="000302A2" w:rsidRPr="005F20F5" w:rsidRDefault="000302A2" w:rsidP="000302A2">
      <w:pPr>
        <w:pStyle w:val="NormalWeb"/>
        <w:rPr>
          <w:lang w:val="it-IT"/>
        </w:rPr>
      </w:pPr>
      <w:r w:rsidRPr="005F20F5">
        <w:rPr>
          <w:rStyle w:val="Strong"/>
          <w:lang w:val="it-IT"/>
        </w:rPr>
        <w:t xml:space="preserve">Figura 5: </w:t>
      </w:r>
      <w:r w:rsidR="005F20F5" w:rsidRPr="005F20F5">
        <w:rPr>
          <w:rStyle w:val="Emphasis"/>
          <w:lang w:val="it-IT"/>
        </w:rPr>
        <w:t xml:space="preserve">Al termine della build nello share di rete del </w:t>
      </w:r>
      <w:r w:rsidR="005F20F5">
        <w:rPr>
          <w:rStyle w:val="Emphasis"/>
          <w:lang w:val="it-IT"/>
        </w:rPr>
        <w:t>Symbol Server saranno presenti alcuni file</w:t>
      </w:r>
    </w:p>
    <w:p w14:paraId="437F1870" w14:textId="77777777" w:rsidR="000302A2" w:rsidRPr="000302A2" w:rsidRDefault="000302A2" w:rsidP="000302A2">
      <w:pPr>
        <w:pStyle w:val="Heading2"/>
        <w:rPr>
          <w:lang w:val="it-IT"/>
        </w:rPr>
      </w:pPr>
      <w:r w:rsidRPr="000302A2">
        <w:rPr>
          <w:lang w:val="it-IT"/>
        </w:rPr>
        <w:t>Passo 3: pubblicare la libreria dei simboli con IIS</w:t>
      </w:r>
    </w:p>
    <w:p w14:paraId="795D270C" w14:textId="328E1889" w:rsidR="009806BA" w:rsidRDefault="000302A2" w:rsidP="000302A2">
      <w:pPr>
        <w:pStyle w:val="NormalWeb"/>
        <w:rPr>
          <w:rStyle w:val="Emphasis"/>
          <w:lang w:val="it-IT"/>
        </w:rPr>
      </w:pPr>
      <w:r w:rsidRPr="000302A2">
        <w:rPr>
          <w:rStyle w:val="Emphasis"/>
          <w:lang w:val="it-IT"/>
        </w:rPr>
        <w:t>Se il vo</w:t>
      </w:r>
      <w:r w:rsidR="009806BA">
        <w:rPr>
          <w:rStyle w:val="Emphasis"/>
          <w:lang w:val="it-IT"/>
        </w:rPr>
        <w:t>stro build server è on-premise (TFS standard o TF Service) questo capitolo è superfluo</w:t>
      </w:r>
      <w:r w:rsidR="00877487">
        <w:rPr>
          <w:rStyle w:val="Emphasis"/>
          <w:lang w:val="it-IT"/>
        </w:rPr>
        <w:t>. B</w:t>
      </w:r>
      <w:r w:rsidR="009806BA">
        <w:rPr>
          <w:rStyle w:val="Emphasis"/>
          <w:lang w:val="it-IT"/>
        </w:rPr>
        <w:t xml:space="preserve">asta </w:t>
      </w:r>
      <w:r w:rsidR="00877487">
        <w:rPr>
          <w:rStyle w:val="Emphasis"/>
          <w:lang w:val="it-IT"/>
        </w:rPr>
        <w:t xml:space="preserve">infatti </w:t>
      </w:r>
      <w:r w:rsidR="009806BA">
        <w:rPr>
          <w:rStyle w:val="Emphasis"/>
          <w:lang w:val="it-IT"/>
        </w:rPr>
        <w:t xml:space="preserve">assicurarsi che </w:t>
      </w:r>
      <w:r w:rsidR="00877487">
        <w:rPr>
          <w:rStyle w:val="Emphasis"/>
          <w:lang w:val="it-IT"/>
        </w:rPr>
        <w:t xml:space="preserve">lo share di rete </w:t>
      </w:r>
      <w:r w:rsidRPr="000302A2">
        <w:rPr>
          <w:rStyle w:val="Emphasis"/>
          <w:lang w:val="it-IT"/>
        </w:rPr>
        <w:t xml:space="preserve">che contiene il symbol server </w:t>
      </w:r>
      <w:r w:rsidR="009806BA">
        <w:rPr>
          <w:rStyle w:val="Emphasis"/>
          <w:lang w:val="it-IT"/>
        </w:rPr>
        <w:t xml:space="preserve">sia </w:t>
      </w:r>
      <w:r w:rsidRPr="000302A2">
        <w:rPr>
          <w:rStyle w:val="Emphasis"/>
          <w:lang w:val="it-IT"/>
        </w:rPr>
        <w:t>visibile a tutti i computer</w:t>
      </w:r>
      <w:r w:rsidR="009806BA">
        <w:rPr>
          <w:rStyle w:val="Emphasis"/>
          <w:lang w:val="it-IT"/>
        </w:rPr>
        <w:t xml:space="preserve"> degli sviluppatori</w:t>
      </w:r>
      <w:r w:rsidRPr="000302A2">
        <w:rPr>
          <w:lang w:val="it-IT"/>
        </w:rPr>
        <w:t>.</w:t>
      </w:r>
      <w:r w:rsidRPr="000302A2">
        <w:rPr>
          <w:rStyle w:val="Emphasis"/>
          <w:lang w:val="it-IT"/>
        </w:rPr>
        <w:t xml:space="preserve"> </w:t>
      </w:r>
    </w:p>
    <w:p w14:paraId="7DD95521" w14:textId="368A3766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Emphasis"/>
          <w:lang w:val="it-IT"/>
        </w:rPr>
        <w:t xml:space="preserve">In caso </w:t>
      </w:r>
      <w:r w:rsidR="009806BA">
        <w:rPr>
          <w:rStyle w:val="Emphasis"/>
          <w:lang w:val="it-IT"/>
        </w:rPr>
        <w:t xml:space="preserve">invece </w:t>
      </w:r>
      <w:r w:rsidRPr="000302A2">
        <w:rPr>
          <w:rStyle w:val="Emphasis"/>
          <w:lang w:val="it-IT"/>
        </w:rPr>
        <w:t xml:space="preserve">di VM su Azure </w:t>
      </w:r>
      <w:r w:rsidR="009806BA">
        <w:rPr>
          <w:rStyle w:val="Emphasis"/>
          <w:lang w:val="it-IT"/>
        </w:rPr>
        <w:t xml:space="preserve">(TF Service) </w:t>
      </w:r>
      <w:r w:rsidRPr="000302A2">
        <w:rPr>
          <w:rStyle w:val="Emphasis"/>
          <w:lang w:val="it-IT"/>
        </w:rPr>
        <w:t>è necessario trovare una tecnica alternativa allo share di rete per permettere ai computer client di accedere alla libreria dei simboli.</w:t>
      </w:r>
      <w:r w:rsidR="00877487">
        <w:rPr>
          <w:rStyle w:val="Emphasis"/>
          <w:lang w:val="it-IT"/>
        </w:rPr>
        <w:t xml:space="preserve"> Questo capitolo spiega quindi come esporre la cartella del Symbol Server tramite IIS.</w:t>
      </w:r>
    </w:p>
    <w:p w14:paraId="15A3C807" w14:textId="603D6DD9" w:rsid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>La soluzione più semplice</w:t>
      </w:r>
      <w:r w:rsidR="00877487">
        <w:rPr>
          <w:lang w:val="it-IT"/>
        </w:rPr>
        <w:t xml:space="preserve"> nel caso la VM sia su Azure</w:t>
      </w:r>
      <w:r w:rsidRPr="000302A2">
        <w:rPr>
          <w:lang w:val="it-IT"/>
        </w:rPr>
        <w:t xml:space="preserve"> è quella di </w:t>
      </w:r>
      <w:r w:rsidRPr="000302A2">
        <w:rPr>
          <w:rStyle w:val="Strong"/>
          <w:lang w:val="it-IT"/>
        </w:rPr>
        <w:t xml:space="preserve">usare IIS e pubblicare un sito che punti allo </w:t>
      </w:r>
      <w:r w:rsidR="00877487">
        <w:rPr>
          <w:rStyle w:val="Strong"/>
          <w:lang w:val="it-IT"/>
        </w:rPr>
        <w:t xml:space="preserve">share di rete, con abilitato il </w:t>
      </w:r>
      <w:r w:rsidRPr="000302A2">
        <w:rPr>
          <w:rStyle w:val="Strong"/>
          <w:lang w:val="it-IT"/>
        </w:rPr>
        <w:t>Directory Browsing</w:t>
      </w:r>
      <w:r w:rsidRPr="000302A2">
        <w:rPr>
          <w:lang w:val="it-IT"/>
        </w:rPr>
        <w:t>. Alternativamente è possibile anche impostare una VPN tra la VM in azure e la propria rete</w:t>
      </w:r>
      <w:r w:rsidR="009806BA">
        <w:rPr>
          <w:lang w:val="it-IT"/>
        </w:rPr>
        <w:t xml:space="preserve"> locale, ma la soluzione con II</w:t>
      </w:r>
      <w:r w:rsidRPr="000302A2">
        <w:rPr>
          <w:lang w:val="it-IT"/>
        </w:rPr>
        <w:t>S è di gran lunga la più s</w:t>
      </w:r>
      <w:r w:rsidR="009806BA">
        <w:rPr>
          <w:lang w:val="it-IT"/>
        </w:rPr>
        <w:t xml:space="preserve">emplice e veloce da </w:t>
      </w:r>
      <w:r w:rsidR="00877487">
        <w:rPr>
          <w:lang w:val="it-IT"/>
        </w:rPr>
        <w:t>realizzare</w:t>
      </w:r>
      <w:r w:rsidR="009806BA">
        <w:rPr>
          <w:lang w:val="it-IT"/>
        </w:rPr>
        <w:t xml:space="preserve"> (a meno che non abbiate già una VM su azure in vpn con la propria infrastruttura). </w:t>
      </w:r>
    </w:p>
    <w:p w14:paraId="6D016206" w14:textId="43478A45" w:rsidR="009806BA" w:rsidRPr="000302A2" w:rsidRDefault="009806BA" w:rsidP="000302A2">
      <w:pPr>
        <w:pStyle w:val="NormalWeb"/>
        <w:rPr>
          <w:lang w:val="it-IT"/>
        </w:rPr>
      </w:pPr>
      <w:r>
        <w:rPr>
          <w:lang w:val="it-IT"/>
        </w:rPr>
        <w:t xml:space="preserve">Basta aprire la console di amministrazione di IIS ed aggiungere un nuovo sito che punti alla cartella locale che è stata condivisa </w:t>
      </w:r>
      <w:r w:rsidR="00877487">
        <w:rPr>
          <w:lang w:val="it-IT"/>
        </w:rPr>
        <w:t>abilitando</w:t>
      </w:r>
      <w:r>
        <w:rPr>
          <w:lang w:val="it-IT"/>
        </w:rPr>
        <w:t xml:space="preserve"> il directory browsing.</w:t>
      </w:r>
    </w:p>
    <w:p w14:paraId="473D83E4" w14:textId="31A6C686" w:rsidR="000302A2" w:rsidRDefault="000302A2" w:rsidP="000302A2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3700B162" wp14:editId="34FEE512">
            <wp:extent cx="6715125" cy="3667125"/>
            <wp:effectExtent l="0" t="0" r="9525" b="9525"/>
            <wp:docPr id="19" name="Picture 19" descr="image_thumb1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_thumb1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A962" w14:textId="77777777" w:rsidR="000302A2" w:rsidRDefault="000302A2" w:rsidP="000302A2">
      <w:pPr>
        <w:pStyle w:val="NormalWeb"/>
      </w:pPr>
      <w:r>
        <w:rPr>
          <w:rStyle w:val="Strong"/>
        </w:rPr>
        <w:t xml:space="preserve">Figura 6: </w:t>
      </w:r>
      <w:r>
        <w:rPr>
          <w:rStyle w:val="Emphasis"/>
        </w:rPr>
        <w:t>Symbol server is now publishing the symbol directory to the web with IIS</w:t>
      </w:r>
    </w:p>
    <w:p w14:paraId="0DE3C921" w14:textId="6B9B8608" w:rsidR="000302A2" w:rsidRPr="000302A2" w:rsidRDefault="009806BA" w:rsidP="000302A2">
      <w:pPr>
        <w:pStyle w:val="NormalWeb"/>
        <w:rPr>
          <w:lang w:val="it-IT"/>
        </w:rPr>
      </w:pPr>
      <w:r>
        <w:rPr>
          <w:lang w:val="it-IT"/>
        </w:rPr>
        <w:t xml:space="preserve">Per questo esempio </w:t>
      </w:r>
      <w:r w:rsidR="000302A2" w:rsidRPr="000302A2">
        <w:rPr>
          <w:lang w:val="it-IT"/>
        </w:rPr>
        <w:t>ho scelto la p</w:t>
      </w:r>
      <w:r>
        <w:rPr>
          <w:lang w:val="it-IT"/>
        </w:rPr>
        <w:t>orta 27000 per la pubblicazione, ed essendo la mia macchina virtuale su Azure, affinché</w:t>
      </w:r>
      <w:r w:rsidR="000302A2" w:rsidRPr="000302A2">
        <w:rPr>
          <w:lang w:val="it-IT"/>
        </w:rPr>
        <w:t xml:space="preserve"> </w:t>
      </w:r>
      <w:r w:rsidR="000302A2" w:rsidRPr="000302A2">
        <w:rPr>
          <w:rStyle w:val="Strong"/>
          <w:lang w:val="it-IT"/>
        </w:rPr>
        <w:t>il sito sia visibile dall’esterno è necessario aprire la porta scelta nel firewall interno di</w:t>
      </w:r>
      <w:r w:rsidR="00877487">
        <w:rPr>
          <w:rStyle w:val="Strong"/>
          <w:lang w:val="it-IT"/>
        </w:rPr>
        <w:t xml:space="preserve"> Windows Server</w:t>
      </w:r>
      <w:r w:rsidR="000302A2" w:rsidRPr="000302A2">
        <w:rPr>
          <w:rStyle w:val="Strong"/>
          <w:lang w:val="it-IT"/>
        </w:rPr>
        <w:t xml:space="preserve">, e creare un endpoints nel pannello di controllo </w:t>
      </w:r>
      <w:r w:rsidR="00877487">
        <w:rPr>
          <w:rStyle w:val="Strong"/>
          <w:lang w:val="it-IT"/>
        </w:rPr>
        <w:t>Azure</w:t>
      </w:r>
      <w:r w:rsidR="000302A2" w:rsidRPr="000302A2">
        <w:rPr>
          <w:rStyle w:val="Strong"/>
          <w:lang w:val="it-IT"/>
        </w:rPr>
        <w:t xml:space="preserve"> relativo alla vostra Virtual Machine</w:t>
      </w:r>
    </w:p>
    <w:p w14:paraId="76A7B720" w14:textId="160FC6E8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30A1C283" wp14:editId="1F944460">
            <wp:extent cx="5181600" cy="2095500"/>
            <wp:effectExtent l="0" t="0" r="0" b="0"/>
            <wp:docPr id="18" name="Picture 18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330C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t xml:space="preserve">Figura 7: </w:t>
      </w:r>
      <w:r w:rsidRPr="000302A2">
        <w:rPr>
          <w:rStyle w:val="Emphasis"/>
          <w:lang w:val="it-IT"/>
        </w:rPr>
        <w:t>Creazione dell’endpoint per esporre all’esterno la porta 27000</w:t>
      </w:r>
    </w:p>
    <w:p w14:paraId="169826E8" w14:textId="191898BC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 xml:space="preserve">Una volta che l’endpoint </w:t>
      </w:r>
      <w:r w:rsidR="00877487" w:rsidRPr="000302A2">
        <w:rPr>
          <w:lang w:val="it-IT"/>
        </w:rPr>
        <w:t xml:space="preserve">è stato creato </w:t>
      </w:r>
      <w:r w:rsidRPr="000302A2">
        <w:rPr>
          <w:lang w:val="it-IT"/>
        </w:rPr>
        <w:t xml:space="preserve">si dovrebbe essere in grado di navigare all’indirizzo scelto e </w:t>
      </w:r>
      <w:r w:rsidR="00877487">
        <w:rPr>
          <w:lang w:val="it-IT"/>
        </w:rPr>
        <w:t>visualizzare</w:t>
      </w:r>
      <w:r w:rsidRPr="000302A2">
        <w:rPr>
          <w:lang w:val="it-IT"/>
        </w:rPr>
        <w:t xml:space="preserve"> i file </w:t>
      </w:r>
      <w:r w:rsidR="00877487">
        <w:rPr>
          <w:lang w:val="it-IT"/>
        </w:rPr>
        <w:t xml:space="preserve">della cartella </w:t>
      </w:r>
      <w:r w:rsidRPr="000302A2">
        <w:rPr>
          <w:lang w:val="it-IT"/>
        </w:rPr>
        <w:t>dai computer della vostra rete.</w:t>
      </w:r>
    </w:p>
    <w:p w14:paraId="66195A10" w14:textId="224356CF" w:rsidR="000302A2" w:rsidRDefault="000302A2" w:rsidP="000302A2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48AFE120" wp14:editId="3F2FA7C0">
            <wp:extent cx="5143500" cy="2743200"/>
            <wp:effectExtent l="0" t="0" r="0" b="0"/>
            <wp:docPr id="17" name="Picture 17" descr="image_thumb2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_thumb2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F219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t xml:space="preserve">Figura 8: </w:t>
      </w:r>
      <w:r w:rsidRPr="000302A2">
        <w:rPr>
          <w:rStyle w:val="Emphasis"/>
          <w:lang w:val="it-IT"/>
        </w:rPr>
        <w:t>Il symbol server è ora esposto in HTTP</w:t>
      </w:r>
    </w:p>
    <w:p w14:paraId="3A74A491" w14:textId="027943A2" w:rsidR="000302A2" w:rsidRPr="000302A2" w:rsidRDefault="000302A2" w:rsidP="000302A2">
      <w:pPr>
        <w:pStyle w:val="Heading2"/>
        <w:rPr>
          <w:lang w:val="it-IT"/>
        </w:rPr>
      </w:pPr>
      <w:r w:rsidRPr="000302A2">
        <w:rPr>
          <w:lang w:val="it-IT"/>
        </w:rPr>
        <w:t>Configurare il Visual Studio per usare la libreria dei simboli</w:t>
      </w:r>
    </w:p>
    <w:p w14:paraId="27DA0F57" w14:textId="48386490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 xml:space="preserve">L’ultimo passo è </w:t>
      </w:r>
      <w:r w:rsidRPr="000302A2">
        <w:rPr>
          <w:rStyle w:val="Strong"/>
          <w:lang w:val="it-IT"/>
        </w:rPr>
        <w:t>configurare il Visual Studio</w:t>
      </w:r>
      <w:r w:rsidRPr="000302A2">
        <w:rPr>
          <w:lang w:val="it-IT"/>
        </w:rPr>
        <w:t xml:space="preserve"> specificando nelle opzioni </w:t>
      </w:r>
      <w:r w:rsidR="00877487">
        <w:rPr>
          <w:lang w:val="it-IT"/>
        </w:rPr>
        <w:t xml:space="preserve">del Debug </w:t>
      </w:r>
      <w:r w:rsidRPr="000302A2">
        <w:rPr>
          <w:lang w:val="it-IT"/>
        </w:rPr>
        <w:t>(Tools</w:t>
      </w:r>
      <w:r w:rsidR="00877487">
        <w:rPr>
          <w:lang w:val="it-IT"/>
        </w:rPr>
        <w:t xml:space="preserve"> -</w:t>
      </w:r>
      <w:r w:rsidRPr="000302A2">
        <w:rPr>
          <w:lang w:val="it-IT"/>
        </w:rPr>
        <w:t>&gt;</w:t>
      </w:r>
      <w:r w:rsidR="00877487">
        <w:rPr>
          <w:lang w:val="it-IT"/>
        </w:rPr>
        <w:t xml:space="preserve"> </w:t>
      </w:r>
      <w:r w:rsidRPr="000302A2">
        <w:rPr>
          <w:lang w:val="it-IT"/>
        </w:rPr>
        <w:t>Options</w:t>
      </w:r>
      <w:r w:rsidR="00877487">
        <w:rPr>
          <w:lang w:val="it-IT"/>
        </w:rPr>
        <w:t xml:space="preserve"> -&gt; Debugging</w:t>
      </w:r>
      <w:r w:rsidRPr="000302A2">
        <w:rPr>
          <w:lang w:val="it-IT"/>
        </w:rPr>
        <w:t>), l’indirizzo del server dei simboli. Nella figura sottostante</w:t>
      </w:r>
      <w:r w:rsidR="00877487">
        <w:rPr>
          <w:lang w:val="it-IT"/>
        </w:rPr>
        <w:t xml:space="preserve"> si possono vedere entrambe le configurazioni, uno share di rete (</w:t>
      </w:r>
      <w:hyperlink r:id="rId27" w:history="1">
        <w:r w:rsidR="00877487" w:rsidRPr="00EA704A">
          <w:rPr>
            <w:rStyle w:val="Hyperlink"/>
            <w:lang w:val="it-IT"/>
          </w:rPr>
          <w:t>\\TFSERVBS1\Symbols</w:t>
        </w:r>
      </w:hyperlink>
      <w:r w:rsidR="00877487">
        <w:rPr>
          <w:lang w:val="it-IT"/>
        </w:rPr>
        <w:t>) oppure l’esposizione tramite IIS all’indirizzo visto precedentemente (http://tfssymbolserver.cloudapp.net:27000)</w:t>
      </w:r>
    </w:p>
    <w:p w14:paraId="738B4D13" w14:textId="660069AC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1E5C51AF" wp14:editId="65075979">
            <wp:extent cx="7210425" cy="4286250"/>
            <wp:effectExtent l="0" t="0" r="9525" b="0"/>
            <wp:docPr id="16" name="Picture 16" descr="image_thumb23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_thumb23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D540" w14:textId="3676D39C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lastRenderedPageBreak/>
        <w:t xml:space="preserve">Figure 9: </w:t>
      </w:r>
      <w:r w:rsidRPr="000302A2">
        <w:rPr>
          <w:rStyle w:val="Emphasis"/>
          <w:lang w:val="it-IT"/>
        </w:rPr>
        <w:t>Il symbol ser</w:t>
      </w:r>
      <w:r w:rsidR="009806BA">
        <w:rPr>
          <w:rStyle w:val="Emphasis"/>
          <w:lang w:val="it-IT"/>
        </w:rPr>
        <w:t>ver è ora configurato in Visual S</w:t>
      </w:r>
      <w:r w:rsidRPr="000302A2">
        <w:rPr>
          <w:rStyle w:val="Emphasis"/>
          <w:lang w:val="it-IT"/>
        </w:rPr>
        <w:t>tudio</w:t>
      </w:r>
    </w:p>
    <w:p w14:paraId="4DB9E220" w14:textId="637CF95A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>Non bisogna inoltre dimenticare</w:t>
      </w:r>
      <w:r w:rsidR="00877487">
        <w:rPr>
          <w:lang w:val="it-IT"/>
        </w:rPr>
        <w:t xml:space="preserve"> di abilitare il Source Server S</w:t>
      </w:r>
      <w:r w:rsidRPr="000302A2">
        <w:rPr>
          <w:lang w:val="it-IT"/>
        </w:rPr>
        <w:t>upport, altrimenti i vari Symbol server verranno ignorati.</w:t>
      </w:r>
      <w:r w:rsidR="00877487">
        <w:rPr>
          <w:lang w:val="it-IT"/>
        </w:rPr>
        <w:t xml:space="preserve"> I settaggi importanti sono due: il primo è l’Enable Just My Code che va deselezionato ed il Source Server Support che va abilitato. </w:t>
      </w:r>
    </w:p>
    <w:p w14:paraId="6F24B259" w14:textId="52858F62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56B65DDF" wp14:editId="689C62C2">
            <wp:extent cx="7210425" cy="4200525"/>
            <wp:effectExtent l="0" t="0" r="9525" b="9525"/>
            <wp:docPr id="15" name="Picture 15" descr="image_thumb2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_thumb26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0088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t xml:space="preserve">Figure 10: </w:t>
      </w:r>
      <w:r w:rsidRPr="000302A2">
        <w:rPr>
          <w:rStyle w:val="Emphasis"/>
          <w:lang w:val="it-IT"/>
        </w:rPr>
        <w:t>Configurazione generale del debugging per abilitare l’uso dei symbol server</w:t>
      </w:r>
    </w:p>
    <w:p w14:paraId="04BA5C38" w14:textId="39E81A99" w:rsidR="00877487" w:rsidRDefault="00877487" w:rsidP="000302A2">
      <w:pPr>
        <w:pStyle w:val="NormalWeb"/>
        <w:rPr>
          <w:lang w:val="it-IT"/>
        </w:rPr>
      </w:pPr>
      <w:r>
        <w:rPr>
          <w:lang w:val="it-IT"/>
        </w:rPr>
        <w:t>Le operazioni necessarie per la pubblicazione di una versione diventano quindi:</w:t>
      </w:r>
    </w:p>
    <w:p w14:paraId="0E1B2C58" w14:textId="77777777" w:rsidR="00877487" w:rsidRDefault="009806BA" w:rsidP="00877487">
      <w:pPr>
        <w:pStyle w:val="NormalWeb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lanciare </w:t>
      </w:r>
      <w:r w:rsidR="00877487">
        <w:rPr>
          <w:lang w:val="it-IT"/>
        </w:rPr>
        <w:t>la build</w:t>
      </w:r>
    </w:p>
    <w:p w14:paraId="09582509" w14:textId="77777777" w:rsidR="00877487" w:rsidRDefault="009806BA" w:rsidP="00877487">
      <w:pPr>
        <w:pStyle w:val="NormalWeb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verificare </w:t>
      </w:r>
      <w:r w:rsidR="00877487">
        <w:rPr>
          <w:lang w:val="it-IT"/>
        </w:rPr>
        <w:t>che l’esecuzione vada a buon fine</w:t>
      </w:r>
    </w:p>
    <w:p w14:paraId="05B05985" w14:textId="3F995DEB" w:rsidR="000302A2" w:rsidRDefault="00877487" w:rsidP="00877487">
      <w:pPr>
        <w:pStyle w:val="NormalWeb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prelevare </w:t>
      </w:r>
      <w:r w:rsidR="000302A2" w:rsidRPr="000302A2">
        <w:rPr>
          <w:lang w:val="it-IT"/>
        </w:rPr>
        <w:t xml:space="preserve">i </w:t>
      </w:r>
      <w:r w:rsidR="009806BA">
        <w:rPr>
          <w:lang w:val="it-IT"/>
        </w:rPr>
        <w:t xml:space="preserve">file </w:t>
      </w:r>
      <w:r w:rsidR="000302A2" w:rsidRPr="000302A2">
        <w:rPr>
          <w:lang w:val="it-IT"/>
        </w:rPr>
        <w:t xml:space="preserve">binari dalla drop </w:t>
      </w:r>
      <w:r w:rsidR="009806BA">
        <w:rPr>
          <w:lang w:val="it-IT"/>
        </w:rPr>
        <w:t>folder</w:t>
      </w:r>
      <w:r w:rsidR="000302A2" w:rsidRPr="000302A2">
        <w:rPr>
          <w:lang w:val="it-IT"/>
        </w:rPr>
        <w:t>.</w:t>
      </w:r>
    </w:p>
    <w:p w14:paraId="6C562369" w14:textId="29C7C514" w:rsidR="00877487" w:rsidRDefault="00877487" w:rsidP="00877487">
      <w:pPr>
        <w:pStyle w:val="NormalWeb"/>
        <w:numPr>
          <w:ilvl w:val="0"/>
          <w:numId w:val="30"/>
        </w:numPr>
        <w:rPr>
          <w:lang w:val="it-IT"/>
        </w:rPr>
      </w:pPr>
      <w:r>
        <w:rPr>
          <w:lang w:val="it-IT"/>
        </w:rPr>
        <w:t>distribuire i file binari con i relativi .pdb</w:t>
      </w:r>
    </w:p>
    <w:p w14:paraId="49DFCCFC" w14:textId="7E2A6079" w:rsidR="00877487" w:rsidRPr="000302A2" w:rsidRDefault="00877487" w:rsidP="00877487">
      <w:pPr>
        <w:pStyle w:val="NormalWeb"/>
        <w:rPr>
          <w:lang w:val="it-IT"/>
        </w:rPr>
      </w:pPr>
      <w:r>
        <w:rPr>
          <w:lang w:val="it-IT"/>
        </w:rPr>
        <w:t>Per quanto riguarda la distribuzione si possono usare le tecniche preferite, usare un nuget server interno, includere i binari rilasciati nel source control, depositarli in un apposito share di rete, oppure semplicemente comunicare la url della Drop della build.</w:t>
      </w:r>
    </w:p>
    <w:p w14:paraId="5966FD62" w14:textId="7DC2A075" w:rsidR="000302A2" w:rsidRDefault="000302A2" w:rsidP="000302A2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2D3C0FCD" wp14:editId="70BC2ACB">
            <wp:extent cx="5838825" cy="3448050"/>
            <wp:effectExtent l="0" t="0" r="9525" b="0"/>
            <wp:docPr id="14" name="Picture 14" descr="image_thumb29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_thumb29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9009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t xml:space="preserve">Figure 11: </w:t>
      </w:r>
      <w:r w:rsidRPr="000302A2">
        <w:rPr>
          <w:rStyle w:val="Emphasis"/>
          <w:lang w:val="it-IT"/>
        </w:rPr>
        <w:t>La versione compilata della libreria può essere ora scaricata direttamente dalla drop folder della build</w:t>
      </w:r>
    </w:p>
    <w:p w14:paraId="3296026B" w14:textId="2A93B09D" w:rsidR="009806BA" w:rsidRDefault="00877487" w:rsidP="000302A2">
      <w:pPr>
        <w:pStyle w:val="NormalWeb"/>
        <w:rPr>
          <w:lang w:val="it-IT"/>
        </w:rPr>
      </w:pPr>
      <w:r>
        <w:rPr>
          <w:lang w:val="it-IT"/>
        </w:rPr>
        <w:t xml:space="preserve">La Drop può infatti essere scaricata comodamente in formato zip, come mostrato nella </w:t>
      </w:r>
      <w:r>
        <w:rPr>
          <w:b/>
          <w:lang w:val="it-IT"/>
        </w:rPr>
        <w:t>Figura 11</w:t>
      </w:r>
      <w:r>
        <w:rPr>
          <w:lang w:val="it-IT"/>
        </w:rPr>
        <w:t>.</w:t>
      </w:r>
    </w:p>
    <w:p w14:paraId="0C8997A4" w14:textId="28DA5320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 xml:space="preserve">In questo caso i file dei simboli generati dalla build, contengono un riferimento </w:t>
      </w:r>
      <w:r w:rsidR="001F739C">
        <w:rPr>
          <w:lang w:val="it-IT"/>
        </w:rPr>
        <w:t>ai sorgenti nel Team Foundation Server oltre che alla posizione su disco</w:t>
      </w:r>
      <w:r w:rsidRPr="000302A2">
        <w:rPr>
          <w:lang w:val="it-IT"/>
        </w:rPr>
        <w:t xml:space="preserve">. </w:t>
      </w:r>
      <w:r w:rsidRPr="000302A2">
        <w:rPr>
          <w:rStyle w:val="Strong"/>
          <w:lang w:val="it-IT"/>
        </w:rPr>
        <w:t>Basta quindi referenziare la dll nel proprio progetto</w:t>
      </w:r>
      <w:r w:rsidR="00877487">
        <w:rPr>
          <w:rStyle w:val="Strong"/>
          <w:lang w:val="it-IT"/>
        </w:rPr>
        <w:t xml:space="preserve"> ed essere sicuri che il corrispettivo file .pdb sia presente</w:t>
      </w:r>
      <w:r w:rsidRPr="000302A2">
        <w:rPr>
          <w:rStyle w:val="Strong"/>
          <w:lang w:val="it-IT"/>
        </w:rPr>
        <w:t xml:space="preserve"> </w:t>
      </w:r>
      <w:r w:rsidRPr="00877487">
        <w:rPr>
          <w:rStyle w:val="Strong"/>
          <w:b w:val="0"/>
          <w:lang w:val="it-IT"/>
        </w:rPr>
        <w:t xml:space="preserve">e durante il debug, se si preme F11 da Visual </w:t>
      </w:r>
      <w:r w:rsidR="00877487" w:rsidRPr="00877487">
        <w:rPr>
          <w:rStyle w:val="Strong"/>
          <w:b w:val="0"/>
          <w:lang w:val="it-IT"/>
        </w:rPr>
        <w:t>Studio, sarà</w:t>
      </w:r>
      <w:r w:rsidRPr="00877487">
        <w:rPr>
          <w:rStyle w:val="Strong"/>
          <w:b w:val="0"/>
          <w:lang w:val="it-IT"/>
        </w:rPr>
        <w:t xml:space="preserve"> possibile </w:t>
      </w:r>
      <w:r w:rsidR="001F739C" w:rsidRPr="00877487">
        <w:rPr>
          <w:rStyle w:val="Strong"/>
          <w:b w:val="0"/>
          <w:lang w:val="it-IT"/>
        </w:rPr>
        <w:t>effettuare il debug del codice sorgente della libreria</w:t>
      </w:r>
      <w:r w:rsidR="001F739C">
        <w:rPr>
          <w:rStyle w:val="Strong"/>
          <w:lang w:val="it-IT"/>
        </w:rPr>
        <w:t xml:space="preserve">. In questo caso </w:t>
      </w:r>
      <w:r w:rsidR="009806BA">
        <w:rPr>
          <w:rStyle w:val="Strong"/>
          <w:lang w:val="it-IT"/>
        </w:rPr>
        <w:t xml:space="preserve">i sorgenti corretti verranno </w:t>
      </w:r>
      <w:r w:rsidRPr="000302A2">
        <w:rPr>
          <w:rStyle w:val="Strong"/>
          <w:lang w:val="it-IT"/>
        </w:rPr>
        <w:t>scaricati automaticamente dal vostro TFS</w:t>
      </w:r>
      <w:r w:rsidRPr="000302A2">
        <w:rPr>
          <w:lang w:val="it-IT"/>
        </w:rPr>
        <w:t xml:space="preserve"> (Dovete chiaramente essere loggati ed avere accesso al tfs).</w:t>
      </w:r>
    </w:p>
    <w:p w14:paraId="158B3769" w14:textId="0C529215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7436F280" wp14:editId="4995A11C">
            <wp:extent cx="8782050" cy="3181350"/>
            <wp:effectExtent l="0" t="0" r="0" b="0"/>
            <wp:docPr id="13" name="Picture 13" descr="image_thumb32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_thumb32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7FE7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lastRenderedPageBreak/>
        <w:t xml:space="preserve">Figure 12: </w:t>
      </w:r>
      <w:r w:rsidRPr="000302A2">
        <w:rPr>
          <w:rStyle w:val="Emphasis"/>
          <w:lang w:val="it-IT"/>
        </w:rPr>
        <w:t>Premendo F11 si è in grado di entrare in debug nei file sorgenti usati per la compilazione della dll</w:t>
      </w:r>
    </w:p>
    <w:p w14:paraId="6B0C82B4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 xml:space="preserve">Quello che accade è, una volta premuto F11, Visual Studio legge dal file .pdb la posizione del codice sorgente relativo all’istruzione attuale, contatta la libreria dei simboli e TFS, scaricando cosi la versione corretta del file. Se si osserva con attenzione il nome del file in </w:t>
      </w:r>
      <w:r w:rsidRPr="000302A2">
        <w:rPr>
          <w:rStyle w:val="Strong"/>
          <w:lang w:val="it-IT"/>
        </w:rPr>
        <w:t>Figura 12</w:t>
      </w:r>
      <w:r w:rsidRPr="000302A2">
        <w:rPr>
          <w:rStyle w:val="Emphasis"/>
          <w:lang w:val="it-IT"/>
        </w:rPr>
        <w:t xml:space="preserve"> </w:t>
      </w:r>
      <w:r w:rsidRPr="000302A2">
        <w:rPr>
          <w:lang w:val="it-IT"/>
        </w:rPr>
        <w:t>si può notare come prima del nome del file (myLogLibrary.cs) sia presente un numero (1046), che altro non è che il changeset id.</w:t>
      </w:r>
    </w:p>
    <w:p w14:paraId="59FF1FA9" w14:textId="7F4009AF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7B022031" wp14:editId="6B92F14D">
            <wp:extent cx="3419475" cy="2200275"/>
            <wp:effectExtent l="0" t="0" r="9525" b="9525"/>
            <wp:docPr id="12" name="Picture 12" descr="image_thumb35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_thumb35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825E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t xml:space="preserve">Figure 13: </w:t>
      </w:r>
      <w:r w:rsidRPr="000302A2">
        <w:rPr>
          <w:rStyle w:val="Emphasis"/>
          <w:lang w:val="it-IT"/>
        </w:rPr>
        <w:t>L’ultima modifica fatta al file è appunto la versione 1046</w:t>
      </w:r>
    </w:p>
    <w:p w14:paraId="498C202C" w14:textId="5C7C3105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>L’aspetto interessant</w:t>
      </w:r>
      <w:r w:rsidR="00877487">
        <w:rPr>
          <w:lang w:val="it-IT"/>
        </w:rPr>
        <w:t>e dell’avere messo in opera un Symbol S</w:t>
      </w:r>
      <w:r w:rsidRPr="000302A2">
        <w:rPr>
          <w:lang w:val="it-IT"/>
        </w:rPr>
        <w:t>erver</w:t>
      </w:r>
      <w:r w:rsidR="001F739C">
        <w:rPr>
          <w:lang w:val="it-IT"/>
        </w:rPr>
        <w:t>,</w:t>
      </w:r>
      <w:r w:rsidRPr="000302A2">
        <w:rPr>
          <w:lang w:val="it-IT"/>
        </w:rPr>
        <w:t xml:space="preserve"> non è solamente </w:t>
      </w:r>
      <w:r w:rsidR="00877487">
        <w:rPr>
          <w:lang w:val="it-IT"/>
        </w:rPr>
        <w:t>la possibilità</w:t>
      </w:r>
      <w:r w:rsidRPr="000302A2">
        <w:rPr>
          <w:lang w:val="it-IT"/>
        </w:rPr>
        <w:t xml:space="preserve"> </w:t>
      </w:r>
      <w:r w:rsidR="00877487">
        <w:rPr>
          <w:lang w:val="it-IT"/>
        </w:rPr>
        <w:t>di poter effettuare il debug delle librerie interne</w:t>
      </w:r>
      <w:r w:rsidRPr="000302A2">
        <w:rPr>
          <w:lang w:val="it-IT"/>
        </w:rPr>
        <w:t xml:space="preserve"> senza doversi preoccupare di dove sia il sorgente, ma anche il fatto di poter effettuare il debug avendo </w:t>
      </w:r>
      <w:r w:rsidRPr="000302A2">
        <w:rPr>
          <w:rStyle w:val="Strong"/>
          <w:lang w:val="it-IT"/>
        </w:rPr>
        <w:t>sempre a disposizione la versione esatta del sorgente utilizzato per compilare la dll che si sta usando</w:t>
      </w:r>
      <w:r w:rsidR="00877487">
        <w:rPr>
          <w:rStyle w:val="Strong"/>
          <w:lang w:val="it-IT"/>
        </w:rPr>
        <w:t>.</w:t>
      </w:r>
    </w:p>
    <w:p w14:paraId="1FBB1187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>Infine si ricordi che è comunque possibile risalire alla build utilizzata semplicemente dalle proprietà del file, grazie alla libreria di versioning.</w:t>
      </w:r>
    </w:p>
    <w:p w14:paraId="669C1DD7" w14:textId="01FD80B6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1B99F635" wp14:editId="740BC124">
            <wp:extent cx="4000500" cy="2686050"/>
            <wp:effectExtent l="0" t="0" r="0" b="0"/>
            <wp:docPr id="11" name="Picture 11" descr="image_thumb38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_thumb38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AAFC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t xml:space="preserve">Figure 14: </w:t>
      </w:r>
      <w:r w:rsidRPr="000302A2">
        <w:rPr>
          <w:rStyle w:val="Emphasis"/>
          <w:lang w:val="it-IT"/>
        </w:rPr>
        <w:t>Il numero di versione identifica esattamente la build utilizzata per compilare la dll</w:t>
      </w:r>
    </w:p>
    <w:p w14:paraId="22792BEA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lastRenderedPageBreak/>
        <w:t>NOTA BENE</w:t>
      </w:r>
      <w:r w:rsidRPr="000302A2">
        <w:rPr>
          <w:lang w:val="it-IT"/>
        </w:rPr>
        <w:t>: I simboli pubblicati sono parte della build, per cui è necessario ricordare di non cancellare mai le build usate per pubblicare i simboli, o se le si cancella di non cancellare i relativi simboli, altrimenti tutte le dll che avete distribuito relative a quella build, non saranno più in grado di riconnettersi ai rispettivi sorgenti</w:t>
      </w:r>
    </w:p>
    <w:p w14:paraId="1D96637C" w14:textId="5CFC09D3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7C871336" wp14:editId="5D248480">
            <wp:extent cx="7124700" cy="4362450"/>
            <wp:effectExtent l="0" t="0" r="0" b="0"/>
            <wp:docPr id="10" name="Picture 10" descr="ima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5DB8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t xml:space="preserve">Figura 15: </w:t>
      </w:r>
      <w:r w:rsidRPr="000302A2">
        <w:rPr>
          <w:rStyle w:val="Emphasis"/>
          <w:lang w:val="it-IT"/>
        </w:rPr>
        <w:t>Non cancellare mai i simboli di una libreria pubblicata, oppure non si sarà più in grado di effettuare il debug.</w:t>
      </w:r>
    </w:p>
    <w:p w14:paraId="3DDF353C" w14:textId="44DE6120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lang w:val="it-IT"/>
        </w:rPr>
        <w:t>Una buona norma è marcare con Retain Indefinitely tutte le build relative a versioni pubblicate e disabilitare comunque la cancellazione automatica dei simboli per le build.</w:t>
      </w:r>
      <w:r w:rsidR="001F739C">
        <w:rPr>
          <w:lang w:val="it-IT"/>
        </w:rPr>
        <w:t xml:space="preserve"> Questa operazione deve essere fatta per ogni versione di cui avete distribuito le dll e che sia ancora ufficialmente supportata.</w:t>
      </w:r>
    </w:p>
    <w:p w14:paraId="370A0D06" w14:textId="6AF28838" w:rsidR="000302A2" w:rsidRDefault="000302A2" w:rsidP="000302A2">
      <w:pPr>
        <w:pStyle w:val="NormalWeb"/>
      </w:pPr>
      <w:r>
        <w:rPr>
          <w:noProof/>
          <w:color w:val="0000FF"/>
        </w:rPr>
        <w:drawing>
          <wp:inline distT="0" distB="0" distL="0" distR="0" wp14:anchorId="64F8F527" wp14:editId="07ABF56A">
            <wp:extent cx="7267575" cy="2371725"/>
            <wp:effectExtent l="0" t="0" r="9525" b="9525"/>
            <wp:docPr id="1" name="Picture 1" descr="imag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6AEF" w14:textId="77777777" w:rsidR="000302A2" w:rsidRPr="000302A2" w:rsidRDefault="000302A2" w:rsidP="000302A2">
      <w:pPr>
        <w:pStyle w:val="NormalWeb"/>
        <w:rPr>
          <w:lang w:val="it-IT"/>
        </w:rPr>
      </w:pPr>
      <w:r w:rsidRPr="000302A2">
        <w:rPr>
          <w:rStyle w:val="Strong"/>
          <w:lang w:val="it-IT"/>
        </w:rPr>
        <w:lastRenderedPageBreak/>
        <w:t xml:space="preserve">Figura 16: </w:t>
      </w:r>
      <w:r w:rsidRPr="000302A2">
        <w:rPr>
          <w:rStyle w:val="Emphasis"/>
          <w:lang w:val="it-IT"/>
        </w:rPr>
        <w:t>Anche se si richiede di tenere solamente le ultime 10 build riuscite, si può scegliere di non cancellare mai i relativi simboli pubblicati</w:t>
      </w:r>
    </w:p>
    <w:p w14:paraId="37FC25EE" w14:textId="74822B68" w:rsidR="0072764F" w:rsidRDefault="001F739C" w:rsidP="001F739C">
      <w:pPr>
        <w:pStyle w:val="Heading2"/>
        <w:rPr>
          <w:lang w:val="it-IT"/>
        </w:rPr>
      </w:pPr>
      <w:r>
        <w:rPr>
          <w:lang w:val="it-IT"/>
        </w:rPr>
        <w:t>Scenario</w:t>
      </w:r>
      <w:r w:rsidR="00E7133C">
        <w:rPr>
          <w:lang w:val="it-IT"/>
        </w:rPr>
        <w:t>:</w:t>
      </w:r>
      <w:r>
        <w:rPr>
          <w:lang w:val="it-IT"/>
        </w:rPr>
        <w:t xml:space="preserve"> debug in produzione</w:t>
      </w:r>
      <w:r w:rsidR="00E7133C">
        <w:rPr>
          <w:lang w:val="it-IT"/>
        </w:rPr>
        <w:t xml:space="preserve"> </w:t>
      </w:r>
    </w:p>
    <w:p w14:paraId="38F9D264" w14:textId="094BB90A" w:rsidR="001F739C" w:rsidRDefault="001F739C" w:rsidP="001F739C">
      <w:pPr>
        <w:pStyle w:val="ppBodyText"/>
        <w:rPr>
          <w:lang w:val="it-IT"/>
        </w:rPr>
      </w:pPr>
      <w:r>
        <w:rPr>
          <w:lang w:val="it-IT"/>
        </w:rPr>
        <w:t>Lo scenario di libreria condivisa non è il sol</w:t>
      </w:r>
      <w:r w:rsidR="00BA6C5D">
        <w:rPr>
          <w:lang w:val="it-IT"/>
        </w:rPr>
        <w:t xml:space="preserve">o a giovare di un symbol server ed in generale </w:t>
      </w:r>
      <w:r w:rsidR="00BA6C5D" w:rsidRPr="00877487">
        <w:rPr>
          <w:b/>
          <w:lang w:val="it-IT"/>
        </w:rPr>
        <w:t xml:space="preserve">si dovrebbe </w:t>
      </w:r>
      <w:r w:rsidR="008E23F2" w:rsidRPr="00877487">
        <w:rPr>
          <w:b/>
          <w:lang w:val="it-IT"/>
        </w:rPr>
        <w:t>rilasciare</w:t>
      </w:r>
      <w:r w:rsidR="00BA6C5D" w:rsidRPr="00877487">
        <w:rPr>
          <w:b/>
          <w:lang w:val="it-IT"/>
        </w:rPr>
        <w:t xml:space="preserve"> in produzione </w:t>
      </w:r>
      <w:r w:rsidR="00180CDE" w:rsidRPr="00877487">
        <w:rPr>
          <w:b/>
          <w:lang w:val="it-IT"/>
        </w:rPr>
        <w:t>solamente</w:t>
      </w:r>
      <w:r w:rsidR="00BA6C5D" w:rsidRPr="00877487">
        <w:rPr>
          <w:b/>
          <w:lang w:val="it-IT"/>
        </w:rPr>
        <w:t xml:space="preserve"> binari che sono stat</w:t>
      </w:r>
      <w:r w:rsidR="00180CDE" w:rsidRPr="00877487">
        <w:rPr>
          <w:b/>
          <w:lang w:val="it-IT"/>
        </w:rPr>
        <w:t xml:space="preserve">i compilati da una build con il symbol </w:t>
      </w:r>
      <w:r w:rsidR="00BA6C5D" w:rsidRPr="00877487">
        <w:rPr>
          <w:b/>
          <w:lang w:val="it-IT"/>
        </w:rPr>
        <w:t>server configurato</w:t>
      </w:r>
      <w:r w:rsidR="00BA6C5D">
        <w:rPr>
          <w:lang w:val="it-IT"/>
        </w:rPr>
        <w:t>. Supponiamo infatti di dover inviare ad un datacenter la nostra applicazione asp.net affinché ven</w:t>
      </w:r>
      <w:r w:rsidR="00180CDE">
        <w:rPr>
          <w:lang w:val="it-IT"/>
        </w:rPr>
        <w:t xml:space="preserve">ga hostata su un server remoto e di dover </w:t>
      </w:r>
      <w:r w:rsidR="00877487">
        <w:rPr>
          <w:lang w:val="it-IT"/>
        </w:rPr>
        <w:t xml:space="preserve">successivamente </w:t>
      </w:r>
      <w:r w:rsidR="00180CDE">
        <w:rPr>
          <w:lang w:val="it-IT"/>
        </w:rPr>
        <w:t>diagnosticare un bug che si presenta solamente in produzione.</w:t>
      </w:r>
    </w:p>
    <w:p w14:paraId="1DE689B6" w14:textId="70521668" w:rsidR="00180CDE" w:rsidRDefault="00180CDE" w:rsidP="001F739C">
      <w:pPr>
        <w:pStyle w:val="ppBodyText"/>
        <w:rPr>
          <w:lang w:val="it-IT"/>
        </w:rPr>
      </w:pPr>
      <w:r>
        <w:rPr>
          <w:lang w:val="it-IT"/>
        </w:rPr>
        <w:t xml:space="preserve">In questo caso non si ha </w:t>
      </w:r>
      <w:r w:rsidR="00877487">
        <w:rPr>
          <w:lang w:val="it-IT"/>
        </w:rPr>
        <w:t xml:space="preserve">probabilmente </w:t>
      </w:r>
      <w:r>
        <w:rPr>
          <w:lang w:val="it-IT"/>
        </w:rPr>
        <w:t>accesso alla macchina,</w:t>
      </w:r>
      <w:r w:rsidR="00877487">
        <w:rPr>
          <w:lang w:val="it-IT"/>
        </w:rPr>
        <w:t xml:space="preserve"> ma in ogni caso</w:t>
      </w:r>
      <w:r>
        <w:rPr>
          <w:lang w:val="it-IT"/>
        </w:rPr>
        <w:t xml:space="preserve"> eseguire un Debug con Visual Studio è altamente sconsigliato, perché ad ogni breakpoint si fermerebbe tutta l’</w:t>
      </w:r>
      <w:r w:rsidR="00E7133C">
        <w:rPr>
          <w:lang w:val="it-IT"/>
        </w:rPr>
        <w:t xml:space="preserve">applicazione di produzione. </w:t>
      </w:r>
      <w:r w:rsidR="00E7133C" w:rsidRPr="00F13FD0">
        <w:rPr>
          <w:b/>
          <w:lang w:val="it-IT"/>
        </w:rPr>
        <w:t>L</w:t>
      </w:r>
      <w:r w:rsidRPr="00F13FD0">
        <w:rPr>
          <w:b/>
          <w:lang w:val="it-IT"/>
        </w:rPr>
        <w:t>a soluzione migliore è quindi quella di effettu</w:t>
      </w:r>
      <w:r w:rsidR="00E7133C" w:rsidRPr="00F13FD0">
        <w:rPr>
          <w:b/>
          <w:lang w:val="it-IT"/>
        </w:rPr>
        <w:t>are un collect degli errori</w:t>
      </w:r>
      <w:r w:rsidR="00F13FD0" w:rsidRPr="00F13FD0">
        <w:rPr>
          <w:b/>
          <w:lang w:val="it-IT"/>
        </w:rPr>
        <w:t xml:space="preserve"> con il collector di Intellitrace </w:t>
      </w:r>
      <w:hyperlink r:id="rId44" w:history="1">
        <w:r w:rsidR="00E7133C" w:rsidRPr="00F13FD0">
          <w:rPr>
            <w:rStyle w:val="Hyperlink"/>
            <w:b/>
            <w:lang w:val="it-IT"/>
          </w:rPr>
          <w:t>come mostrato in questo articolo</w:t>
        </w:r>
      </w:hyperlink>
      <w:r w:rsidR="00F13FD0">
        <w:rPr>
          <w:lang w:val="it-IT"/>
        </w:rPr>
        <w:t xml:space="preserve">. Grazie a questo componente si può creare un file </w:t>
      </w:r>
      <w:r w:rsidR="00E7133C">
        <w:rPr>
          <w:lang w:val="it-IT"/>
        </w:rPr>
        <w:t xml:space="preserve">Intellitrace™ </w:t>
      </w:r>
      <w:r w:rsidR="00F13FD0">
        <w:rPr>
          <w:lang w:val="it-IT"/>
        </w:rPr>
        <w:t xml:space="preserve">relativo all’esecuzione in produzione, </w:t>
      </w:r>
      <w:r w:rsidR="00E7133C">
        <w:rPr>
          <w:lang w:val="it-IT"/>
        </w:rPr>
        <w:t>che può poi essere semplicemente scaricato su una macchina di un membro del team che ha una licenza di Visual Studio Ultimate.</w:t>
      </w:r>
    </w:p>
    <w:p w14:paraId="29354083" w14:textId="4C55550D" w:rsidR="00E7133C" w:rsidRDefault="00E7133C" w:rsidP="001F739C">
      <w:pPr>
        <w:pStyle w:val="ppBodyText"/>
        <w:rPr>
          <w:lang w:val="it-IT"/>
        </w:rPr>
      </w:pPr>
      <w:r>
        <w:rPr>
          <w:lang w:val="it-IT"/>
        </w:rPr>
        <w:t>Se è stato impostato il symbol server, navi</w:t>
      </w:r>
      <w:r w:rsidR="008E23F2">
        <w:rPr>
          <w:lang w:val="it-IT"/>
        </w:rPr>
        <w:t>gando all’interno degli eventi I</w:t>
      </w:r>
      <w:r>
        <w:rPr>
          <w:lang w:val="it-IT"/>
        </w:rPr>
        <w:t>ntellitrace</w:t>
      </w:r>
      <w:r w:rsidR="008E23F2">
        <w:rPr>
          <w:lang w:val="it-IT"/>
        </w:rPr>
        <w:t>™</w:t>
      </w:r>
      <w:r>
        <w:rPr>
          <w:lang w:val="it-IT"/>
        </w:rPr>
        <w:t xml:space="preserve">, </w:t>
      </w:r>
      <w:r w:rsidR="00F13FD0">
        <w:rPr>
          <w:lang w:val="it-IT"/>
        </w:rPr>
        <w:t>si è</w:t>
      </w:r>
      <w:r>
        <w:rPr>
          <w:lang w:val="it-IT"/>
        </w:rPr>
        <w:t xml:space="preserve"> in grado di visualizzare la versione esatta del file attualmente in produzione</w:t>
      </w:r>
      <w:r w:rsidR="00F13FD0">
        <w:rPr>
          <w:lang w:val="it-IT"/>
        </w:rPr>
        <w:t xml:space="preserve"> che è stato util</w:t>
      </w:r>
      <w:r w:rsidR="008E23F2">
        <w:rPr>
          <w:lang w:val="it-IT"/>
        </w:rPr>
        <w:t>izzato per generare il file di I</w:t>
      </w:r>
      <w:r w:rsidR="00F13FD0">
        <w:rPr>
          <w:lang w:val="it-IT"/>
        </w:rPr>
        <w:t>ntellitrace</w:t>
      </w:r>
      <w:r w:rsidR="008E23F2">
        <w:rPr>
          <w:lang w:val="it-IT"/>
        </w:rPr>
        <w:t>™</w:t>
      </w:r>
      <w:r w:rsidR="00F13FD0">
        <w:rPr>
          <w:lang w:val="it-IT"/>
        </w:rPr>
        <w:t xml:space="preserve"> che si sta debuggando</w:t>
      </w:r>
      <w:r>
        <w:rPr>
          <w:lang w:val="it-IT"/>
        </w:rPr>
        <w:t>.</w:t>
      </w:r>
    </w:p>
    <w:p w14:paraId="3AEE72EC" w14:textId="5B9881AD" w:rsidR="00E7133C" w:rsidRDefault="00E7133C" w:rsidP="001F739C">
      <w:pPr>
        <w:pStyle w:val="ppBodyText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2C48047" wp14:editId="34B91EBA">
            <wp:extent cx="5936615" cy="1494155"/>
            <wp:effectExtent l="0" t="0" r="6985" b="0"/>
            <wp:docPr id="2" name="Picture 2" descr="C:\Users\GIANMA~1\AppData\Local\Temp\SNAGHTML218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MA~1\AppData\Local\Temp\SNAGHTML21838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01A" w14:textId="10EC37FD" w:rsidR="00E7133C" w:rsidRDefault="00E7133C" w:rsidP="001F739C">
      <w:pPr>
        <w:pStyle w:val="ppBodyText"/>
        <w:rPr>
          <w:lang w:val="it-IT"/>
        </w:rPr>
      </w:pPr>
      <w:r>
        <w:rPr>
          <w:lang w:val="it-IT"/>
        </w:rPr>
        <w:t xml:space="preserve">Tutto questo avviene </w:t>
      </w:r>
      <w:r w:rsidR="00F13FD0">
        <w:rPr>
          <w:lang w:val="it-IT"/>
        </w:rPr>
        <w:t>in automatico:</w:t>
      </w:r>
      <w:r>
        <w:rPr>
          <w:lang w:val="it-IT"/>
        </w:rPr>
        <w:t xml:space="preserve"> una volta selezionato un evento di Intellitrace </w:t>
      </w:r>
      <w:r w:rsidR="00F13FD0">
        <w:rPr>
          <w:lang w:val="it-IT"/>
        </w:rPr>
        <w:t>relativo al</w:t>
      </w:r>
      <w:r>
        <w:rPr>
          <w:lang w:val="it-IT"/>
        </w:rPr>
        <w:t xml:space="preserve"> vostro codice,</w:t>
      </w:r>
      <w:r w:rsidR="00F13FD0">
        <w:rPr>
          <w:lang w:val="it-IT"/>
        </w:rPr>
        <w:t xml:space="preserve"> Visual Studio verificherà nel Symbol S</w:t>
      </w:r>
      <w:r>
        <w:rPr>
          <w:lang w:val="it-IT"/>
        </w:rPr>
        <w:t xml:space="preserve">erver le informazioni relative e procederà a scaricare da </w:t>
      </w:r>
      <w:r w:rsidR="008E23F2">
        <w:rPr>
          <w:lang w:val="it-IT"/>
        </w:rPr>
        <w:t xml:space="preserve">TFS il file corrispondente </w:t>
      </w:r>
      <w:r w:rsidR="00F13FD0">
        <w:rPr>
          <w:lang w:val="it-IT"/>
        </w:rPr>
        <w:t xml:space="preserve">nella versione </w:t>
      </w:r>
      <w:r>
        <w:rPr>
          <w:lang w:val="it-IT"/>
        </w:rPr>
        <w:t>che è attualmente in esecuzione in produzione.</w:t>
      </w:r>
      <w:r w:rsidR="00F13FD0">
        <w:rPr>
          <w:lang w:val="it-IT"/>
        </w:rPr>
        <w:t xml:space="preserve"> L’aspetto interessante è che </w:t>
      </w:r>
      <w:r w:rsidR="00F13FD0" w:rsidRPr="00F13FD0">
        <w:rPr>
          <w:b/>
          <w:lang w:val="it-IT"/>
        </w:rPr>
        <w:t>non è nemmeno necessario avere la solution aperta</w:t>
      </w:r>
      <w:r w:rsidR="00F13FD0">
        <w:rPr>
          <w:lang w:val="it-IT"/>
        </w:rPr>
        <w:t>, perché VS a tutti gli effetti scarica i file dal TFS e non ha quindi necessità di avere la corrispettiva soluzione aperta.</w:t>
      </w:r>
    </w:p>
    <w:p w14:paraId="2AD6CB8E" w14:textId="3619FDF7" w:rsidR="00E7133C" w:rsidRDefault="00E7133C" w:rsidP="001F739C">
      <w:pPr>
        <w:pStyle w:val="ppBodyText"/>
        <w:rPr>
          <w:lang w:val="it-IT"/>
        </w:rPr>
      </w:pPr>
      <w:r>
        <w:rPr>
          <w:lang w:val="it-IT"/>
        </w:rPr>
        <w:t>Se non avete una applicazione web, ma una desktop, è comunque possibile raccogliere u</w:t>
      </w:r>
      <w:r w:rsidR="008E23F2">
        <w:rPr>
          <w:lang w:val="it-IT"/>
        </w:rPr>
        <w:t>na collection di I</w:t>
      </w:r>
      <w:r>
        <w:rPr>
          <w:lang w:val="it-IT"/>
        </w:rPr>
        <w:t>ntellitrace</w:t>
      </w:r>
      <w:r w:rsidR="008E23F2">
        <w:rPr>
          <w:lang w:val="it-IT"/>
        </w:rPr>
        <w:t>™</w:t>
      </w:r>
      <w:r>
        <w:rPr>
          <w:lang w:val="it-IT"/>
        </w:rPr>
        <w:t xml:space="preserve">, seguendo le istruzioni che sono riportate in questo articolo MSDN: </w:t>
      </w:r>
      <w:hyperlink r:id="rId46" w:anchor="BKMK_Collect_Data_from_Executables" w:history="1">
        <w:r w:rsidRPr="00E7133C">
          <w:rPr>
            <w:rStyle w:val="Hyperlink"/>
            <w:lang w:val="it-IT"/>
          </w:rPr>
          <w:t>Collect data from Managed app</w:t>
        </w:r>
      </w:hyperlink>
      <w:r>
        <w:rPr>
          <w:lang w:val="it-IT"/>
        </w:rPr>
        <w:t>.</w:t>
      </w:r>
    </w:p>
    <w:p w14:paraId="40C82F4A" w14:textId="68C7D3BD" w:rsidR="00E7133C" w:rsidRDefault="00E7133C" w:rsidP="001F739C">
      <w:pPr>
        <w:pStyle w:val="ppBodyText"/>
        <w:rPr>
          <w:lang w:val="it-IT"/>
        </w:rPr>
      </w:pPr>
      <w:r>
        <w:rPr>
          <w:lang w:val="it-IT"/>
        </w:rPr>
        <w:t xml:space="preserve">Se si combina quanto appreso, con la possibilità di </w:t>
      </w:r>
      <w:hyperlink r:id="rId47" w:history="1">
        <w:r w:rsidRPr="00E7133C">
          <w:rPr>
            <w:rStyle w:val="Hyperlink"/>
            <w:lang w:val="it-IT"/>
          </w:rPr>
          <w:t>effettuare un Deploy automatico</w:t>
        </w:r>
      </w:hyperlink>
      <w:r>
        <w:rPr>
          <w:lang w:val="it-IT"/>
        </w:rPr>
        <w:t xml:space="preserve"> di un web site e relativo aggiornamento automatico dello schema di database, avrete un ambiente di Continuous Deployment co</w:t>
      </w:r>
      <w:r w:rsidR="008E23F2">
        <w:rPr>
          <w:lang w:val="it-IT"/>
        </w:rPr>
        <w:t>n la possibilità di effettuare I</w:t>
      </w:r>
      <w:r>
        <w:rPr>
          <w:lang w:val="it-IT"/>
        </w:rPr>
        <w:t>ntellitrace</w:t>
      </w:r>
      <w:r w:rsidR="008E23F2">
        <w:rPr>
          <w:lang w:val="it-IT"/>
        </w:rPr>
        <w:t>™</w:t>
      </w:r>
      <w:bookmarkStart w:id="0" w:name="_GoBack"/>
      <w:bookmarkEnd w:id="0"/>
      <w:r>
        <w:rPr>
          <w:lang w:val="it-IT"/>
        </w:rPr>
        <w:t xml:space="preserve"> collector o Debug live (per gli ambienti di Test) </w:t>
      </w:r>
      <w:r w:rsidR="00FC7296">
        <w:rPr>
          <w:lang w:val="it-IT"/>
        </w:rPr>
        <w:t xml:space="preserve">con la certezza di </w:t>
      </w:r>
      <w:r w:rsidR="00F13FD0">
        <w:rPr>
          <w:lang w:val="it-IT"/>
        </w:rPr>
        <w:t>poter effettuare il debug risalendo alla versione del sorgente esatto utilizzata per compilare l’applicativo che si sta debuggando</w:t>
      </w:r>
      <w:r w:rsidR="00FC7296">
        <w:rPr>
          <w:lang w:val="it-IT"/>
        </w:rPr>
        <w:t>.</w:t>
      </w:r>
    </w:p>
    <w:p w14:paraId="76CC80CC" w14:textId="77777777" w:rsidR="00E7133C" w:rsidRPr="001F739C" w:rsidRDefault="00E7133C" w:rsidP="001F739C">
      <w:pPr>
        <w:pStyle w:val="ppBodyText"/>
        <w:rPr>
          <w:lang w:val="it-IT"/>
        </w:rPr>
      </w:pPr>
    </w:p>
    <w:sectPr w:rsidR="00E7133C" w:rsidRPr="001F73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44F2E47"/>
    <w:multiLevelType w:val="hybridMultilevel"/>
    <w:tmpl w:val="377A9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1F77C5F"/>
    <w:multiLevelType w:val="hybridMultilevel"/>
    <w:tmpl w:val="948C4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42ABE"/>
    <w:multiLevelType w:val="hybridMultilevel"/>
    <w:tmpl w:val="C886509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F2032B8"/>
    <w:multiLevelType w:val="multilevel"/>
    <w:tmpl w:val="D24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0">
    <w:nsid w:val="55182FBD"/>
    <w:multiLevelType w:val="multilevel"/>
    <w:tmpl w:val="598E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B51D8"/>
    <w:multiLevelType w:val="hybridMultilevel"/>
    <w:tmpl w:val="1E2258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3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6A785CFB"/>
    <w:multiLevelType w:val="hybridMultilevel"/>
    <w:tmpl w:val="AEC89E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6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7">
    <w:nsid w:val="751D2764"/>
    <w:multiLevelType w:val="multilevel"/>
    <w:tmpl w:val="B33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9042ED"/>
    <w:multiLevelType w:val="hybridMultilevel"/>
    <w:tmpl w:val="6030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33836"/>
    <w:multiLevelType w:val="hybridMultilevel"/>
    <w:tmpl w:val="6C12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22"/>
  </w:num>
  <w:num w:numId="5">
    <w:abstractNumId w:val="13"/>
  </w:num>
  <w:num w:numId="6">
    <w:abstractNumId w:val="16"/>
  </w:num>
  <w:num w:numId="7">
    <w:abstractNumId w:val="6"/>
  </w:num>
  <w:num w:numId="8">
    <w:abstractNumId w:val="21"/>
  </w:num>
  <w:num w:numId="9">
    <w:abstractNumId w:val="3"/>
  </w:num>
  <w:num w:numId="10">
    <w:abstractNumId w:val="2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"/>
  </w:num>
  <w:num w:numId="20">
    <w:abstractNumId w:val="7"/>
  </w:num>
  <w:num w:numId="21">
    <w:abstractNumId w:val="19"/>
  </w:num>
  <w:num w:numId="22">
    <w:abstractNumId w:val="10"/>
  </w:num>
  <w:num w:numId="23">
    <w:abstractNumId w:val="8"/>
  </w:num>
  <w:num w:numId="24">
    <w:abstractNumId w:val="17"/>
  </w:num>
  <w:num w:numId="25">
    <w:abstractNumId w:val="14"/>
  </w:num>
  <w:num w:numId="26">
    <w:abstractNumId w:val="4"/>
  </w:num>
  <w:num w:numId="27">
    <w:abstractNumId w:val="11"/>
  </w:num>
  <w:num w:numId="28">
    <w:abstractNumId w:val="18"/>
  </w:num>
  <w:num w:numId="29">
    <w:abstractNumId w:val="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83"/>
    <w:rsid w:val="000302A2"/>
    <w:rsid w:val="00042C3E"/>
    <w:rsid w:val="000D5094"/>
    <w:rsid w:val="00172323"/>
    <w:rsid w:val="00180CDE"/>
    <w:rsid w:val="001941C9"/>
    <w:rsid w:val="001F739C"/>
    <w:rsid w:val="00265BDF"/>
    <w:rsid w:val="002F789B"/>
    <w:rsid w:val="005C2667"/>
    <w:rsid w:val="005F20F5"/>
    <w:rsid w:val="007129E8"/>
    <w:rsid w:val="0072764F"/>
    <w:rsid w:val="00733B28"/>
    <w:rsid w:val="00794F02"/>
    <w:rsid w:val="007D03E0"/>
    <w:rsid w:val="00842E4D"/>
    <w:rsid w:val="0086547E"/>
    <w:rsid w:val="0087449D"/>
    <w:rsid w:val="00877487"/>
    <w:rsid w:val="008D66E1"/>
    <w:rsid w:val="008E23F2"/>
    <w:rsid w:val="009806BA"/>
    <w:rsid w:val="0099606E"/>
    <w:rsid w:val="00A55A73"/>
    <w:rsid w:val="00AB4C83"/>
    <w:rsid w:val="00AC2F1C"/>
    <w:rsid w:val="00BA6C5D"/>
    <w:rsid w:val="00D40CB7"/>
    <w:rsid w:val="00D443B7"/>
    <w:rsid w:val="00D62180"/>
    <w:rsid w:val="00D853A7"/>
    <w:rsid w:val="00E7133C"/>
    <w:rsid w:val="00ED0D52"/>
    <w:rsid w:val="00EF29D1"/>
    <w:rsid w:val="00F13FD0"/>
    <w:rsid w:val="00F539E6"/>
    <w:rsid w:val="00F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3D3"/>
  <w15:docId w15:val="{5DA4DEB4-919D-4D71-9C7C-AB9171A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40CB7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D40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40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40C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40C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D40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D40CB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D40CB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D40CB7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D40CB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40CB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40CB7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40CB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40CB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D40CB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D40CB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40CB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40CB7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D40CB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40CB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40CB7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40CB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40CB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40CB7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40CB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40CB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40CB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40CB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40CB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40CB7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40CB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40CB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40CB7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40CB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40CB7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40CB7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40CB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40CB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40CB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40CB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40CB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40CB7"/>
    <w:rPr>
      <w:color w:val="333399"/>
    </w:rPr>
  </w:style>
  <w:style w:type="table" w:customStyle="1" w:styleId="ppTableGrid">
    <w:name w:val="pp Table Grid"/>
    <w:basedOn w:val="ppTableList"/>
    <w:rsid w:val="00D40CB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40CB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40CB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40CB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D40CB7"/>
  </w:style>
  <w:style w:type="table" w:styleId="TableGrid">
    <w:name w:val="Table Grid"/>
    <w:basedOn w:val="TableNormal"/>
    <w:rsid w:val="00D40CB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40C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0CB7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40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CB7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40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0CB7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D40CB7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40C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D40C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B7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40C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40CB7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40CB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40CB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40CB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40CB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40CB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40CB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40CB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40CB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40CB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40CB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40CB7"/>
  </w:style>
  <w:style w:type="character" w:customStyle="1" w:styleId="BodyTextChar">
    <w:name w:val="Body Text Char"/>
    <w:basedOn w:val="DefaultParagraphFont"/>
    <w:link w:val="BodyText"/>
    <w:semiHidden/>
    <w:rsid w:val="00D40CB7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D40CB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40CB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40CB7"/>
    <w:pPr>
      <w:ind w:left="2580"/>
    </w:pPr>
  </w:style>
  <w:style w:type="character" w:styleId="Hyperlink">
    <w:name w:val="Hyperlink"/>
    <w:basedOn w:val="DefaultParagraphFont"/>
    <w:uiPriority w:val="99"/>
    <w:unhideWhenUsed/>
    <w:rsid w:val="009960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6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2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2764F"/>
    <w:rPr>
      <w:b/>
      <w:bCs/>
    </w:rPr>
  </w:style>
  <w:style w:type="character" w:styleId="Emphasis">
    <w:name w:val="Emphasis"/>
    <w:basedOn w:val="DefaultParagraphFont"/>
    <w:uiPriority w:val="20"/>
    <w:qFormat/>
    <w:rsid w:val="007276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302A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20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300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108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830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214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www.getlatestversion.it/wp-content/uploads/2013/07/image_thumb17.png" TargetMode="External"/><Relationship Id="rId34" Type="http://schemas.openxmlformats.org/officeDocument/2006/relationships/hyperlink" Target="http://www.getlatestversion.it/wp-content/uploads/2013/07/image_thumb32.png" TargetMode="External"/><Relationship Id="rId42" Type="http://schemas.openxmlformats.org/officeDocument/2006/relationships/hyperlink" Target="http://www.getlatestversion.it/wp-content/uploads/2013/07/image15.png" TargetMode="External"/><Relationship Id="rId47" Type="http://schemas.openxmlformats.org/officeDocument/2006/relationships/hyperlink" Target="http://www.codewrecks.com/blog/index.php/2013/03/15/tf-service-deploy-on-azure-web-site-with-database-project/" TargetMode="External"/><Relationship Id="rId7" Type="http://schemas.openxmlformats.org/officeDocument/2006/relationships/hyperlink" Target="http://msdn.microsoft.com/en-us/library/windows/desktop/ee416588(v=vs.85).aspx" TargetMode="External"/><Relationship Id="rId12" Type="http://schemas.openxmlformats.org/officeDocument/2006/relationships/hyperlink" Target="http://www.getlatestversion.it/wp-content/uploads/2013/07/image_thumb51.png" TargetMode="External"/><Relationship Id="rId17" Type="http://schemas.openxmlformats.org/officeDocument/2006/relationships/hyperlink" Target="http://www.getlatestversion.it/wp-content/uploads/2013/07/image_thumb111.png" TargetMode="External"/><Relationship Id="rId25" Type="http://schemas.openxmlformats.org/officeDocument/2006/relationships/hyperlink" Target="http://www.getlatestversion.it/wp-content/uploads/2013/07/image_thumb20.png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://www.getlatestversion.it/wp-content/uploads/2013/07/image_thumb38.png" TargetMode="External"/><Relationship Id="rId46" Type="http://schemas.openxmlformats.org/officeDocument/2006/relationships/hyperlink" Target="http://msdn.microsoft.com/en-us/library/vstudio/hh398365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it-it/library/jj714729.asp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9.png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it-it/library/jj714729.aspx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hyperlink" Target="http://www.getlatestversion.it/wp-content/uploads/2013/07/image_thumb29.png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://www.getlatestversion.it/wp-content/uploads/2013/07/image14.png" TargetMode="External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getlatestversion.it/wp-content/uploads/2013/07/image13.png" TargetMode="External"/><Relationship Id="rId28" Type="http://schemas.openxmlformats.org/officeDocument/2006/relationships/hyperlink" Target="http://www.getlatestversion.it/wp-content/uploads/2013/07/image_thumb23.png" TargetMode="External"/><Relationship Id="rId36" Type="http://schemas.openxmlformats.org/officeDocument/2006/relationships/hyperlink" Target="http://www.getlatestversion.it/wp-content/uploads/2013/07/image_thumb35.p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getlatestversion.it/wp-content/uploads/2013/07/image_thumb21.png" TargetMode="External"/><Relationship Id="rId19" Type="http://schemas.openxmlformats.org/officeDocument/2006/relationships/hyperlink" Target="http://www.getlatestversion.it/wp-content/uploads/2013/07/image_thumb14.png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://www.getlatestversion.it/2013/08/01/intellitrace-collector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tfssymbolserver\symbols" TargetMode="External"/><Relationship Id="rId14" Type="http://schemas.openxmlformats.org/officeDocument/2006/relationships/hyperlink" Target="http://www.getlatestversion.it/wp-content/uploads/2013/07/image_thumb81.png" TargetMode="External"/><Relationship Id="rId22" Type="http://schemas.openxmlformats.org/officeDocument/2006/relationships/image" Target="media/image6.png"/><Relationship Id="rId27" Type="http://schemas.openxmlformats.org/officeDocument/2006/relationships/hyperlink" Target="file:///\\TFSERVBS1\Symbols" TargetMode="External"/><Relationship Id="rId30" Type="http://schemas.openxmlformats.org/officeDocument/2006/relationships/hyperlink" Target="http://www.getlatestversion.it/wp-content/uploads/2013/07/image_thumb26.png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fontTable" Target="fontTable.xml"/><Relationship Id="rId8" Type="http://schemas.openxmlformats.org/officeDocument/2006/relationships/hyperlink" Target="http://msdn.microsoft.com/it-it/library/ee259683(v=vs.110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maria.ricci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c 9 a b 3 8 b 0 - 6 c 4 4 - 4 9 3 c - 8 9 b c - c e 1 2 1 7 a 6 9 c 3 b "   t i t l e = " G e s t i r e   l a   n u m e r a z i o n e   d e g l i   a s s e m b l y   d u r a n t e   l a   b u i l d "   s t y l e = " T o p i c " / >  
 < / t o c > 
</file>

<file path=customXml/itemProps1.xml><?xml version="1.0" encoding="utf-8"?>
<ds:datastoreItem xmlns:ds="http://schemas.openxmlformats.org/officeDocument/2006/customXml" ds:itemID="{4D381E48-30A0-4018-AFFD-A71D20C2F5C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275</TotalTime>
  <Pages>12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gianmaria.ricci</dc:creator>
  <cp:lastModifiedBy>Gian Maria Ricci - aka Alkampfer</cp:lastModifiedBy>
  <cp:revision>22</cp:revision>
  <dcterms:created xsi:type="dcterms:W3CDTF">2012-07-14T09:03:00Z</dcterms:created>
  <dcterms:modified xsi:type="dcterms:W3CDTF">2013-08-06T06:30:00Z</dcterms:modified>
</cp:coreProperties>
</file>